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6B7126" w14:paraId="70FDA294" w14:textId="77777777" w:rsidTr="00A31A5B">
        <w:tc>
          <w:tcPr>
            <w:tcW w:w="5395" w:type="dxa"/>
          </w:tcPr>
          <w:p w14:paraId="31A4DF9D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5237" w:type="dxa"/>
          </w:tcPr>
          <w:p w14:paraId="1D235EEE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5DF35217" w14:textId="77777777" w:rsidTr="00A31A5B">
        <w:trPr>
          <w:trHeight w:val="2719"/>
        </w:trPr>
        <w:tc>
          <w:tcPr>
            <w:tcW w:w="5395" w:type="dxa"/>
          </w:tcPr>
          <w:p w14:paraId="1D6C913B" w14:textId="77777777" w:rsidR="00704835" w:rsidRDefault="00704835" w:rsidP="003C642C">
            <w:pPr>
              <w:pStyle w:val="Titre5"/>
              <w:rPr>
                <w:noProof/>
                <w:sz w:val="72"/>
                <w:szCs w:val="28"/>
              </w:rPr>
            </w:pPr>
          </w:p>
          <w:p w14:paraId="4D530AF7" w14:textId="59514262" w:rsidR="00A81248" w:rsidRPr="00704835" w:rsidRDefault="00405953" w:rsidP="003C642C">
            <w:pPr>
              <w:pStyle w:val="Titre5"/>
              <w:rPr>
                <w:noProof/>
                <w:sz w:val="72"/>
                <w:szCs w:val="72"/>
              </w:rPr>
            </w:pPr>
            <w:r w:rsidRPr="00704835">
              <w:rPr>
                <w:noProof/>
                <w:sz w:val="72"/>
                <w:szCs w:val="72"/>
              </w:rPr>
              <w:t>Manuel d’installation</w:t>
            </w:r>
          </w:p>
        </w:tc>
        <w:tc>
          <w:tcPr>
            <w:tcW w:w="5237" w:type="dxa"/>
          </w:tcPr>
          <w:p w14:paraId="05D881AC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263FC13A" w14:textId="77777777" w:rsidTr="007268F9">
        <w:trPr>
          <w:trHeight w:val="7503"/>
        </w:trPr>
        <w:tc>
          <w:tcPr>
            <w:tcW w:w="5395" w:type="dxa"/>
          </w:tcPr>
          <w:p w14:paraId="5AA11572" w14:textId="77777777" w:rsidR="00A81248" w:rsidRPr="006B7126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B91A26D" wp14:editId="3D10FC1A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23D2A3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70C08F20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7C136186" w14:textId="77777777" w:rsidTr="00A31A5B">
        <w:trPr>
          <w:trHeight w:val="1299"/>
        </w:trPr>
        <w:tc>
          <w:tcPr>
            <w:tcW w:w="5395" w:type="dxa"/>
          </w:tcPr>
          <w:p w14:paraId="76E4989F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04AFA18B" w14:textId="42ADDF26" w:rsidR="00A81248" w:rsidRPr="000A7F61" w:rsidRDefault="007268F9" w:rsidP="000A7F61">
            <w:pPr>
              <w:pStyle w:val="Texte"/>
              <w:rPr>
                <w:rStyle w:val="Accentuation"/>
                <w:sz w:val="42"/>
                <w:szCs w:val="42"/>
              </w:rPr>
            </w:pPr>
            <w:r w:rsidRPr="000A7F61">
              <w:rPr>
                <w:rStyle w:val="Accentuation"/>
                <w:sz w:val="42"/>
                <w:szCs w:val="42"/>
              </w:rPr>
              <w:t>Importation, analyse et visualisation de données d’enquête dans un modèle multidimensionnel de trajectoires de vie</w:t>
            </w:r>
          </w:p>
          <w:p w14:paraId="3C7D23E3" w14:textId="77777777" w:rsidR="007268F9" w:rsidRDefault="007268F9" w:rsidP="000A7F61">
            <w:pPr>
              <w:pStyle w:val="Texte"/>
              <w:rPr>
                <w:rStyle w:val="Accentuation"/>
                <w:sz w:val="42"/>
                <w:szCs w:val="42"/>
              </w:rPr>
            </w:pPr>
          </w:p>
          <w:p w14:paraId="730E0644" w14:textId="6325CED8" w:rsidR="000A7F61" w:rsidRPr="000A7F61" w:rsidRDefault="000A7F61" w:rsidP="000A7F61">
            <w:pPr>
              <w:pStyle w:val="Texte"/>
              <w:rPr>
                <w:rStyle w:val="Accentuation"/>
                <w:sz w:val="42"/>
                <w:szCs w:val="42"/>
              </w:rPr>
            </w:pPr>
          </w:p>
        </w:tc>
      </w:tr>
      <w:tr w:rsidR="00A81248" w:rsidRPr="006B7126" w14:paraId="25309E78" w14:textId="77777777" w:rsidTr="000A7F61">
        <w:trPr>
          <w:trHeight w:val="216"/>
        </w:trPr>
        <w:tc>
          <w:tcPr>
            <w:tcW w:w="5395" w:type="dxa"/>
          </w:tcPr>
          <w:p w14:paraId="0E915794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3E1092E7" w14:textId="77777777" w:rsidR="007268F9" w:rsidRPr="000A7F61" w:rsidRDefault="007268F9" w:rsidP="000A7F61">
            <w:pPr>
              <w:pStyle w:val="Texte"/>
              <w:rPr>
                <w:rStyle w:val="Accentuation"/>
                <w:sz w:val="32"/>
                <w:szCs w:val="32"/>
              </w:rPr>
            </w:pPr>
            <w:r w:rsidRPr="000A7F61">
              <w:rPr>
                <w:rStyle w:val="Accentuation"/>
                <w:sz w:val="32"/>
                <w:szCs w:val="32"/>
              </w:rPr>
              <w:t xml:space="preserve">BENKAOUR </w:t>
            </w:r>
            <w:proofErr w:type="spellStart"/>
            <w:r w:rsidRPr="000A7F61">
              <w:rPr>
                <w:rStyle w:val="Accentuation"/>
                <w:sz w:val="32"/>
                <w:szCs w:val="32"/>
              </w:rPr>
              <w:t>Salwa</w:t>
            </w:r>
            <w:proofErr w:type="spellEnd"/>
          </w:p>
          <w:p w14:paraId="2CA9067D" w14:textId="77777777" w:rsidR="007268F9" w:rsidRPr="000A7F61" w:rsidRDefault="007268F9" w:rsidP="000A7F61">
            <w:pPr>
              <w:pStyle w:val="Texte"/>
              <w:rPr>
                <w:rStyle w:val="Accentuation"/>
                <w:sz w:val="32"/>
                <w:szCs w:val="32"/>
              </w:rPr>
            </w:pPr>
            <w:r w:rsidRPr="000A7F61">
              <w:rPr>
                <w:rStyle w:val="Accentuation"/>
                <w:sz w:val="32"/>
                <w:szCs w:val="32"/>
              </w:rPr>
              <w:t>FLEURY Pierre</w:t>
            </w:r>
          </w:p>
          <w:p w14:paraId="4DEA00E1" w14:textId="6A32746A" w:rsidR="007268F9" w:rsidRPr="000A7F61" w:rsidRDefault="007268F9" w:rsidP="000A7F61">
            <w:pPr>
              <w:pStyle w:val="Texte"/>
              <w:rPr>
                <w:rStyle w:val="Accentuation"/>
              </w:rPr>
            </w:pPr>
            <w:r w:rsidRPr="000A7F61">
              <w:rPr>
                <w:rStyle w:val="Accentuation"/>
                <w:sz w:val="32"/>
                <w:szCs w:val="32"/>
              </w:rPr>
              <w:t>JORDAN Célia</w:t>
            </w:r>
          </w:p>
        </w:tc>
      </w:tr>
    </w:tbl>
    <w:p w14:paraId="13C58525" w14:textId="6D7E5F1B" w:rsidR="00FC33FE" w:rsidRDefault="00FC33FE" w:rsidP="00FC33FE">
      <w:pPr>
        <w:rPr>
          <w:noProof/>
        </w:rPr>
      </w:pPr>
    </w:p>
    <w:p w14:paraId="55F5B284" w14:textId="77777777" w:rsidR="00FC33FE" w:rsidRDefault="00FC33FE">
      <w:pPr>
        <w:rPr>
          <w:noProof/>
        </w:rPr>
        <w:sectPr w:rsidR="00FC33FE" w:rsidSect="00A31A5B">
          <w:footerReference w:type="even" r:id="rId11"/>
          <w:footerReference w:type="default" r:id="rId12"/>
          <w:pgSz w:w="11906" w:h="16838" w:code="9"/>
          <w:pgMar w:top="720" w:right="624" w:bottom="1077" w:left="624" w:header="709" w:footer="431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986509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17B83" w14:textId="54E6F43A" w:rsidR="000A7F61" w:rsidRDefault="000A7F61">
          <w:pPr>
            <w:pStyle w:val="En-ttedetabledesmatires"/>
          </w:pPr>
          <w:r>
            <w:t>Table des matières</w:t>
          </w:r>
        </w:p>
        <w:p w14:paraId="1DCA5FC0" w14:textId="1937F032" w:rsidR="00372AAF" w:rsidRDefault="000A7F6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95652" w:history="1">
            <w:r w:rsidR="00372AAF" w:rsidRPr="009F7511">
              <w:rPr>
                <w:rStyle w:val="Lienhypertexte"/>
                <w:noProof/>
              </w:rPr>
              <w:t>Introduction</w:t>
            </w:r>
            <w:r w:rsidR="00372AAF">
              <w:rPr>
                <w:noProof/>
                <w:webHidden/>
              </w:rPr>
              <w:tab/>
            </w:r>
            <w:r w:rsidR="00372AAF">
              <w:rPr>
                <w:noProof/>
                <w:webHidden/>
              </w:rPr>
              <w:fldChar w:fldCharType="begin"/>
            </w:r>
            <w:r w:rsidR="00372AAF">
              <w:rPr>
                <w:noProof/>
                <w:webHidden/>
              </w:rPr>
              <w:instrText xml:space="preserve"> PAGEREF _Toc105495652 \h </w:instrText>
            </w:r>
            <w:r w:rsidR="00372AAF">
              <w:rPr>
                <w:noProof/>
                <w:webHidden/>
              </w:rPr>
            </w:r>
            <w:r w:rsidR="00372AAF">
              <w:rPr>
                <w:noProof/>
                <w:webHidden/>
              </w:rPr>
              <w:fldChar w:fldCharType="separate"/>
            </w:r>
            <w:r w:rsidR="00372AAF">
              <w:rPr>
                <w:noProof/>
                <w:webHidden/>
              </w:rPr>
              <w:t>3</w:t>
            </w:r>
            <w:r w:rsidR="00372AAF">
              <w:rPr>
                <w:noProof/>
                <w:webHidden/>
              </w:rPr>
              <w:fldChar w:fldCharType="end"/>
            </w:r>
          </w:hyperlink>
        </w:p>
        <w:p w14:paraId="77C81D44" w14:textId="112A9FE1" w:rsidR="00372AAF" w:rsidRDefault="00372AAF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653" w:history="1">
            <w:r w:rsidRPr="009F7511">
              <w:rPr>
                <w:rStyle w:val="Lienhypertexte"/>
                <w:noProof/>
              </w:rPr>
              <w:t>Objectifs et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7B5B5" w14:textId="7D0B0AEE" w:rsidR="00372AAF" w:rsidRDefault="00372AAF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654" w:history="1">
            <w:r w:rsidRPr="009F7511">
              <w:rPr>
                <w:rStyle w:val="Lienhypertexte"/>
                <w:noProof/>
              </w:rPr>
              <w:t>Documents de référence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D245" w14:textId="4F5BA595" w:rsidR="00372AAF" w:rsidRDefault="00372AA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655" w:history="1">
            <w:r w:rsidRPr="009F7511">
              <w:rPr>
                <w:rStyle w:val="Lienhypertexte"/>
                <w:noProof/>
              </w:rPr>
              <w:t>Guide de lecture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98206" w14:textId="4A81A970" w:rsidR="00372AAF" w:rsidRDefault="00372AA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656" w:history="1">
            <w:r w:rsidRPr="009F7511">
              <w:rPr>
                <w:rStyle w:val="Lienhypertexte"/>
                <w:noProof/>
              </w:rPr>
              <w:t>Concept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FBAB" w14:textId="45012694" w:rsidR="00372AAF" w:rsidRDefault="00372AA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657" w:history="1">
            <w:r w:rsidRPr="009F7511">
              <w:rPr>
                <w:rStyle w:val="Lienhypertexte"/>
                <w:noProof/>
              </w:rPr>
              <w:t>Installation du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CA0A6" w14:textId="3955DEA2" w:rsidR="00372AAF" w:rsidRDefault="00372AA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658" w:history="1">
            <w:r w:rsidRPr="009F7511">
              <w:rPr>
                <w:rStyle w:val="Lienhypertexte"/>
                <w:noProof/>
              </w:rPr>
              <w:t>Paramétrage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BA565" w14:textId="30ACCFE7" w:rsidR="00372AAF" w:rsidRDefault="00372AA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659" w:history="1">
            <w:r w:rsidRPr="009F7511">
              <w:rPr>
                <w:rStyle w:val="Lienhypertexte"/>
                <w:noProof/>
              </w:rPr>
              <w:t>Installation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4EA28" w14:textId="7293A7E0" w:rsidR="00372AAF" w:rsidRDefault="00372AA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660" w:history="1">
            <w:r w:rsidRPr="009F7511">
              <w:rPr>
                <w:rStyle w:val="Lienhypertexte"/>
                <w:noProof/>
              </w:rPr>
              <w:t>Paramétrage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7F1E6" w14:textId="46BFA4D6" w:rsidR="00372AAF" w:rsidRDefault="00372AA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661" w:history="1">
            <w:r w:rsidRPr="009F7511">
              <w:rPr>
                <w:rStyle w:val="Lienhypertexte"/>
                <w:noProof/>
              </w:rPr>
              <w:t>Installation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D793" w14:textId="704B0561" w:rsidR="00372AAF" w:rsidRDefault="00372AA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662" w:history="1">
            <w:r w:rsidRPr="009F7511">
              <w:rPr>
                <w:rStyle w:val="Lienhypertexte"/>
                <w:noProof/>
              </w:rPr>
              <w:t>Autres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0622" w14:textId="585384E6" w:rsidR="00372AAF" w:rsidRDefault="00372AA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663" w:history="1">
            <w:r w:rsidRPr="009F7511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61720" w14:textId="68A743B6" w:rsidR="00372AAF" w:rsidRDefault="00372AA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664" w:history="1">
            <w:r w:rsidRPr="009F7511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F91F" w14:textId="2A02354E" w:rsidR="00372AAF" w:rsidRDefault="00372AA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665" w:history="1">
            <w:r w:rsidRPr="009F7511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F393" w14:textId="4DBAD689" w:rsidR="00372AAF" w:rsidRDefault="00372AA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666" w:history="1">
            <w:r w:rsidRPr="009F7511">
              <w:rPr>
                <w:rStyle w:val="Lienhypertexte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0C28" w14:textId="2AB33C06" w:rsidR="000A7F61" w:rsidRDefault="000A7F61">
          <w:r>
            <w:rPr>
              <w:b/>
              <w:bCs/>
            </w:rPr>
            <w:fldChar w:fldCharType="end"/>
          </w:r>
        </w:p>
      </w:sdtContent>
    </w:sdt>
    <w:p w14:paraId="2BDC372E" w14:textId="77777777" w:rsidR="002916EC" w:rsidRDefault="002916EC" w:rsidP="002916EC">
      <w:pPr>
        <w:pStyle w:val="Titre2"/>
        <w:rPr>
          <w:noProof/>
        </w:rPr>
      </w:pPr>
      <w:r>
        <w:rPr>
          <w:noProof/>
        </w:rPr>
        <w:br w:type="page"/>
      </w:r>
    </w:p>
    <w:p w14:paraId="4FB45E79" w14:textId="7D045FCD" w:rsidR="002765BE" w:rsidRDefault="002765BE" w:rsidP="00A142EB">
      <w:pPr>
        <w:pStyle w:val="Style6"/>
      </w:pPr>
      <w:bookmarkStart w:id="0" w:name="_Toc105495652"/>
      <w:r>
        <w:lastRenderedPageBreak/>
        <w:t>Introduction</w:t>
      </w:r>
      <w:bookmarkEnd w:id="0"/>
    </w:p>
    <w:p w14:paraId="26D9111B" w14:textId="6E9A09AE" w:rsidR="002765BE" w:rsidRPr="00A142EB" w:rsidRDefault="002765BE" w:rsidP="00A142EB">
      <w:pPr>
        <w:pStyle w:val="Titre2"/>
      </w:pPr>
      <w:bookmarkStart w:id="1" w:name="_Toc105495653"/>
      <w:r w:rsidRPr="00A142EB">
        <w:t>Objectifs et métho</w:t>
      </w:r>
      <w:r w:rsidR="00482E71" w:rsidRPr="00A142EB">
        <w:t>de</w:t>
      </w:r>
      <w:r w:rsidRPr="00A142EB">
        <w:t>s</w:t>
      </w:r>
      <w:bookmarkEnd w:id="1"/>
    </w:p>
    <w:p w14:paraId="39743603" w14:textId="4897E018" w:rsidR="002765BE" w:rsidRPr="00A142EB" w:rsidRDefault="002765BE" w:rsidP="00A142EB">
      <w:pPr>
        <w:pStyle w:val="Titre2"/>
      </w:pPr>
      <w:bookmarkStart w:id="2" w:name="_Toc105495654"/>
      <w:r w:rsidRPr="00A142EB">
        <w:t>Documents de référence</w:t>
      </w:r>
      <w:bookmarkEnd w:id="2"/>
    </w:p>
    <w:p w14:paraId="457CC1C6" w14:textId="6BD67764" w:rsidR="002765BE" w:rsidRDefault="002765BE" w:rsidP="00A142EB">
      <w:pPr>
        <w:pStyle w:val="Style6"/>
      </w:pPr>
      <w:bookmarkStart w:id="3" w:name="_Toc105495655"/>
      <w:r>
        <w:t>Guide de lecture</w:t>
      </w:r>
      <w:bookmarkEnd w:id="3"/>
    </w:p>
    <w:p w14:paraId="4CB930EA" w14:textId="581522EE" w:rsidR="002765BE" w:rsidRDefault="002765BE" w:rsidP="00A142EB">
      <w:pPr>
        <w:pStyle w:val="Style6"/>
      </w:pPr>
      <w:bookmarkStart w:id="4" w:name="_Toc105495656"/>
      <w:r>
        <w:t>Concept de base</w:t>
      </w:r>
      <w:bookmarkEnd w:id="4"/>
    </w:p>
    <w:p w14:paraId="3D2A258E" w14:textId="3A12560E" w:rsidR="00D1279D" w:rsidRDefault="00704835" w:rsidP="00A142EB">
      <w:pPr>
        <w:pStyle w:val="Style6"/>
      </w:pPr>
      <w:bookmarkStart w:id="5" w:name="_Toc105495657"/>
      <w:r>
        <w:t>Installation du matériel</w:t>
      </w:r>
      <w:bookmarkEnd w:id="5"/>
    </w:p>
    <w:p w14:paraId="6C7C2203" w14:textId="3D9A93A0" w:rsidR="00704835" w:rsidRDefault="00704835" w:rsidP="00A142EB">
      <w:pPr>
        <w:pStyle w:val="Style6"/>
      </w:pPr>
      <w:bookmarkStart w:id="6" w:name="_Toc105495658"/>
      <w:r>
        <w:t>Paramétrage du système</w:t>
      </w:r>
      <w:bookmarkEnd w:id="6"/>
    </w:p>
    <w:p w14:paraId="6E1E2801" w14:textId="14E9200E" w:rsidR="00704835" w:rsidRDefault="00704835" w:rsidP="00A142EB">
      <w:pPr>
        <w:pStyle w:val="Style6"/>
      </w:pPr>
      <w:bookmarkStart w:id="7" w:name="_Toc105495659"/>
      <w:r>
        <w:t>Installation du logiciel</w:t>
      </w:r>
      <w:bookmarkEnd w:id="7"/>
    </w:p>
    <w:p w14:paraId="4E7F6F69" w14:textId="25CA3E1C" w:rsidR="00704835" w:rsidRDefault="00704835" w:rsidP="00A142EB">
      <w:pPr>
        <w:pStyle w:val="Style6"/>
      </w:pPr>
      <w:bookmarkStart w:id="8" w:name="_Toc105495660"/>
      <w:r>
        <w:t>Paramétrage du logiciel</w:t>
      </w:r>
      <w:bookmarkEnd w:id="8"/>
    </w:p>
    <w:p w14:paraId="5ABD6C65" w14:textId="6A2EE433" w:rsidR="00704835" w:rsidRDefault="00704835" w:rsidP="00A142EB">
      <w:pPr>
        <w:pStyle w:val="Style6"/>
      </w:pPr>
      <w:bookmarkStart w:id="9" w:name="_Toc105495661"/>
      <w:r>
        <w:t>Installation des données</w:t>
      </w:r>
      <w:bookmarkEnd w:id="9"/>
    </w:p>
    <w:p w14:paraId="23F57A15" w14:textId="379CA127" w:rsidR="00704835" w:rsidRDefault="00704835" w:rsidP="00A142EB">
      <w:pPr>
        <w:pStyle w:val="Style6"/>
      </w:pPr>
      <w:bookmarkStart w:id="10" w:name="_Toc105495662"/>
      <w:r>
        <w:t>Autres informations</w:t>
      </w:r>
      <w:bookmarkEnd w:id="10"/>
    </w:p>
    <w:p w14:paraId="0EDF2A4A" w14:textId="310E5E97" w:rsidR="00704835" w:rsidRDefault="00704835" w:rsidP="00A142EB">
      <w:pPr>
        <w:pStyle w:val="Style6"/>
      </w:pPr>
      <w:bookmarkStart w:id="11" w:name="_Toc105495663"/>
      <w:r>
        <w:t>Annexes</w:t>
      </w:r>
      <w:bookmarkEnd w:id="11"/>
    </w:p>
    <w:p w14:paraId="0F4F91B6" w14:textId="0C774D8B" w:rsidR="00704835" w:rsidRDefault="00704835" w:rsidP="00A142EB">
      <w:pPr>
        <w:pStyle w:val="Style6"/>
      </w:pPr>
      <w:bookmarkStart w:id="12" w:name="_Toc105495664"/>
      <w:r>
        <w:t>Glossaire</w:t>
      </w:r>
      <w:bookmarkEnd w:id="12"/>
    </w:p>
    <w:p w14:paraId="57E68192" w14:textId="0B4642EB" w:rsidR="00704835" w:rsidRDefault="00704835" w:rsidP="00A142EB">
      <w:pPr>
        <w:pStyle w:val="Style6"/>
      </w:pPr>
      <w:bookmarkStart w:id="13" w:name="_Toc105495665"/>
      <w:r>
        <w:t>Références</w:t>
      </w:r>
      <w:bookmarkEnd w:id="13"/>
    </w:p>
    <w:p w14:paraId="31850FAE" w14:textId="1F65D537" w:rsidR="00704835" w:rsidRPr="006B7126" w:rsidRDefault="00704835" w:rsidP="00A142EB">
      <w:pPr>
        <w:pStyle w:val="Style6"/>
      </w:pPr>
      <w:bookmarkStart w:id="14" w:name="_Toc105495666"/>
      <w:r>
        <w:t>Index</w:t>
      </w:r>
      <w:bookmarkEnd w:id="14"/>
    </w:p>
    <w:sectPr w:rsidR="00704835" w:rsidRPr="006B7126" w:rsidSect="00FC33FE">
      <w:pgSz w:w="11906" w:h="16838" w:code="9"/>
      <w:pgMar w:top="1418" w:right="1418" w:bottom="1418" w:left="141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18175" w14:textId="77777777" w:rsidR="006C7C11" w:rsidRDefault="006C7C11" w:rsidP="001205A1">
      <w:r>
        <w:separator/>
      </w:r>
    </w:p>
  </w:endnote>
  <w:endnote w:type="continuationSeparator" w:id="0">
    <w:p w14:paraId="3004DE6F" w14:textId="77777777" w:rsidR="006C7C11" w:rsidRDefault="006C7C11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1B5CCAB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567971D8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05ED" w14:textId="77777777" w:rsidR="00FC33FE" w:rsidRDefault="00FC33FE">
    <w:pPr>
      <w:pStyle w:val="Pieddepage"/>
      <w:tabs>
        <w:tab w:val="clear" w:pos="4680"/>
        <w:tab w:val="clear" w:pos="9360"/>
      </w:tabs>
      <w:jc w:val="center"/>
      <w:rPr>
        <w:caps/>
        <w:color w:val="123869" w:themeColor="accent1"/>
      </w:rPr>
    </w:pPr>
    <w:r>
      <w:rPr>
        <w:caps/>
        <w:color w:val="123869" w:themeColor="accent1"/>
      </w:rPr>
      <w:fldChar w:fldCharType="begin"/>
    </w:r>
    <w:r>
      <w:rPr>
        <w:caps/>
        <w:color w:val="123869" w:themeColor="accent1"/>
      </w:rPr>
      <w:instrText>PAGE   \* MERGEFORMAT</w:instrText>
    </w:r>
    <w:r>
      <w:rPr>
        <w:caps/>
        <w:color w:val="123869" w:themeColor="accent1"/>
      </w:rPr>
      <w:fldChar w:fldCharType="separate"/>
    </w:r>
    <w:r>
      <w:rPr>
        <w:caps/>
        <w:color w:val="123869" w:themeColor="accent1"/>
      </w:rPr>
      <w:t>2</w:t>
    </w:r>
    <w:r>
      <w:rPr>
        <w:caps/>
        <w:color w:val="123869" w:themeColor="accent1"/>
      </w:rPr>
      <w:fldChar w:fldCharType="end"/>
    </w:r>
  </w:p>
  <w:p w14:paraId="1B49A2C5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21B94" w14:textId="77777777" w:rsidR="006C7C11" w:rsidRDefault="006C7C11" w:rsidP="001205A1">
      <w:r>
        <w:separator/>
      </w:r>
    </w:p>
  </w:footnote>
  <w:footnote w:type="continuationSeparator" w:id="0">
    <w:p w14:paraId="3F2C232F" w14:textId="77777777" w:rsidR="006C7C11" w:rsidRDefault="006C7C11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F33F8"/>
    <w:multiLevelType w:val="hybridMultilevel"/>
    <w:tmpl w:val="EC8EB21A"/>
    <w:lvl w:ilvl="0" w:tplc="6AEA0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68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DE"/>
    <w:rsid w:val="000A7F61"/>
    <w:rsid w:val="000C4ED1"/>
    <w:rsid w:val="001205A1"/>
    <w:rsid w:val="0018764B"/>
    <w:rsid w:val="002560A5"/>
    <w:rsid w:val="002765BE"/>
    <w:rsid w:val="002877E8"/>
    <w:rsid w:val="002916EC"/>
    <w:rsid w:val="002B0D15"/>
    <w:rsid w:val="002E7C4E"/>
    <w:rsid w:val="0031055C"/>
    <w:rsid w:val="00371EE1"/>
    <w:rsid w:val="00372AAF"/>
    <w:rsid w:val="003A798E"/>
    <w:rsid w:val="003C642C"/>
    <w:rsid w:val="00405953"/>
    <w:rsid w:val="00425A99"/>
    <w:rsid w:val="00482E71"/>
    <w:rsid w:val="005E6B25"/>
    <w:rsid w:val="005F4F46"/>
    <w:rsid w:val="006B7126"/>
    <w:rsid w:val="006C60E6"/>
    <w:rsid w:val="006C7C11"/>
    <w:rsid w:val="00704835"/>
    <w:rsid w:val="007268F9"/>
    <w:rsid w:val="007902D1"/>
    <w:rsid w:val="007B0740"/>
    <w:rsid w:val="007C1BAB"/>
    <w:rsid w:val="008270FC"/>
    <w:rsid w:val="00860275"/>
    <w:rsid w:val="008B2B3E"/>
    <w:rsid w:val="00A142EB"/>
    <w:rsid w:val="00A15CF7"/>
    <w:rsid w:val="00A24793"/>
    <w:rsid w:val="00A31A5B"/>
    <w:rsid w:val="00A50993"/>
    <w:rsid w:val="00A81248"/>
    <w:rsid w:val="00A84125"/>
    <w:rsid w:val="00B65A90"/>
    <w:rsid w:val="00C66528"/>
    <w:rsid w:val="00C673F6"/>
    <w:rsid w:val="00C915F0"/>
    <w:rsid w:val="00CF301A"/>
    <w:rsid w:val="00D1279D"/>
    <w:rsid w:val="00E057DE"/>
    <w:rsid w:val="00FB65B8"/>
    <w:rsid w:val="00FC33FE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46B3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Paragraphedeliste">
    <w:name w:val="List Paragraph"/>
    <w:basedOn w:val="Normal"/>
    <w:uiPriority w:val="34"/>
    <w:semiHidden/>
    <w:qFormat/>
    <w:rsid w:val="002765B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916EC"/>
    <w:pPr>
      <w:spacing w:line="259" w:lineRule="auto"/>
      <w:outlineLvl w:val="9"/>
    </w:pPr>
    <w:rPr>
      <w:b w:val="0"/>
      <w:color w:val="0D294E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rsid w:val="002916EC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2916E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rsid w:val="002916E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2916EC"/>
    <w:rPr>
      <w:color w:val="0000FF" w:themeColor="hyperlink"/>
      <w:u w:val="single"/>
    </w:rPr>
  </w:style>
  <w:style w:type="paragraph" w:customStyle="1" w:styleId="Style1">
    <w:name w:val="Style1"/>
    <w:basedOn w:val="Titre3"/>
    <w:link w:val="Style1Car"/>
    <w:uiPriority w:val="6"/>
    <w:rsid w:val="00482E71"/>
    <w:rPr>
      <w:b w:val="0"/>
      <w:noProof/>
      <w:sz w:val="28"/>
      <w:szCs w:val="20"/>
    </w:rPr>
  </w:style>
  <w:style w:type="paragraph" w:customStyle="1" w:styleId="Style2">
    <w:name w:val="Style2"/>
    <w:basedOn w:val="Titre3"/>
    <w:link w:val="Style2Car"/>
    <w:uiPriority w:val="6"/>
    <w:rsid w:val="00482E71"/>
    <w:rPr>
      <w:b w:val="0"/>
    </w:rPr>
  </w:style>
  <w:style w:type="character" w:customStyle="1" w:styleId="Style1Car">
    <w:name w:val="Style1 Car"/>
    <w:basedOn w:val="Titre3Car"/>
    <w:link w:val="Style1"/>
    <w:uiPriority w:val="6"/>
    <w:rsid w:val="00482E71"/>
    <w:rPr>
      <w:rFonts w:asciiTheme="majorHAnsi" w:eastAsiaTheme="majorEastAsia" w:hAnsiTheme="majorHAnsi" w:cstheme="majorBidi"/>
      <w:b w:val="0"/>
      <w:noProof/>
      <w:color w:val="123869" w:themeColor="accent1"/>
      <w:sz w:val="28"/>
      <w:szCs w:val="20"/>
    </w:rPr>
  </w:style>
  <w:style w:type="paragraph" w:customStyle="1" w:styleId="Style3">
    <w:name w:val="Style3"/>
    <w:basedOn w:val="Titre3"/>
    <w:link w:val="Style3Car"/>
    <w:uiPriority w:val="6"/>
    <w:qFormat/>
    <w:rsid w:val="0018764B"/>
    <w:rPr>
      <w:b w:val="0"/>
      <w:sz w:val="28"/>
    </w:rPr>
  </w:style>
  <w:style w:type="character" w:customStyle="1" w:styleId="Style2Car">
    <w:name w:val="Style2 Car"/>
    <w:basedOn w:val="Titre3Car"/>
    <w:link w:val="Style2"/>
    <w:uiPriority w:val="6"/>
    <w:rsid w:val="00482E71"/>
    <w:rPr>
      <w:rFonts w:asciiTheme="majorHAnsi" w:eastAsiaTheme="majorEastAsia" w:hAnsiTheme="majorHAnsi" w:cstheme="majorBidi"/>
      <w:b w:val="0"/>
      <w:color w:val="123869" w:themeColor="accent1"/>
      <w:sz w:val="36"/>
    </w:rPr>
  </w:style>
  <w:style w:type="paragraph" w:customStyle="1" w:styleId="Style4">
    <w:name w:val="Style4"/>
    <w:basedOn w:val="Titre4"/>
    <w:link w:val="Style4Car"/>
    <w:uiPriority w:val="6"/>
    <w:qFormat/>
    <w:rsid w:val="000A7F61"/>
    <w:rPr>
      <w:noProof/>
      <w:color w:val="82FBFF" w:themeColor="accent2" w:themeTint="66"/>
      <w:sz w:val="28"/>
      <w:szCs w:val="22"/>
    </w:rPr>
  </w:style>
  <w:style w:type="character" w:customStyle="1" w:styleId="Style3Car">
    <w:name w:val="Style3 Car"/>
    <w:basedOn w:val="Titre3Car"/>
    <w:link w:val="Style3"/>
    <w:uiPriority w:val="6"/>
    <w:rsid w:val="0018764B"/>
    <w:rPr>
      <w:rFonts w:asciiTheme="majorHAnsi" w:eastAsiaTheme="majorEastAsia" w:hAnsiTheme="majorHAnsi" w:cstheme="majorBidi"/>
      <w:b w:val="0"/>
      <w:color w:val="123869" w:themeColor="accent1"/>
      <w:sz w:val="28"/>
    </w:rPr>
  </w:style>
  <w:style w:type="paragraph" w:customStyle="1" w:styleId="Style5">
    <w:name w:val="Style5"/>
    <w:basedOn w:val="Titre4"/>
    <w:link w:val="Style5Car"/>
    <w:uiPriority w:val="6"/>
    <w:qFormat/>
    <w:rsid w:val="000A7F61"/>
    <w:rPr>
      <w:color w:val="7AAAE8" w:themeColor="accent1" w:themeTint="66"/>
    </w:rPr>
  </w:style>
  <w:style w:type="character" w:customStyle="1" w:styleId="Style4Car">
    <w:name w:val="Style4 Car"/>
    <w:basedOn w:val="Titre4Car"/>
    <w:link w:val="Style4"/>
    <w:uiPriority w:val="6"/>
    <w:rsid w:val="000A7F61"/>
    <w:rPr>
      <w:rFonts w:eastAsiaTheme="majorEastAsia" w:cstheme="majorBidi"/>
      <w:i/>
      <w:iCs/>
      <w:noProof/>
      <w:color w:val="82FBFF" w:themeColor="accent2" w:themeTint="66"/>
      <w:sz w:val="28"/>
      <w:szCs w:val="22"/>
    </w:rPr>
  </w:style>
  <w:style w:type="paragraph" w:customStyle="1" w:styleId="Style6">
    <w:name w:val="Style6"/>
    <w:basedOn w:val="Titre1"/>
    <w:link w:val="Style6Car"/>
    <w:uiPriority w:val="6"/>
    <w:qFormat/>
    <w:rsid w:val="00A142EB"/>
    <w:rPr>
      <w:noProof/>
      <w:sz w:val="40"/>
    </w:rPr>
  </w:style>
  <w:style w:type="character" w:customStyle="1" w:styleId="Style5Car">
    <w:name w:val="Style5 Car"/>
    <w:basedOn w:val="Titre4Car"/>
    <w:link w:val="Style5"/>
    <w:uiPriority w:val="6"/>
    <w:rsid w:val="000A7F61"/>
    <w:rPr>
      <w:rFonts w:eastAsiaTheme="majorEastAsia" w:cstheme="majorBidi"/>
      <w:i/>
      <w:iCs/>
      <w:color w:val="7AAAE8" w:themeColor="accent1" w:themeTint="66"/>
      <w:sz w:val="30"/>
    </w:rPr>
  </w:style>
  <w:style w:type="character" w:customStyle="1" w:styleId="Style6Car">
    <w:name w:val="Style6 Car"/>
    <w:basedOn w:val="Titre1Car"/>
    <w:link w:val="Style6"/>
    <w:uiPriority w:val="6"/>
    <w:rsid w:val="00A142EB"/>
    <w:rPr>
      <w:rFonts w:asciiTheme="majorHAnsi" w:eastAsiaTheme="majorEastAsia" w:hAnsiTheme="majorHAnsi" w:cstheme="majorBidi"/>
      <w:b/>
      <w:noProof/>
      <w:color w:val="123869" w:themeColor="accent1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ABC198-4DB6-46F1-8701-BA1DA4C921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</Template>
  <TotalTime>0</TotalTime>
  <Pages>3</Pages>
  <Words>272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2022-06-07T09:18:00Z</dcterms:created>
  <dcterms:modified xsi:type="dcterms:W3CDTF">2022-06-07T10:00:00Z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