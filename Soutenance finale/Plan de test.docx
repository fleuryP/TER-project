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6B7126" w14:paraId="70FDA294" w14:textId="77777777" w:rsidTr="00A31A5B">
        <w:tc>
          <w:tcPr>
            <w:tcW w:w="5395" w:type="dxa"/>
          </w:tcPr>
          <w:p w14:paraId="31A4DF9D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5237" w:type="dxa"/>
          </w:tcPr>
          <w:p w14:paraId="1D235EEE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5DF35217" w14:textId="77777777" w:rsidTr="00A31A5B">
        <w:trPr>
          <w:trHeight w:val="2719"/>
        </w:trPr>
        <w:tc>
          <w:tcPr>
            <w:tcW w:w="5395" w:type="dxa"/>
          </w:tcPr>
          <w:p w14:paraId="4D530AF7" w14:textId="492BABD5" w:rsidR="00A81248" w:rsidRPr="000A7F61" w:rsidRDefault="00E057DE" w:rsidP="003C642C">
            <w:pPr>
              <w:pStyle w:val="Titre5"/>
              <w:rPr>
                <w:noProof/>
              </w:rPr>
            </w:pPr>
            <w:r w:rsidRPr="00B65A90">
              <w:rPr>
                <w:noProof/>
                <w:sz w:val="96"/>
                <w:szCs w:val="32"/>
              </w:rPr>
              <w:t>PLAN DE TEST</w:t>
            </w:r>
          </w:p>
        </w:tc>
        <w:tc>
          <w:tcPr>
            <w:tcW w:w="5237" w:type="dxa"/>
          </w:tcPr>
          <w:p w14:paraId="05D881AC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263FC13A" w14:textId="77777777" w:rsidTr="007268F9">
        <w:trPr>
          <w:trHeight w:val="7503"/>
        </w:trPr>
        <w:tc>
          <w:tcPr>
            <w:tcW w:w="5395" w:type="dxa"/>
          </w:tcPr>
          <w:p w14:paraId="5AA11572" w14:textId="77777777" w:rsidR="00A81248" w:rsidRPr="006B7126" w:rsidRDefault="00A81248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B91A26D" wp14:editId="3D10FC1A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23D2A3" id="Groupe 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70C08F20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7C136186" w14:textId="77777777" w:rsidTr="00A31A5B">
        <w:trPr>
          <w:trHeight w:val="1299"/>
        </w:trPr>
        <w:tc>
          <w:tcPr>
            <w:tcW w:w="5395" w:type="dxa"/>
          </w:tcPr>
          <w:p w14:paraId="76E4989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04AFA18B" w14:textId="42ADDF26" w:rsidR="00A81248" w:rsidRPr="000A7F61" w:rsidRDefault="007268F9" w:rsidP="000A7F61">
            <w:pPr>
              <w:pStyle w:val="Texte"/>
              <w:rPr>
                <w:rStyle w:val="Accentuation"/>
                <w:sz w:val="42"/>
                <w:szCs w:val="42"/>
              </w:rPr>
            </w:pPr>
            <w:r w:rsidRPr="000A7F61">
              <w:rPr>
                <w:rStyle w:val="Accentuation"/>
                <w:sz w:val="42"/>
                <w:szCs w:val="42"/>
              </w:rPr>
              <w:t>Importation, analyse et visualisation de données d’enquête dans un modèle multidimensionnel de trajectoires de vie</w:t>
            </w:r>
          </w:p>
          <w:p w14:paraId="3C7D23E3" w14:textId="77777777" w:rsidR="007268F9" w:rsidRDefault="007268F9" w:rsidP="000A7F61">
            <w:pPr>
              <w:pStyle w:val="Texte"/>
              <w:rPr>
                <w:rStyle w:val="Accentuation"/>
                <w:sz w:val="42"/>
                <w:szCs w:val="42"/>
              </w:rPr>
            </w:pPr>
          </w:p>
          <w:p w14:paraId="730E0644" w14:textId="6325CED8" w:rsidR="000A7F61" w:rsidRPr="000A7F61" w:rsidRDefault="000A7F61" w:rsidP="000A7F61">
            <w:pPr>
              <w:pStyle w:val="Texte"/>
              <w:rPr>
                <w:rStyle w:val="Accentuation"/>
                <w:sz w:val="42"/>
                <w:szCs w:val="42"/>
              </w:rPr>
            </w:pPr>
          </w:p>
        </w:tc>
      </w:tr>
      <w:tr w:rsidR="00A81248" w:rsidRPr="006B7126" w14:paraId="25309E78" w14:textId="77777777" w:rsidTr="000A7F61">
        <w:trPr>
          <w:trHeight w:val="216"/>
        </w:trPr>
        <w:tc>
          <w:tcPr>
            <w:tcW w:w="5395" w:type="dxa"/>
          </w:tcPr>
          <w:p w14:paraId="0E915794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3E1092E7" w14:textId="77777777" w:rsidR="007268F9" w:rsidRPr="000A7F61" w:rsidRDefault="007268F9" w:rsidP="000A7F61">
            <w:pPr>
              <w:pStyle w:val="Texte"/>
              <w:rPr>
                <w:rStyle w:val="Accentuation"/>
                <w:sz w:val="32"/>
                <w:szCs w:val="32"/>
              </w:rPr>
            </w:pPr>
            <w:r w:rsidRPr="000A7F61">
              <w:rPr>
                <w:rStyle w:val="Accentuation"/>
                <w:sz w:val="32"/>
                <w:szCs w:val="32"/>
              </w:rPr>
              <w:t>BENKAOUR Salwa</w:t>
            </w:r>
          </w:p>
          <w:p w14:paraId="2CA9067D" w14:textId="77777777" w:rsidR="007268F9" w:rsidRPr="000A7F61" w:rsidRDefault="007268F9" w:rsidP="000A7F61">
            <w:pPr>
              <w:pStyle w:val="Texte"/>
              <w:rPr>
                <w:rStyle w:val="Accentuation"/>
                <w:sz w:val="32"/>
                <w:szCs w:val="32"/>
              </w:rPr>
            </w:pPr>
            <w:r w:rsidRPr="000A7F61">
              <w:rPr>
                <w:rStyle w:val="Accentuation"/>
                <w:sz w:val="32"/>
                <w:szCs w:val="32"/>
              </w:rPr>
              <w:t>FLEURY Pierre</w:t>
            </w:r>
          </w:p>
          <w:p w14:paraId="4DEA00E1" w14:textId="6A32746A" w:rsidR="007268F9" w:rsidRPr="000A7F61" w:rsidRDefault="007268F9" w:rsidP="000A7F61">
            <w:pPr>
              <w:pStyle w:val="Texte"/>
              <w:rPr>
                <w:rStyle w:val="Accentuation"/>
              </w:rPr>
            </w:pPr>
            <w:r w:rsidRPr="000A7F61">
              <w:rPr>
                <w:rStyle w:val="Accentuation"/>
                <w:sz w:val="32"/>
                <w:szCs w:val="32"/>
              </w:rPr>
              <w:t>JORDAN Célia</w:t>
            </w:r>
          </w:p>
        </w:tc>
      </w:tr>
    </w:tbl>
    <w:p w14:paraId="13C58525" w14:textId="6D7E5F1B" w:rsidR="00FC33FE" w:rsidRDefault="00FC33FE" w:rsidP="00FC33FE">
      <w:pPr>
        <w:rPr>
          <w:noProof/>
        </w:rPr>
      </w:pPr>
    </w:p>
    <w:p w14:paraId="55F5B284" w14:textId="77777777" w:rsidR="00FC33FE" w:rsidRDefault="00FC33FE">
      <w:pPr>
        <w:rPr>
          <w:noProof/>
        </w:rPr>
        <w:sectPr w:rsidR="00FC33FE" w:rsidSect="00A31A5B">
          <w:footerReference w:type="even" r:id="rId11"/>
          <w:footerReference w:type="default" r:id="rId12"/>
          <w:pgSz w:w="11906" w:h="16838" w:code="9"/>
          <w:pgMar w:top="720" w:right="624" w:bottom="1077" w:left="624" w:header="709" w:footer="431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986509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417B83" w14:textId="54E6F43A" w:rsidR="000A7F61" w:rsidRDefault="000A7F61">
          <w:pPr>
            <w:pStyle w:val="En-ttedetabledesmatires"/>
          </w:pPr>
          <w:r>
            <w:t>Table des matières</w:t>
          </w:r>
        </w:p>
        <w:p w14:paraId="2A506B20" w14:textId="6D0D0F53" w:rsidR="00A142EB" w:rsidRDefault="000A7F61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95195" w:history="1">
            <w:r w:rsidR="00A142EB" w:rsidRPr="00ED521B">
              <w:rPr>
                <w:rStyle w:val="Lienhypertexte"/>
                <w:noProof/>
              </w:rPr>
              <w:t>Introduction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_Toc105495195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6A2A77CD" w14:textId="25E91A02" w:rsidR="00A142EB" w:rsidRDefault="00051A22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196" w:history="1">
            <w:r w:rsidR="00A142EB" w:rsidRPr="00ED521B">
              <w:rPr>
                <w:rStyle w:val="Lienhypertexte"/>
                <w:noProof/>
              </w:rPr>
              <w:t>Objectifs et méthodes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_Toc105495196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7A42D0C1" w14:textId="134590F8" w:rsidR="00A142EB" w:rsidRDefault="00051A22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197" w:history="1">
            <w:r w:rsidR="00A142EB" w:rsidRPr="00ED521B">
              <w:rPr>
                <w:rStyle w:val="Lienhypertexte"/>
                <w:noProof/>
              </w:rPr>
              <w:t>Documents de référence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_Toc105495197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704F81C8" w14:textId="4B009FCE" w:rsidR="00A142EB" w:rsidRDefault="00051A2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198" w:history="1">
            <w:r w:rsidR="00A142EB" w:rsidRPr="00ED521B">
              <w:rPr>
                <w:rStyle w:val="Lienhypertexte"/>
                <w:noProof/>
              </w:rPr>
              <w:t>Guide de lecture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_Toc105495198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3532D7A8" w14:textId="4F057807" w:rsidR="00A142EB" w:rsidRDefault="00051A22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199" w:history="1">
            <w:r w:rsidR="00A142EB" w:rsidRPr="00ED521B">
              <w:rPr>
                <w:rStyle w:val="Lienhypertexte"/>
                <w:noProof/>
              </w:rPr>
              <w:t>Maitrise d’ouvre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_Toc105495199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7A882790" w14:textId="6A78CB49" w:rsidR="00A142EB" w:rsidRDefault="00051A22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00" w:history="1">
            <w:r w:rsidR="00A142EB" w:rsidRPr="00ED521B">
              <w:rPr>
                <w:rStyle w:val="Lienhypertexte"/>
                <w:noProof/>
              </w:rPr>
              <w:t>Maitrise d’ouvrage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_Toc105495200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5462AFDB" w14:textId="77DF1E0F" w:rsidR="00A142EB" w:rsidRDefault="00051A2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01" w:history="1">
            <w:r w:rsidR="00A142EB" w:rsidRPr="00ED521B">
              <w:rPr>
                <w:rStyle w:val="Lienhypertexte"/>
                <w:noProof/>
              </w:rPr>
              <w:t>Concept de base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_Toc105495201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690137CD" w14:textId="18999D98" w:rsidR="00A142EB" w:rsidRDefault="00051A2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02" w:history="1">
            <w:r w:rsidR="00A142EB" w:rsidRPr="00ED521B">
              <w:rPr>
                <w:rStyle w:val="Lienhypertexte"/>
                <w:noProof/>
              </w:rPr>
              <w:t>Test fonctionnels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_Toc105495202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6EC6AC1B" w14:textId="40EDDF31" w:rsidR="00A142EB" w:rsidRDefault="00051A22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03" w:history="1">
            <w:r w:rsidR="00A142EB" w:rsidRPr="00ED521B">
              <w:rPr>
                <w:rStyle w:val="Lienhypertexte"/>
                <w:noProof/>
              </w:rPr>
              <w:t>Pour chaque scénario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_Toc105495203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56C57295" w14:textId="70A5926C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04" w:history="1">
            <w:r w:rsidR="00A142EB" w:rsidRPr="00ED521B">
              <w:rPr>
                <w:rStyle w:val="Lienhypertexte"/>
                <w:noProof/>
              </w:rPr>
              <w:t>Identification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_Toc105495204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6FC991D2" w14:textId="1B257F39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05" w:history="1">
            <w:r w:rsidR="00A142EB" w:rsidRPr="00ED521B">
              <w:rPr>
                <w:rStyle w:val="Lienhypertexte"/>
                <w:noProof/>
              </w:rPr>
              <w:t>Description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_Toc105495205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22EC215F" w14:textId="37149848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06" w:history="1">
            <w:r w:rsidR="00A142EB" w:rsidRPr="00ED521B">
              <w:rPr>
                <w:rStyle w:val="Lienhypertexte"/>
                <w:noProof/>
              </w:rPr>
              <w:t>Contraintes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_Toc105495206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57C90B8F" w14:textId="3970F050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07" w:history="1">
            <w:r w:rsidR="00A142EB" w:rsidRPr="00ED521B">
              <w:rPr>
                <w:rStyle w:val="Lienhypertexte"/>
                <w:noProof/>
              </w:rPr>
              <w:t>Dépendances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_Toc105495207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56CD42D1" w14:textId="1226A609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08" w:history="1">
            <w:r w:rsidR="00A142EB" w:rsidRPr="00ED521B">
              <w:rPr>
                <w:rStyle w:val="Lienhypertexte"/>
                <w:noProof/>
              </w:rPr>
              <w:t>Procédure de test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_Toc105495208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1B892BE9" w14:textId="405887DB" w:rsidR="00A142EB" w:rsidRDefault="00051A2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09" w:history="1">
            <w:r w:rsidR="00A142EB" w:rsidRPr="00ED521B">
              <w:rPr>
                <w:rStyle w:val="Lienhypertexte"/>
                <w:noProof/>
              </w:rPr>
              <w:t>Test d’intégration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_Toc105495209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78665744" w14:textId="78157325" w:rsidR="00A142EB" w:rsidRDefault="00051A22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10" w:history="1">
            <w:r w:rsidR="00A142EB" w:rsidRPr="00ED521B">
              <w:rPr>
                <w:rStyle w:val="Lienhypertexte"/>
                <w:noProof/>
              </w:rPr>
              <w:t>Pour chaque test d’intégration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_Toc105495210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092ED2CD" w14:textId="44375527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11" w:history="1">
            <w:r w:rsidR="00A142EB" w:rsidRPr="00ED521B">
              <w:rPr>
                <w:rStyle w:val="Lienhypertexte"/>
                <w:noProof/>
              </w:rPr>
              <w:t>Identification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_Toc105495211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6459C921" w14:textId="0CF6FD30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12" w:history="1">
            <w:r w:rsidR="00A142EB" w:rsidRPr="00ED521B">
              <w:rPr>
                <w:rStyle w:val="Lienhypertexte"/>
                <w:noProof/>
              </w:rPr>
              <w:t>Description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_Toc105495212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6385DBD7" w14:textId="20E7F9E4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13" w:history="1">
            <w:r w:rsidR="00A142EB" w:rsidRPr="00ED521B">
              <w:rPr>
                <w:rStyle w:val="Lienhypertexte"/>
                <w:noProof/>
              </w:rPr>
              <w:t>Contraintes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_Toc105495213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214FB3AE" w14:textId="11D2F0E6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14" w:history="1">
            <w:r w:rsidR="00A142EB" w:rsidRPr="00ED521B">
              <w:rPr>
                <w:rStyle w:val="Lienhypertexte"/>
                <w:noProof/>
              </w:rPr>
              <w:t>Dépendances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_Toc105495214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09ACD542" w14:textId="61AC4A24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15" w:history="1">
            <w:r w:rsidR="00A142EB" w:rsidRPr="00ED521B">
              <w:rPr>
                <w:rStyle w:val="Lienhypertexte"/>
                <w:noProof/>
              </w:rPr>
              <w:t>Procédure de test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_Toc105495215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467DFD8C" w14:textId="5AAE2AF5" w:rsidR="00A142EB" w:rsidRDefault="00051A2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16" w:history="1">
            <w:r w:rsidR="00A142EB" w:rsidRPr="00ED521B">
              <w:rPr>
                <w:rStyle w:val="Lienhypertexte"/>
                <w:noProof/>
              </w:rPr>
              <w:t>Test unitaires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_Toc105495216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6A74C304" w14:textId="7F8CFCDF" w:rsidR="00A142EB" w:rsidRDefault="00051A22">
          <w:pPr>
            <w:pStyle w:val="TM2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17" w:history="1">
            <w:r w:rsidR="00A142EB" w:rsidRPr="00ED521B">
              <w:rPr>
                <w:rStyle w:val="Lienhypertexte"/>
                <w:noProof/>
              </w:rPr>
              <w:t>Pour chaque test unitaire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_Toc105495217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1C6A6485" w14:textId="2C405A7A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18" w:history="1">
            <w:r w:rsidR="00A142EB" w:rsidRPr="00ED521B">
              <w:rPr>
                <w:rStyle w:val="Lienhypertexte"/>
                <w:noProof/>
              </w:rPr>
              <w:t>Identification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_Toc105495218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389F03A8" w14:textId="734C02F3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19" w:history="1">
            <w:r w:rsidR="00A142EB" w:rsidRPr="00ED521B">
              <w:rPr>
                <w:rStyle w:val="Lienhypertexte"/>
                <w:noProof/>
              </w:rPr>
              <w:t>Description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_Toc105495219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475C067E" w14:textId="7FD5AC87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20" w:history="1">
            <w:r w:rsidR="00A142EB" w:rsidRPr="00ED521B">
              <w:rPr>
                <w:rStyle w:val="Lienhypertexte"/>
                <w:noProof/>
              </w:rPr>
              <w:t>Contraintes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_Toc105495220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3071EE09" w14:textId="24752CF5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21" w:history="1">
            <w:r w:rsidR="00A142EB" w:rsidRPr="00ED521B">
              <w:rPr>
                <w:rStyle w:val="Lienhypertexte"/>
                <w:noProof/>
              </w:rPr>
              <w:t>Dépendances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_Toc105495221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1DC59614" w14:textId="2F568762" w:rsidR="00A142EB" w:rsidRDefault="00051A22">
          <w:pPr>
            <w:pStyle w:val="TM3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22" w:history="1">
            <w:r w:rsidR="00A142EB" w:rsidRPr="00ED521B">
              <w:rPr>
                <w:rStyle w:val="Lienhypertexte"/>
                <w:noProof/>
              </w:rPr>
              <w:t>Procédure de test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_Toc105495222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3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401B49B1" w14:textId="350F66A2" w:rsidR="00A142EB" w:rsidRDefault="00051A2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23" w:history="1">
            <w:r w:rsidR="00A142EB" w:rsidRPr="00ED521B">
              <w:rPr>
                <w:rStyle w:val="Lienhypertexte"/>
                <w:noProof/>
              </w:rPr>
              <w:t>Vérification de la documentation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_Toc105495223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4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71E6EFA1" w14:textId="660142BC" w:rsidR="00A142EB" w:rsidRDefault="00051A2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24" w:history="1">
            <w:r w:rsidR="00A142EB" w:rsidRPr="00ED521B">
              <w:rPr>
                <w:rStyle w:val="Lienhypertexte"/>
                <w:noProof/>
              </w:rPr>
              <w:t>Annexes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_Toc105495224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4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4383D5A5" w14:textId="161E7F7A" w:rsidR="00A142EB" w:rsidRDefault="00051A2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25" w:history="1">
            <w:r w:rsidR="00A142EB" w:rsidRPr="00ED521B">
              <w:rPr>
                <w:rStyle w:val="Lienhypertexte"/>
                <w:noProof/>
              </w:rPr>
              <w:t>Glossaire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_Toc105495225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4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33A7F2FC" w14:textId="3EAC98AF" w:rsidR="00A142EB" w:rsidRDefault="00051A2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26" w:history="1">
            <w:r w:rsidR="00A142EB" w:rsidRPr="00ED521B">
              <w:rPr>
                <w:rStyle w:val="Lienhypertexte"/>
                <w:noProof/>
              </w:rPr>
              <w:t>Références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_Toc105495226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4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4D21716E" w14:textId="11251FC1" w:rsidR="00A142EB" w:rsidRDefault="00051A22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105495227" w:history="1">
            <w:r w:rsidR="00A142EB" w:rsidRPr="00ED521B">
              <w:rPr>
                <w:rStyle w:val="Lienhypertexte"/>
                <w:noProof/>
              </w:rPr>
              <w:t>Index</w:t>
            </w:r>
            <w:r w:rsidR="00A142EB">
              <w:rPr>
                <w:noProof/>
                <w:webHidden/>
              </w:rPr>
              <w:tab/>
            </w:r>
            <w:r w:rsidR="00A142EB">
              <w:rPr>
                <w:noProof/>
                <w:webHidden/>
              </w:rPr>
              <w:fldChar w:fldCharType="begin"/>
            </w:r>
            <w:r w:rsidR="00A142EB">
              <w:rPr>
                <w:noProof/>
                <w:webHidden/>
              </w:rPr>
              <w:instrText xml:space="preserve"> PAGEREF _Toc105495227 \h </w:instrText>
            </w:r>
            <w:r w:rsidR="00A142EB">
              <w:rPr>
                <w:noProof/>
                <w:webHidden/>
              </w:rPr>
            </w:r>
            <w:r w:rsidR="00A142EB">
              <w:rPr>
                <w:noProof/>
                <w:webHidden/>
              </w:rPr>
              <w:fldChar w:fldCharType="separate"/>
            </w:r>
            <w:r w:rsidR="00A142EB">
              <w:rPr>
                <w:noProof/>
                <w:webHidden/>
              </w:rPr>
              <w:t>4</w:t>
            </w:r>
            <w:r w:rsidR="00A142EB">
              <w:rPr>
                <w:noProof/>
                <w:webHidden/>
              </w:rPr>
              <w:fldChar w:fldCharType="end"/>
            </w:r>
          </w:hyperlink>
        </w:p>
        <w:p w14:paraId="482C0C28" w14:textId="17097888" w:rsidR="000A7F61" w:rsidRDefault="000A7F61">
          <w:r>
            <w:rPr>
              <w:b/>
              <w:bCs/>
            </w:rPr>
            <w:fldChar w:fldCharType="end"/>
          </w:r>
        </w:p>
      </w:sdtContent>
    </w:sdt>
    <w:p w14:paraId="2BDC372E" w14:textId="77777777" w:rsidR="002916EC" w:rsidRDefault="002916EC" w:rsidP="002916EC">
      <w:pPr>
        <w:pStyle w:val="Titre2"/>
        <w:rPr>
          <w:noProof/>
        </w:rPr>
      </w:pPr>
      <w:r>
        <w:rPr>
          <w:noProof/>
        </w:rPr>
        <w:br w:type="page"/>
      </w:r>
    </w:p>
    <w:p w14:paraId="1760DE54" w14:textId="77777777" w:rsidR="006926B9" w:rsidRDefault="006926B9" w:rsidP="006926B9">
      <w:pPr>
        <w:pStyle w:val="Style6"/>
      </w:pPr>
      <w:bookmarkStart w:id="0" w:name="_Toc105508495"/>
      <w:r>
        <w:lastRenderedPageBreak/>
        <w:t>Introduction</w:t>
      </w:r>
      <w:bookmarkEnd w:id="0"/>
    </w:p>
    <w:p w14:paraId="3C4874C4" w14:textId="05002353" w:rsidR="00000C27" w:rsidRDefault="00877720" w:rsidP="00FB1C0B">
      <w:r w:rsidRPr="003D490E">
        <w:rPr>
          <w:highlight w:val="yellow"/>
        </w:rPr>
        <w:t>Présenter l’objectif du document et en résumé le contenu</w:t>
      </w:r>
    </w:p>
    <w:p w14:paraId="11BCF6A0" w14:textId="4D454D06" w:rsidR="006926B9" w:rsidRDefault="006926B9" w:rsidP="006926B9">
      <w:pPr>
        <w:pStyle w:val="Style7"/>
      </w:pPr>
      <w:r>
        <w:t>Objectifs et méthodes</w:t>
      </w:r>
    </w:p>
    <w:p w14:paraId="1EA4E3B5" w14:textId="7E27379D" w:rsidR="00877720" w:rsidRDefault="00877720" w:rsidP="00877720">
      <w:r w:rsidRPr="003D490E">
        <w:rPr>
          <w:highlight w:val="yellow"/>
        </w:rPr>
        <w:t xml:space="preserve">Présenter le </w:t>
      </w:r>
      <w:r w:rsidR="003D490E" w:rsidRPr="003D490E">
        <w:rPr>
          <w:highlight w:val="yellow"/>
        </w:rPr>
        <w:t>développement</w:t>
      </w:r>
      <w:r w:rsidRPr="003D490E">
        <w:rPr>
          <w:highlight w:val="yellow"/>
        </w:rPr>
        <w:t xml:space="preserve"> du logiciel dans son ensemble.</w:t>
      </w:r>
    </w:p>
    <w:p w14:paraId="5AB36A36" w14:textId="11326AA6" w:rsidR="003D490E" w:rsidRDefault="003D490E" w:rsidP="00877720">
      <w:r w:rsidRPr="003D490E">
        <w:t>Nous décrivons dans ce document les différents tests fonctionnels, d’intégration et unitaires.  Nous avons deux parties de test, la première a été effectué sur la base de données relationnelle</w:t>
      </w:r>
      <w:r>
        <w:t>, celle-ci étant faite sous PostgreSQL. L</w:t>
      </w:r>
      <w:r w:rsidRPr="003D490E">
        <w:t xml:space="preserve">a seconde </w:t>
      </w:r>
      <w:r>
        <w:t xml:space="preserve">partie concerne l’interface, celle-ci a été réaliser avec </w:t>
      </w:r>
      <w:r w:rsidR="00897856" w:rsidRPr="00D719DF">
        <w:rPr>
          <w:i/>
          <w:iCs/>
        </w:rPr>
        <w:t>V</w:t>
      </w:r>
      <w:r w:rsidRPr="00D719DF">
        <w:rPr>
          <w:i/>
          <w:iCs/>
        </w:rPr>
        <w:t>ue</w:t>
      </w:r>
      <w:r w:rsidR="00897856" w:rsidRPr="00D719DF">
        <w:rPr>
          <w:i/>
          <w:iCs/>
        </w:rPr>
        <w:t>.js</w:t>
      </w:r>
      <w:r>
        <w:t xml:space="preserve"> et </w:t>
      </w:r>
      <w:r w:rsidR="00897856">
        <w:t>pour</w:t>
      </w:r>
      <w:r>
        <w:t xml:space="preserve"> le lien entre la base de </w:t>
      </w:r>
      <w:r w:rsidR="00D719DF">
        <w:t>données</w:t>
      </w:r>
      <w:r>
        <w:t xml:space="preserve"> et l’interface nous avons </w:t>
      </w:r>
      <w:r w:rsidR="00D719DF">
        <w:t>utilisé</w:t>
      </w:r>
      <w:r>
        <w:t xml:space="preserve"> </w:t>
      </w:r>
      <w:r w:rsidR="00897856" w:rsidRPr="00D719DF">
        <w:rPr>
          <w:i/>
          <w:iCs/>
        </w:rPr>
        <w:t>Node.js</w:t>
      </w:r>
      <w:r>
        <w:t xml:space="preserve"> et </w:t>
      </w:r>
      <w:r w:rsidR="00D719DF" w:rsidRPr="00D719DF">
        <w:rPr>
          <w:i/>
          <w:iCs/>
        </w:rPr>
        <w:t>E</w:t>
      </w:r>
      <w:r w:rsidRPr="00D719DF">
        <w:rPr>
          <w:i/>
          <w:iCs/>
        </w:rPr>
        <w:t>xpress.</w:t>
      </w:r>
      <w:r>
        <w:t xml:space="preserve"> </w:t>
      </w:r>
    </w:p>
    <w:p w14:paraId="56322C42" w14:textId="4429E2EA" w:rsidR="00BE795B" w:rsidRDefault="00A41A9E" w:rsidP="00877720">
      <w:r>
        <w:t xml:space="preserve">Le but étant d’avoir une interface </w:t>
      </w:r>
      <w:r w:rsidR="00560396">
        <w:t xml:space="preserve">accessible à tous </w:t>
      </w:r>
      <w:r>
        <w:t xml:space="preserve">qui permet d’interroger la base de données pour observer les informations d’un individu </w:t>
      </w:r>
      <w:r w:rsidR="00DE4B26">
        <w:t>à</w:t>
      </w:r>
      <w:r>
        <w:t xml:space="preserve"> la fois. </w:t>
      </w:r>
    </w:p>
    <w:p w14:paraId="15F2F292" w14:textId="77777777" w:rsidR="000E0134" w:rsidRDefault="000E0134" w:rsidP="00877720"/>
    <w:p w14:paraId="678562C4" w14:textId="76BF28F2" w:rsidR="006926B9" w:rsidRPr="00DF6A83" w:rsidRDefault="006926B9" w:rsidP="006926B9">
      <w:pPr>
        <w:pStyle w:val="Style7"/>
      </w:pPr>
      <w:r>
        <w:t>Documents de référence</w:t>
      </w:r>
    </w:p>
    <w:p w14:paraId="223BE1A1" w14:textId="68FAC055" w:rsidR="006926B9" w:rsidRDefault="00BE795B" w:rsidP="006926B9">
      <w:r w:rsidRPr="00DD6543">
        <w:rPr>
          <w:highlight w:val="yellow"/>
        </w:rPr>
        <w:t>Lister tous les documents du projet servant à l’élaboration du présent document.</w:t>
      </w:r>
    </w:p>
    <w:p w14:paraId="76B17715" w14:textId="116CD473" w:rsidR="00BE795B" w:rsidRPr="00101D83" w:rsidRDefault="00101D83" w:rsidP="006926B9">
      <w:r w:rsidRPr="00101D83">
        <w:t>Pour</w:t>
      </w:r>
      <w:r>
        <w:t xml:space="preserve"> l’</w:t>
      </w:r>
      <w:r w:rsidR="00FE2BF2">
        <w:t>élaboration</w:t>
      </w:r>
      <w:r>
        <w:t xml:space="preserve"> de notre projet plusieurs documents ont été mis à notre disposition. La thèse de David Noël a permis de suivre un modèle multidimensionnel. Nous avons également eu plusieurs documents permettant de </w:t>
      </w:r>
      <w:r w:rsidR="00B755A8">
        <w:t xml:space="preserve">comprendre </w:t>
      </w:r>
      <w:r w:rsidR="003A16AE">
        <w:t>les données fournies</w:t>
      </w:r>
      <w:r w:rsidR="00B755A8">
        <w:t xml:space="preserve"> par l’INED. </w:t>
      </w:r>
      <w:r w:rsidR="008E238A">
        <w:t>(</w:t>
      </w:r>
      <w:r w:rsidR="003A16AE">
        <w:t>Annexes</w:t>
      </w:r>
      <w:r w:rsidR="008E238A">
        <w:t> ?</w:t>
      </w:r>
      <w:r w:rsidR="00C50965">
        <w:t>)</w:t>
      </w:r>
      <w:r w:rsidR="00B755A8">
        <w:t xml:space="preserve"> </w:t>
      </w:r>
    </w:p>
    <w:p w14:paraId="6E4B9BE7" w14:textId="5635E29A" w:rsidR="006926B9" w:rsidRDefault="006926B9" w:rsidP="006926B9">
      <w:pPr>
        <w:pStyle w:val="Style6"/>
      </w:pPr>
      <w:bookmarkStart w:id="1" w:name="_Toc105508498"/>
      <w:r>
        <w:t>Guide de lecture</w:t>
      </w:r>
      <w:bookmarkEnd w:id="1"/>
    </w:p>
    <w:p w14:paraId="6C4305AF" w14:textId="5A21920E" w:rsidR="00977453" w:rsidRDefault="00977453" w:rsidP="00977453">
      <w:r w:rsidRPr="0036395B">
        <w:rPr>
          <w:highlight w:val="yellow"/>
        </w:rPr>
        <w:t>Précise, pour chaque type de lecteur, comment utiliser efficacement le document</w:t>
      </w:r>
    </w:p>
    <w:p w14:paraId="3CFB13F4" w14:textId="6F418F31" w:rsidR="003954ED" w:rsidRDefault="003954ED" w:rsidP="003954ED">
      <w:pPr>
        <w:pStyle w:val="Style7"/>
      </w:pPr>
      <w:r>
        <w:t>Maitrise d’œuvre</w:t>
      </w:r>
    </w:p>
    <w:p w14:paraId="0ECAE066" w14:textId="70016CD1" w:rsidR="006926B9" w:rsidRDefault="009D4C03" w:rsidP="006926B9">
      <w:r>
        <w:t xml:space="preserve">A faire </w:t>
      </w:r>
    </w:p>
    <w:p w14:paraId="01B88FA1" w14:textId="205FCC92" w:rsidR="003954ED" w:rsidRDefault="003954ED" w:rsidP="003954ED">
      <w:pPr>
        <w:pStyle w:val="Style7"/>
      </w:pPr>
      <w:r>
        <w:t xml:space="preserve">Maitrise d’ouvrage </w:t>
      </w:r>
    </w:p>
    <w:p w14:paraId="1637D023" w14:textId="360E1066" w:rsidR="003954ED" w:rsidRDefault="003954ED" w:rsidP="006926B9">
      <w:r>
        <w:t xml:space="preserve">A faire </w:t>
      </w:r>
    </w:p>
    <w:p w14:paraId="68AE4AAA" w14:textId="18FAC838" w:rsidR="006926B9" w:rsidRPr="003954ED" w:rsidRDefault="003954ED" w:rsidP="003954ED">
      <w:pPr>
        <w:pStyle w:val="Style6"/>
      </w:pPr>
      <w:r>
        <w:t>Concepts de base</w:t>
      </w:r>
    </w:p>
    <w:p w14:paraId="3E9960B3" w14:textId="7C804C31" w:rsidR="006926B9" w:rsidRDefault="00EA3636" w:rsidP="006926B9">
      <w:r w:rsidRPr="00EA3636">
        <w:rPr>
          <w:highlight w:val="yellow"/>
        </w:rPr>
        <w:t>Précise</w:t>
      </w:r>
      <w:r w:rsidR="003A2D58" w:rsidRPr="00EA3636">
        <w:rPr>
          <w:highlight w:val="yellow"/>
        </w:rPr>
        <w:t xml:space="preserve"> les concepts de base </w:t>
      </w:r>
      <w:r w:rsidRPr="00EA3636">
        <w:rPr>
          <w:highlight w:val="yellow"/>
        </w:rPr>
        <w:t>nécessaires</w:t>
      </w:r>
      <w:r w:rsidR="003A2D58" w:rsidRPr="00EA3636">
        <w:rPr>
          <w:highlight w:val="yellow"/>
        </w:rPr>
        <w:t xml:space="preserve"> a la compréhension du document.</w:t>
      </w:r>
    </w:p>
    <w:p w14:paraId="21BAB6AF" w14:textId="77777777" w:rsidR="00681849" w:rsidRDefault="00681849" w:rsidP="006926B9">
      <w:r>
        <w:t xml:space="preserve">Afin de comprendre sans difficulté le document, voici quelques définitions : </w:t>
      </w:r>
    </w:p>
    <w:p w14:paraId="60F7EE88" w14:textId="326DC6CE" w:rsidR="00EA3636" w:rsidRDefault="00EA3636" w:rsidP="00D029E5">
      <w:r w:rsidRPr="000D2D21">
        <w:rPr>
          <w:b/>
          <w:bCs/>
          <w:i/>
          <w:iCs/>
        </w:rPr>
        <w:t>Les trajectoires de vie</w:t>
      </w:r>
      <w:r w:rsidR="00681849" w:rsidRPr="000D2D21">
        <w:rPr>
          <w:b/>
          <w:bCs/>
          <w:i/>
          <w:iCs/>
        </w:rPr>
        <w:t> :</w:t>
      </w:r>
      <w:r w:rsidR="00F91282">
        <w:t xml:space="preserve"> </w:t>
      </w:r>
      <w:r w:rsidR="000D2D21">
        <w:t>Représente</w:t>
      </w:r>
      <w:r w:rsidR="00F91282">
        <w:t xml:space="preserve"> le parcours</w:t>
      </w:r>
      <w:r w:rsidR="000D2D21">
        <w:t xml:space="preserve"> </w:t>
      </w:r>
      <w:r w:rsidR="00F91282">
        <w:t xml:space="preserve">d’un individu </w:t>
      </w:r>
      <w:r w:rsidR="00BE10A9">
        <w:t>au niveau spatio-temporel</w:t>
      </w:r>
      <w:r w:rsidR="00F91282">
        <w:t xml:space="preserve">. </w:t>
      </w:r>
      <w:r w:rsidR="00681849">
        <w:br/>
      </w:r>
      <w:r w:rsidRPr="00065531">
        <w:rPr>
          <w:b/>
          <w:bCs/>
          <w:i/>
          <w:iCs/>
        </w:rPr>
        <w:t>Modèle multi point de vue</w:t>
      </w:r>
      <w:r w:rsidR="00681849" w:rsidRPr="00065531">
        <w:rPr>
          <w:b/>
          <w:bCs/>
          <w:i/>
          <w:iCs/>
        </w:rPr>
        <w:t> :</w:t>
      </w:r>
      <w:r>
        <w:t xml:space="preserve">  </w:t>
      </w:r>
      <w:r w:rsidR="007F2B75">
        <w:t>P</w:t>
      </w:r>
      <w:r w:rsidR="006522AD">
        <w:t xml:space="preserve">lusieurs point de vue, ici </w:t>
      </w:r>
      <w:r w:rsidR="00753CE4">
        <w:t xml:space="preserve">nous avons familiale, professionnel, résidentiel et de voyage. </w:t>
      </w:r>
      <w:r w:rsidR="005756A5">
        <w:t>C</w:t>
      </w:r>
      <w:r w:rsidR="006522AD">
        <w:t>hacun peut être vu</w:t>
      </w:r>
      <w:r w:rsidR="00065531">
        <w:t xml:space="preserve"> comme une dimension de la trajectoire.</w:t>
      </w:r>
    </w:p>
    <w:p w14:paraId="6065B07E" w14:textId="4EBD41E5" w:rsidR="00016733" w:rsidRDefault="00016733" w:rsidP="006926B9">
      <w:r w:rsidRPr="00926D60">
        <w:rPr>
          <w:b/>
          <w:bCs/>
          <w:i/>
          <w:iCs/>
        </w:rPr>
        <w:t>Frontend :</w:t>
      </w:r>
      <w:r>
        <w:t xml:space="preserve"> </w:t>
      </w:r>
      <w:r w:rsidR="00887FE3">
        <w:t>C</w:t>
      </w:r>
      <w:r w:rsidR="002F0429">
        <w:t xml:space="preserve">ette notion </w:t>
      </w:r>
      <w:r w:rsidR="00E65FA5">
        <w:t xml:space="preserve">se reporte </w:t>
      </w:r>
      <w:r w:rsidR="004D2FAF">
        <w:t>à</w:t>
      </w:r>
      <w:r w:rsidR="00E65FA5">
        <w:t xml:space="preserve"> tous les </w:t>
      </w:r>
      <w:r w:rsidR="004D2FAF">
        <w:t>éléments</w:t>
      </w:r>
      <w:r w:rsidR="00E65FA5">
        <w:t xml:space="preserve"> qui sont visibles ou accessible depuis le site web ou l’application web. </w:t>
      </w:r>
    </w:p>
    <w:p w14:paraId="1804BE60" w14:textId="2B34C35E" w:rsidR="00016733" w:rsidRDefault="00016733" w:rsidP="006926B9">
      <w:r w:rsidRPr="00926D60">
        <w:rPr>
          <w:b/>
          <w:bCs/>
          <w:i/>
          <w:iCs/>
        </w:rPr>
        <w:t>Backend :</w:t>
      </w:r>
      <w:r w:rsidR="00E65FA5">
        <w:t xml:space="preserve"> </w:t>
      </w:r>
      <w:r w:rsidR="00887FE3">
        <w:t>C</w:t>
      </w:r>
      <w:r w:rsidR="00E65FA5">
        <w:t xml:space="preserve">ette notion se reporte </w:t>
      </w:r>
      <w:r w:rsidR="004D2FAF">
        <w:t>à</w:t>
      </w:r>
      <w:r w:rsidR="00E65FA5">
        <w:t xml:space="preserve"> tous les </w:t>
      </w:r>
      <w:r w:rsidR="004D2FAF">
        <w:t>éléments</w:t>
      </w:r>
      <w:r w:rsidR="00E65FA5">
        <w:t xml:space="preserve"> qui sont utile pour le </w:t>
      </w:r>
      <w:r w:rsidR="004D2FAF">
        <w:t>développement</w:t>
      </w:r>
      <w:r w:rsidR="00E65FA5">
        <w:t>, la base de données.</w:t>
      </w:r>
    </w:p>
    <w:p w14:paraId="62FCD32B" w14:textId="5EC4F51F" w:rsidR="006926B9" w:rsidRDefault="003954ED" w:rsidP="006926B9">
      <w:pPr>
        <w:pStyle w:val="Style6"/>
      </w:pPr>
      <w:r>
        <w:t>Test fonctionnels</w:t>
      </w:r>
    </w:p>
    <w:p w14:paraId="44FC94DB" w14:textId="284B87BB" w:rsidR="00F51644" w:rsidRDefault="00F51644" w:rsidP="00F51644">
      <w:pPr>
        <w:pStyle w:val="Style7"/>
      </w:pPr>
      <w:r>
        <w:t xml:space="preserve">Pour chaque scenario </w:t>
      </w:r>
    </w:p>
    <w:p w14:paraId="74A2E6F3" w14:textId="381B7639" w:rsidR="002D01FE" w:rsidRPr="008021ED" w:rsidRDefault="002D01FE" w:rsidP="002D01FE">
      <w:pPr>
        <w:rPr>
          <w:highlight w:val="yellow"/>
        </w:rPr>
      </w:pPr>
      <w:r w:rsidRPr="008021ED">
        <w:rPr>
          <w:highlight w:val="yellow"/>
        </w:rPr>
        <w:t xml:space="preserve">Décrire les scenario (ainsi que leur enchainement) permettant de vérifier que l’application recouvrira bien le périmètre fonctionnel qui a été définit lors de la phase </w:t>
      </w:r>
      <w:r w:rsidRPr="008021ED">
        <w:rPr>
          <w:highlight w:val="yellow"/>
        </w:rPr>
        <w:lastRenderedPageBreak/>
        <w:t>de spécification. Le périmètre fonctionnel est défini dans le cahier des charges (expression fonctionnelle du besoin)</w:t>
      </w:r>
    </w:p>
    <w:p w14:paraId="1E96677E" w14:textId="63A7944F" w:rsidR="006926B9" w:rsidRDefault="00F51644" w:rsidP="00F51644">
      <w:pPr>
        <w:pStyle w:val="Style3"/>
      </w:pPr>
      <w:r>
        <w:t>Identification</w:t>
      </w:r>
    </w:p>
    <w:p w14:paraId="0B0D21E5" w14:textId="7A5467E0" w:rsidR="006926B9" w:rsidRDefault="00277DDD" w:rsidP="006926B9">
      <w:pPr>
        <w:rPr>
          <w:highlight w:val="yellow"/>
        </w:rPr>
      </w:pPr>
      <w:r w:rsidRPr="008021ED">
        <w:rPr>
          <w:highlight w:val="yellow"/>
        </w:rPr>
        <w:t>Donner un identifiant unique à chaque scenario</w:t>
      </w:r>
    </w:p>
    <w:p w14:paraId="030D4168" w14:textId="005FBD16" w:rsidR="00F51644" w:rsidRDefault="00F51644" w:rsidP="00F51644">
      <w:pPr>
        <w:pStyle w:val="Style3"/>
      </w:pPr>
      <w:r>
        <w:t>Description</w:t>
      </w:r>
    </w:p>
    <w:p w14:paraId="73E5AB3D" w14:textId="37585134" w:rsidR="00F51644" w:rsidRPr="008021ED" w:rsidRDefault="00F15324" w:rsidP="00F51644">
      <w:pPr>
        <w:rPr>
          <w:highlight w:val="yellow"/>
        </w:rPr>
      </w:pPr>
      <w:r w:rsidRPr="008021ED">
        <w:rPr>
          <w:highlight w:val="yellow"/>
        </w:rPr>
        <w:t>Décrire le but du test, les caractéristiques de l’environnement de test et le principe de réalisation du test.</w:t>
      </w:r>
    </w:p>
    <w:p w14:paraId="618AE554" w14:textId="5AC87721" w:rsidR="00F51644" w:rsidRDefault="00F51644" w:rsidP="00E0601F">
      <w:pPr>
        <w:pStyle w:val="Style3"/>
      </w:pPr>
      <w:r>
        <w:t>Contraintes</w:t>
      </w:r>
    </w:p>
    <w:p w14:paraId="670654EE" w14:textId="7244B1BF" w:rsidR="00C26AB4" w:rsidRPr="008021ED" w:rsidRDefault="00C26AB4" w:rsidP="00C26AB4">
      <w:pPr>
        <w:rPr>
          <w:highlight w:val="yellow"/>
        </w:rPr>
      </w:pPr>
      <w:r w:rsidRPr="008021ED">
        <w:rPr>
          <w:highlight w:val="yellow"/>
        </w:rPr>
        <w:t xml:space="preserve">Décrire les contraintes liées à ce scénario : environnement de test particulier, installation particulière, intervention humaine spécifique, </w:t>
      </w:r>
      <w:proofErr w:type="spellStart"/>
      <w:r w:rsidRPr="008021ED">
        <w:rPr>
          <w:highlight w:val="yellow"/>
        </w:rPr>
        <w:t>etc</w:t>
      </w:r>
      <w:proofErr w:type="spellEnd"/>
      <w:r w:rsidRPr="008021ED">
        <w:rPr>
          <w:highlight w:val="yellow"/>
        </w:rPr>
        <w:t xml:space="preserve"> …</w:t>
      </w:r>
    </w:p>
    <w:p w14:paraId="578F2120" w14:textId="78F51EA0" w:rsidR="00F51644" w:rsidRPr="008021ED" w:rsidRDefault="00C26AB4" w:rsidP="00C26AB4">
      <w:pPr>
        <w:rPr>
          <w:highlight w:val="yellow"/>
        </w:rPr>
      </w:pPr>
      <w:r w:rsidRPr="008021ED">
        <w:rPr>
          <w:highlight w:val="yellow"/>
        </w:rPr>
        <w:t xml:space="preserve">Indiquer les éléments de documentation faisant référence (spécifications, éléments de conception, </w:t>
      </w:r>
      <w:proofErr w:type="spellStart"/>
      <w:r w:rsidRPr="008021ED">
        <w:rPr>
          <w:highlight w:val="yellow"/>
        </w:rPr>
        <w:t>etc</w:t>
      </w:r>
      <w:proofErr w:type="spellEnd"/>
      <w:r w:rsidRPr="008021ED">
        <w:rPr>
          <w:highlight w:val="yellow"/>
        </w:rPr>
        <w:t xml:space="preserve"> …)</w:t>
      </w:r>
    </w:p>
    <w:p w14:paraId="0831BBCF" w14:textId="78CEF3B8" w:rsidR="00F51644" w:rsidRDefault="00F51644" w:rsidP="00E0601F">
      <w:pPr>
        <w:pStyle w:val="Style3"/>
      </w:pPr>
      <w:r>
        <w:t>Dépendances</w:t>
      </w:r>
    </w:p>
    <w:p w14:paraId="3668C06C" w14:textId="03CE8962" w:rsidR="00F51644" w:rsidRDefault="008021ED" w:rsidP="00F51644">
      <w:r w:rsidRPr="008021ED">
        <w:rPr>
          <w:highlight w:val="yellow"/>
        </w:rPr>
        <w:t>Lister et expliciter les tests à mener préalablement à la réalisation du scénario</w:t>
      </w:r>
      <w:r w:rsidRPr="008021ED">
        <w:t>.</w:t>
      </w:r>
    </w:p>
    <w:p w14:paraId="12BBB197" w14:textId="1DEA10BF" w:rsidR="00F51644" w:rsidRDefault="00E0601F" w:rsidP="00E0601F">
      <w:pPr>
        <w:pStyle w:val="Style3"/>
      </w:pPr>
      <w:r>
        <w:t>Procédure de test</w:t>
      </w:r>
    </w:p>
    <w:p w14:paraId="3791384B" w14:textId="5CB80DBB" w:rsidR="00E0601F" w:rsidRPr="008021ED" w:rsidRDefault="008021ED" w:rsidP="00F51644">
      <w:pPr>
        <w:rPr>
          <w:highlight w:val="yellow"/>
        </w:rPr>
      </w:pPr>
      <w:r w:rsidRPr="008021ED">
        <w:rPr>
          <w:highlight w:val="yellow"/>
        </w:rPr>
        <w:t>Décrire les données en entrée, les résultats attendus, et les critères de validation</w:t>
      </w:r>
    </w:p>
    <w:p w14:paraId="6C1A3319" w14:textId="4367953B" w:rsidR="00A563EE" w:rsidRDefault="00A563EE" w:rsidP="00A563EE">
      <w:pPr>
        <w:pStyle w:val="Style6"/>
      </w:pPr>
      <w:r>
        <w:t>Test d’intégration</w:t>
      </w:r>
    </w:p>
    <w:p w14:paraId="44273A5F" w14:textId="6EA9AFFE" w:rsidR="00A563EE" w:rsidRDefault="00A563EE" w:rsidP="00A563EE">
      <w:pPr>
        <w:pStyle w:val="Style7"/>
      </w:pPr>
      <w:r>
        <w:t xml:space="preserve">Pour chaque test d’intégration </w:t>
      </w:r>
    </w:p>
    <w:p w14:paraId="13E4A656" w14:textId="4DBC43C9" w:rsidR="004A4A74" w:rsidRDefault="00604CAB" w:rsidP="004A4A74">
      <w:r w:rsidRPr="00D2492A">
        <w:rPr>
          <w:highlight w:val="yellow"/>
        </w:rPr>
        <w:t>Décrire les tests (ainsi que leur enchainement) permettant de vérifier que les différents modules, paquetages, … de l’application s’interfacent correctement. On distinguera les interfaces internes des interfaces externes à l’application.</w:t>
      </w:r>
    </w:p>
    <w:p w14:paraId="18A447DF" w14:textId="79AB4900" w:rsidR="00B74395" w:rsidRPr="004A4A74" w:rsidRDefault="004A4A74" w:rsidP="00604CAB">
      <w:pPr>
        <w:rPr>
          <w:sz w:val="22"/>
          <w:szCs w:val="22"/>
        </w:rPr>
      </w:pPr>
      <w:r w:rsidRPr="004A4A74">
        <w:rPr>
          <w:sz w:val="22"/>
          <w:szCs w:val="22"/>
          <w:highlight w:val="yellow"/>
        </w:rPr>
        <w:t xml:space="preserve">On peut </w:t>
      </w:r>
      <w:r>
        <w:rPr>
          <w:sz w:val="22"/>
          <w:szCs w:val="22"/>
          <w:highlight w:val="yellow"/>
        </w:rPr>
        <w:t>d’aider de :</w:t>
      </w:r>
      <w:r>
        <w:rPr>
          <w:sz w:val="22"/>
          <w:szCs w:val="22"/>
          <w:highlight w:val="yellow"/>
        </w:rPr>
        <w:br/>
      </w:r>
      <w:r w:rsidR="00B74395" w:rsidRPr="004A4A74">
        <w:rPr>
          <w:sz w:val="22"/>
          <w:szCs w:val="22"/>
          <w:highlight w:val="yellow"/>
        </w:rPr>
        <w:t>https://github.com/mkosareva/IA-Toby/blob/master/Documents/Plan_de_test_Toby.pdf</w:t>
      </w:r>
    </w:p>
    <w:p w14:paraId="2FF724C1" w14:textId="77777777" w:rsidR="00A563EE" w:rsidRDefault="00A563EE" w:rsidP="00A563EE">
      <w:pPr>
        <w:pStyle w:val="Style3"/>
      </w:pPr>
      <w:r>
        <w:t>Identification</w:t>
      </w:r>
    </w:p>
    <w:p w14:paraId="3749DC93" w14:textId="77777777" w:rsidR="00A563EE" w:rsidRDefault="00A563EE" w:rsidP="00A563EE">
      <w:r>
        <w:t>A faire</w:t>
      </w:r>
    </w:p>
    <w:p w14:paraId="279FD2CA" w14:textId="77777777" w:rsidR="00A563EE" w:rsidRDefault="00A563EE" w:rsidP="00A563EE">
      <w:pPr>
        <w:pStyle w:val="Style3"/>
      </w:pPr>
      <w:r>
        <w:t>Description</w:t>
      </w:r>
    </w:p>
    <w:p w14:paraId="39664BA0" w14:textId="77777777" w:rsidR="00A563EE" w:rsidRDefault="00A563EE" w:rsidP="00A563EE">
      <w:r>
        <w:t>A faire</w:t>
      </w:r>
    </w:p>
    <w:p w14:paraId="24701477" w14:textId="77777777" w:rsidR="00A563EE" w:rsidRDefault="00A563EE" w:rsidP="00A563EE">
      <w:pPr>
        <w:pStyle w:val="Style3"/>
      </w:pPr>
      <w:r>
        <w:t>Contraintes</w:t>
      </w:r>
    </w:p>
    <w:p w14:paraId="7ACDDCD0" w14:textId="77777777" w:rsidR="00A563EE" w:rsidRDefault="00A563EE" w:rsidP="00A563EE">
      <w:r>
        <w:t>A faire</w:t>
      </w:r>
    </w:p>
    <w:p w14:paraId="469D119F" w14:textId="77777777" w:rsidR="00A563EE" w:rsidRDefault="00A563EE" w:rsidP="00A563EE">
      <w:pPr>
        <w:pStyle w:val="Style3"/>
      </w:pPr>
      <w:r>
        <w:t>Dépendances</w:t>
      </w:r>
    </w:p>
    <w:p w14:paraId="12B9D68F" w14:textId="77777777" w:rsidR="00A563EE" w:rsidRDefault="00A563EE" w:rsidP="00A563EE">
      <w:r>
        <w:t>A faire</w:t>
      </w:r>
    </w:p>
    <w:p w14:paraId="7E68DE99" w14:textId="77777777" w:rsidR="00A563EE" w:rsidRDefault="00A563EE" w:rsidP="00A563EE">
      <w:pPr>
        <w:pStyle w:val="Style3"/>
      </w:pPr>
      <w:r>
        <w:t>Procédure de test</w:t>
      </w:r>
    </w:p>
    <w:p w14:paraId="18308BB2" w14:textId="77777777" w:rsidR="00A563EE" w:rsidRDefault="00A563EE" w:rsidP="00A563EE">
      <w:r>
        <w:t>A faire</w:t>
      </w:r>
    </w:p>
    <w:p w14:paraId="2EFAC8F9" w14:textId="76A93062" w:rsidR="008401BC" w:rsidRDefault="008401BC" w:rsidP="008401BC">
      <w:pPr>
        <w:pStyle w:val="Style6"/>
      </w:pPr>
      <w:r>
        <w:t>Test unitaires</w:t>
      </w:r>
    </w:p>
    <w:p w14:paraId="65FCB320" w14:textId="0DC2EC86" w:rsidR="008401BC" w:rsidRDefault="008401BC" w:rsidP="008401BC">
      <w:pPr>
        <w:pStyle w:val="Style7"/>
      </w:pPr>
      <w:r>
        <w:t xml:space="preserve">Pour chaque test unitaire </w:t>
      </w:r>
    </w:p>
    <w:p w14:paraId="09F893AB" w14:textId="70B360BF" w:rsidR="00604CAB" w:rsidRDefault="00604CAB" w:rsidP="00604CAB">
      <w:r w:rsidRPr="00D2492A">
        <w:rPr>
          <w:highlight w:val="yellow"/>
        </w:rPr>
        <w:t>Décrire les tests (ainsi que leur enchainement) permettant de vérifier que le comportement de chaque fonction, méthode, etc… de l’application corresponde de manière satisfaisante à ce qui a été défini lors de la phase de conception détaillée.</w:t>
      </w:r>
    </w:p>
    <w:p w14:paraId="2A70CC16" w14:textId="77777777" w:rsidR="008401BC" w:rsidRDefault="008401BC" w:rsidP="008401BC">
      <w:pPr>
        <w:pStyle w:val="Style3"/>
      </w:pPr>
      <w:r>
        <w:t>Identification</w:t>
      </w:r>
    </w:p>
    <w:p w14:paraId="44522C54" w14:textId="77777777" w:rsidR="008401BC" w:rsidRDefault="008401BC" w:rsidP="008401BC">
      <w:r>
        <w:t>A faire</w:t>
      </w:r>
    </w:p>
    <w:p w14:paraId="1F7B5F2B" w14:textId="77777777" w:rsidR="008401BC" w:rsidRDefault="008401BC" w:rsidP="008401BC">
      <w:pPr>
        <w:pStyle w:val="Style3"/>
      </w:pPr>
      <w:r>
        <w:lastRenderedPageBreak/>
        <w:t>Description</w:t>
      </w:r>
    </w:p>
    <w:p w14:paraId="5AFEC77E" w14:textId="77777777" w:rsidR="008401BC" w:rsidRDefault="008401BC" w:rsidP="008401BC">
      <w:r>
        <w:t>A faire</w:t>
      </w:r>
    </w:p>
    <w:p w14:paraId="7B380290" w14:textId="77777777" w:rsidR="008401BC" w:rsidRDefault="008401BC" w:rsidP="008401BC">
      <w:pPr>
        <w:pStyle w:val="Style3"/>
      </w:pPr>
      <w:r>
        <w:t>Contraintes</w:t>
      </w:r>
    </w:p>
    <w:p w14:paraId="2EC74DB1" w14:textId="77777777" w:rsidR="008401BC" w:rsidRDefault="008401BC" w:rsidP="008401BC">
      <w:r>
        <w:t>A faire</w:t>
      </w:r>
    </w:p>
    <w:p w14:paraId="2EFC510D" w14:textId="77777777" w:rsidR="008401BC" w:rsidRDefault="008401BC" w:rsidP="008401BC">
      <w:pPr>
        <w:pStyle w:val="Style3"/>
      </w:pPr>
      <w:r>
        <w:t>Dépendances</w:t>
      </w:r>
    </w:p>
    <w:p w14:paraId="20BE19B8" w14:textId="77777777" w:rsidR="008401BC" w:rsidRDefault="008401BC" w:rsidP="008401BC">
      <w:r>
        <w:t>A faire</w:t>
      </w:r>
    </w:p>
    <w:p w14:paraId="37ED71F3" w14:textId="77777777" w:rsidR="008401BC" w:rsidRDefault="008401BC" w:rsidP="008401BC">
      <w:pPr>
        <w:pStyle w:val="Style3"/>
      </w:pPr>
      <w:r>
        <w:t>Procédure de test</w:t>
      </w:r>
    </w:p>
    <w:p w14:paraId="3D2A258E" w14:textId="009B51D3" w:rsidR="00D1279D" w:rsidRDefault="008401BC" w:rsidP="008401BC">
      <w:r>
        <w:t>A faire</w:t>
      </w:r>
    </w:p>
    <w:p w14:paraId="619EB383" w14:textId="61DE2B4D" w:rsidR="008401BC" w:rsidRDefault="008401BC" w:rsidP="00EA3125">
      <w:pPr>
        <w:pStyle w:val="Style3"/>
      </w:pPr>
      <w:r>
        <w:t>Vérification de la documentation</w:t>
      </w:r>
    </w:p>
    <w:p w14:paraId="23301B64" w14:textId="15B07861" w:rsidR="008401BC" w:rsidRDefault="00D2492A" w:rsidP="008401BC">
      <w:r w:rsidRPr="00D2492A">
        <w:rPr>
          <w:highlight w:val="yellow"/>
        </w:rPr>
        <w:t>Vérifier la concordance entre les différentes procédures décrites dans la documentation et leur mise en œuvre réelle.</w:t>
      </w:r>
    </w:p>
    <w:p w14:paraId="6161D0A7" w14:textId="39045EA8" w:rsidR="008401BC" w:rsidRDefault="008401BC" w:rsidP="00EA3125">
      <w:pPr>
        <w:pStyle w:val="Style3"/>
      </w:pPr>
      <w:r>
        <w:t>Annexes</w:t>
      </w:r>
    </w:p>
    <w:p w14:paraId="77B0320A" w14:textId="5B42C2D5" w:rsidR="008401BC" w:rsidRDefault="008401BC" w:rsidP="008401BC">
      <w:r>
        <w:t>A faire</w:t>
      </w:r>
    </w:p>
    <w:p w14:paraId="2B393DDF" w14:textId="3E950282" w:rsidR="008401BC" w:rsidRDefault="008401BC" w:rsidP="00EA3125">
      <w:pPr>
        <w:pStyle w:val="Style3"/>
      </w:pPr>
      <w:r>
        <w:t>Glossaire</w:t>
      </w:r>
    </w:p>
    <w:p w14:paraId="758E0F1A" w14:textId="09DCB96C" w:rsidR="008401BC" w:rsidRDefault="00D2492A" w:rsidP="008401BC">
      <w:r w:rsidRPr="00D2492A">
        <w:rPr>
          <w:highlight w:val="yellow"/>
        </w:rPr>
        <w:t>Définit l’ensemble des termes spécialisés du document</w:t>
      </w:r>
    </w:p>
    <w:p w14:paraId="46F86213" w14:textId="655251EB" w:rsidR="008401BC" w:rsidRDefault="008401BC" w:rsidP="00EA3125">
      <w:pPr>
        <w:pStyle w:val="Style3"/>
      </w:pPr>
      <w:r>
        <w:t>Références</w:t>
      </w:r>
    </w:p>
    <w:p w14:paraId="221DA34D" w14:textId="56B3A928" w:rsidR="008401BC" w:rsidRDefault="00D2492A" w:rsidP="008401BC">
      <w:r w:rsidRPr="00D2492A">
        <w:rPr>
          <w:highlight w:val="yellow"/>
        </w:rPr>
        <w:t>Indique les références bibliographiques vers d’autres documents apportant des informations complémentaires</w:t>
      </w:r>
    </w:p>
    <w:p w14:paraId="5789131C" w14:textId="5F26703D" w:rsidR="008401BC" w:rsidRDefault="008401BC" w:rsidP="00EA3125">
      <w:pPr>
        <w:pStyle w:val="Style3"/>
      </w:pPr>
      <w:r>
        <w:t xml:space="preserve">Index </w:t>
      </w:r>
    </w:p>
    <w:p w14:paraId="60ACD02A" w14:textId="1B30DCDE" w:rsidR="008401BC" w:rsidRDefault="00D2492A" w:rsidP="008401BC">
      <w:r w:rsidRPr="00B45BD4">
        <w:rPr>
          <w:highlight w:val="yellow"/>
        </w:rPr>
        <w:t>Liste les mots-clés du document et où les trouver dans celui-ci</w:t>
      </w:r>
    </w:p>
    <w:p w14:paraId="58A246AD" w14:textId="77777777" w:rsidR="008401BC" w:rsidRPr="006B7126" w:rsidRDefault="008401BC" w:rsidP="008401BC"/>
    <w:sectPr w:rsidR="008401BC" w:rsidRPr="006B7126" w:rsidSect="00102906">
      <w:type w:val="continuous"/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2BAC1" w14:textId="77777777" w:rsidR="00051A22" w:rsidRDefault="00051A22" w:rsidP="001205A1">
      <w:r>
        <w:separator/>
      </w:r>
    </w:p>
  </w:endnote>
  <w:endnote w:type="continuationSeparator" w:id="0">
    <w:p w14:paraId="7CC37899" w14:textId="77777777" w:rsidR="00051A22" w:rsidRDefault="00051A2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21B5CCAB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567971D8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F05ED" w14:textId="77777777" w:rsidR="00FC33FE" w:rsidRDefault="00FC33FE">
    <w:pPr>
      <w:pStyle w:val="Pieddepage"/>
      <w:tabs>
        <w:tab w:val="clear" w:pos="4680"/>
        <w:tab w:val="clear" w:pos="9360"/>
      </w:tabs>
      <w:jc w:val="center"/>
      <w:rPr>
        <w:caps/>
        <w:color w:val="123869" w:themeColor="accent1"/>
      </w:rPr>
    </w:pPr>
    <w:r>
      <w:rPr>
        <w:caps/>
        <w:color w:val="123869" w:themeColor="accent1"/>
      </w:rPr>
      <w:fldChar w:fldCharType="begin"/>
    </w:r>
    <w:r>
      <w:rPr>
        <w:caps/>
        <w:color w:val="123869" w:themeColor="accent1"/>
      </w:rPr>
      <w:instrText>PAGE   \* MERGEFORMAT</w:instrText>
    </w:r>
    <w:r>
      <w:rPr>
        <w:caps/>
        <w:color w:val="123869" w:themeColor="accent1"/>
      </w:rPr>
      <w:fldChar w:fldCharType="separate"/>
    </w:r>
    <w:r>
      <w:rPr>
        <w:caps/>
        <w:color w:val="123869" w:themeColor="accent1"/>
      </w:rPr>
      <w:t>2</w:t>
    </w:r>
    <w:r>
      <w:rPr>
        <w:caps/>
        <w:color w:val="123869" w:themeColor="accent1"/>
      </w:rPr>
      <w:fldChar w:fldCharType="end"/>
    </w:r>
  </w:p>
  <w:p w14:paraId="1B49A2C5" w14:textId="77777777" w:rsidR="001205A1" w:rsidRDefault="001205A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FF18F" w14:textId="77777777" w:rsidR="00051A22" w:rsidRDefault="00051A22" w:rsidP="001205A1">
      <w:r>
        <w:separator/>
      </w:r>
    </w:p>
  </w:footnote>
  <w:footnote w:type="continuationSeparator" w:id="0">
    <w:p w14:paraId="2642297C" w14:textId="77777777" w:rsidR="00051A22" w:rsidRDefault="00051A22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F33F8"/>
    <w:multiLevelType w:val="hybridMultilevel"/>
    <w:tmpl w:val="EC8EB21A"/>
    <w:lvl w:ilvl="0" w:tplc="6AEA0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717AF"/>
    <w:multiLevelType w:val="hybridMultilevel"/>
    <w:tmpl w:val="B902EF74"/>
    <w:lvl w:ilvl="0" w:tplc="13200082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681508">
    <w:abstractNumId w:val="0"/>
  </w:num>
  <w:num w:numId="2" w16cid:durableId="394747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DE"/>
    <w:rsid w:val="00000C27"/>
    <w:rsid w:val="00016733"/>
    <w:rsid w:val="00051A22"/>
    <w:rsid w:val="00065531"/>
    <w:rsid w:val="000A7F61"/>
    <w:rsid w:val="000C4ED1"/>
    <w:rsid w:val="000D2D21"/>
    <w:rsid w:val="000E0134"/>
    <w:rsid w:val="00101D83"/>
    <w:rsid w:val="00102906"/>
    <w:rsid w:val="001205A1"/>
    <w:rsid w:val="0018764B"/>
    <w:rsid w:val="002560A5"/>
    <w:rsid w:val="002765BE"/>
    <w:rsid w:val="00277DDD"/>
    <w:rsid w:val="002877E8"/>
    <w:rsid w:val="002916EC"/>
    <w:rsid w:val="002B0D15"/>
    <w:rsid w:val="002D01FE"/>
    <w:rsid w:val="002E7C4E"/>
    <w:rsid w:val="002F0429"/>
    <w:rsid w:val="002F12F1"/>
    <w:rsid w:val="0031055C"/>
    <w:rsid w:val="00335630"/>
    <w:rsid w:val="0034768A"/>
    <w:rsid w:val="0036395B"/>
    <w:rsid w:val="00371EE1"/>
    <w:rsid w:val="00373B18"/>
    <w:rsid w:val="003954ED"/>
    <w:rsid w:val="003A16AE"/>
    <w:rsid w:val="003A2D58"/>
    <w:rsid w:val="003A798E"/>
    <w:rsid w:val="003C642C"/>
    <w:rsid w:val="003D490E"/>
    <w:rsid w:val="003E1DDE"/>
    <w:rsid w:val="00403EE9"/>
    <w:rsid w:val="00425A99"/>
    <w:rsid w:val="004625C1"/>
    <w:rsid w:val="00482E71"/>
    <w:rsid w:val="004A4A74"/>
    <w:rsid w:val="004D2FAF"/>
    <w:rsid w:val="004E53FF"/>
    <w:rsid w:val="005222B7"/>
    <w:rsid w:val="00560396"/>
    <w:rsid w:val="005756A5"/>
    <w:rsid w:val="005E6B25"/>
    <w:rsid w:val="005F4F46"/>
    <w:rsid w:val="00604CAB"/>
    <w:rsid w:val="006244E6"/>
    <w:rsid w:val="006522AD"/>
    <w:rsid w:val="00681849"/>
    <w:rsid w:val="006926B9"/>
    <w:rsid w:val="006B7126"/>
    <w:rsid w:val="006C60E6"/>
    <w:rsid w:val="006C70CE"/>
    <w:rsid w:val="007268F9"/>
    <w:rsid w:val="00731336"/>
    <w:rsid w:val="00753CE4"/>
    <w:rsid w:val="007902D1"/>
    <w:rsid w:val="007B0740"/>
    <w:rsid w:val="007C1BAB"/>
    <w:rsid w:val="007D3322"/>
    <w:rsid w:val="007F2B75"/>
    <w:rsid w:val="008021ED"/>
    <w:rsid w:val="008270FC"/>
    <w:rsid w:val="008401BC"/>
    <w:rsid w:val="0087257A"/>
    <w:rsid w:val="00877720"/>
    <w:rsid w:val="00887FE3"/>
    <w:rsid w:val="00891AA3"/>
    <w:rsid w:val="00897856"/>
    <w:rsid w:val="008B2B3E"/>
    <w:rsid w:val="008C3059"/>
    <w:rsid w:val="008E238A"/>
    <w:rsid w:val="00926D60"/>
    <w:rsid w:val="00977453"/>
    <w:rsid w:val="009D4C03"/>
    <w:rsid w:val="00A134AC"/>
    <w:rsid w:val="00A142EB"/>
    <w:rsid w:val="00A15CF7"/>
    <w:rsid w:val="00A24793"/>
    <w:rsid w:val="00A31A5B"/>
    <w:rsid w:val="00A41A9E"/>
    <w:rsid w:val="00A50993"/>
    <w:rsid w:val="00A563EE"/>
    <w:rsid w:val="00A81248"/>
    <w:rsid w:val="00A84125"/>
    <w:rsid w:val="00AB1819"/>
    <w:rsid w:val="00B45BD4"/>
    <w:rsid w:val="00B65A90"/>
    <w:rsid w:val="00B74395"/>
    <w:rsid w:val="00B755A8"/>
    <w:rsid w:val="00BE10A9"/>
    <w:rsid w:val="00BE795B"/>
    <w:rsid w:val="00BE79FC"/>
    <w:rsid w:val="00C138FE"/>
    <w:rsid w:val="00C26AB4"/>
    <w:rsid w:val="00C50965"/>
    <w:rsid w:val="00C60079"/>
    <w:rsid w:val="00C66528"/>
    <w:rsid w:val="00C673F6"/>
    <w:rsid w:val="00C915F0"/>
    <w:rsid w:val="00CB299C"/>
    <w:rsid w:val="00CF301A"/>
    <w:rsid w:val="00D029E5"/>
    <w:rsid w:val="00D1279D"/>
    <w:rsid w:val="00D2492A"/>
    <w:rsid w:val="00D719DF"/>
    <w:rsid w:val="00DD6543"/>
    <w:rsid w:val="00DE4B26"/>
    <w:rsid w:val="00E04FB5"/>
    <w:rsid w:val="00E057DE"/>
    <w:rsid w:val="00E0601F"/>
    <w:rsid w:val="00E16179"/>
    <w:rsid w:val="00E4365C"/>
    <w:rsid w:val="00E65FA5"/>
    <w:rsid w:val="00EA3125"/>
    <w:rsid w:val="00EA3636"/>
    <w:rsid w:val="00F15324"/>
    <w:rsid w:val="00F51644"/>
    <w:rsid w:val="00F91282"/>
    <w:rsid w:val="00F93097"/>
    <w:rsid w:val="00FA50EC"/>
    <w:rsid w:val="00FB1C0B"/>
    <w:rsid w:val="00FB65B8"/>
    <w:rsid w:val="00FC33FE"/>
    <w:rsid w:val="00FC49AE"/>
    <w:rsid w:val="00FD2FC3"/>
    <w:rsid w:val="00FE2BF2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46B3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semiHidden/>
    <w:qFormat/>
    <w:rsid w:val="002765B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916EC"/>
    <w:pPr>
      <w:spacing w:line="259" w:lineRule="auto"/>
      <w:outlineLvl w:val="9"/>
    </w:pPr>
    <w:rPr>
      <w:b w:val="0"/>
      <w:color w:val="0D294E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rsid w:val="002916EC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916EC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rsid w:val="002916EC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2916EC"/>
    <w:rPr>
      <w:color w:val="0000FF" w:themeColor="hyperlink"/>
      <w:u w:val="single"/>
    </w:rPr>
  </w:style>
  <w:style w:type="paragraph" w:customStyle="1" w:styleId="Style1">
    <w:name w:val="Style1"/>
    <w:basedOn w:val="Titre3"/>
    <w:link w:val="Style1Car"/>
    <w:uiPriority w:val="6"/>
    <w:rsid w:val="00482E71"/>
    <w:rPr>
      <w:b w:val="0"/>
      <w:noProof/>
      <w:sz w:val="28"/>
      <w:szCs w:val="20"/>
    </w:rPr>
  </w:style>
  <w:style w:type="paragraph" w:customStyle="1" w:styleId="Style2">
    <w:name w:val="Style2"/>
    <w:basedOn w:val="Titre3"/>
    <w:link w:val="Style2Car"/>
    <w:uiPriority w:val="6"/>
    <w:rsid w:val="00482E71"/>
    <w:rPr>
      <w:b w:val="0"/>
    </w:rPr>
  </w:style>
  <w:style w:type="character" w:customStyle="1" w:styleId="Style1Car">
    <w:name w:val="Style1 Car"/>
    <w:basedOn w:val="Titre3Car"/>
    <w:link w:val="Style1"/>
    <w:uiPriority w:val="6"/>
    <w:rsid w:val="00482E71"/>
    <w:rPr>
      <w:rFonts w:asciiTheme="majorHAnsi" w:eastAsiaTheme="majorEastAsia" w:hAnsiTheme="majorHAnsi" w:cstheme="majorBidi"/>
      <w:b w:val="0"/>
      <w:noProof/>
      <w:color w:val="123869" w:themeColor="accent1"/>
      <w:sz w:val="28"/>
      <w:szCs w:val="20"/>
    </w:rPr>
  </w:style>
  <w:style w:type="paragraph" w:customStyle="1" w:styleId="Style3">
    <w:name w:val="Style3"/>
    <w:basedOn w:val="Titre3"/>
    <w:link w:val="Style3Car"/>
    <w:uiPriority w:val="6"/>
    <w:qFormat/>
    <w:rsid w:val="0018764B"/>
    <w:rPr>
      <w:b w:val="0"/>
      <w:sz w:val="28"/>
    </w:rPr>
  </w:style>
  <w:style w:type="character" w:customStyle="1" w:styleId="Style2Car">
    <w:name w:val="Style2 Car"/>
    <w:basedOn w:val="Titre3Car"/>
    <w:link w:val="Style2"/>
    <w:uiPriority w:val="6"/>
    <w:rsid w:val="00482E71"/>
    <w:rPr>
      <w:rFonts w:asciiTheme="majorHAnsi" w:eastAsiaTheme="majorEastAsia" w:hAnsiTheme="majorHAnsi" w:cstheme="majorBidi"/>
      <w:b w:val="0"/>
      <w:color w:val="123869" w:themeColor="accent1"/>
      <w:sz w:val="36"/>
    </w:rPr>
  </w:style>
  <w:style w:type="paragraph" w:customStyle="1" w:styleId="Style4">
    <w:name w:val="Style4"/>
    <w:basedOn w:val="Titre4"/>
    <w:link w:val="Style4Car"/>
    <w:uiPriority w:val="6"/>
    <w:qFormat/>
    <w:rsid w:val="000A7F61"/>
    <w:rPr>
      <w:noProof/>
      <w:color w:val="82FBFF" w:themeColor="accent2" w:themeTint="66"/>
      <w:sz w:val="28"/>
      <w:szCs w:val="22"/>
    </w:rPr>
  </w:style>
  <w:style w:type="character" w:customStyle="1" w:styleId="Style3Car">
    <w:name w:val="Style3 Car"/>
    <w:basedOn w:val="Titre3Car"/>
    <w:link w:val="Style3"/>
    <w:uiPriority w:val="6"/>
    <w:rsid w:val="0018764B"/>
    <w:rPr>
      <w:rFonts w:asciiTheme="majorHAnsi" w:eastAsiaTheme="majorEastAsia" w:hAnsiTheme="majorHAnsi" w:cstheme="majorBidi"/>
      <w:b w:val="0"/>
      <w:color w:val="123869" w:themeColor="accent1"/>
      <w:sz w:val="28"/>
    </w:rPr>
  </w:style>
  <w:style w:type="paragraph" w:customStyle="1" w:styleId="Style5">
    <w:name w:val="Style5"/>
    <w:basedOn w:val="Titre4"/>
    <w:link w:val="Style5Car"/>
    <w:uiPriority w:val="6"/>
    <w:qFormat/>
    <w:rsid w:val="000A7F61"/>
    <w:rPr>
      <w:color w:val="7AAAE8" w:themeColor="accent1" w:themeTint="66"/>
    </w:rPr>
  </w:style>
  <w:style w:type="character" w:customStyle="1" w:styleId="Style4Car">
    <w:name w:val="Style4 Car"/>
    <w:basedOn w:val="Titre4Car"/>
    <w:link w:val="Style4"/>
    <w:uiPriority w:val="6"/>
    <w:rsid w:val="000A7F61"/>
    <w:rPr>
      <w:rFonts w:eastAsiaTheme="majorEastAsia" w:cstheme="majorBidi"/>
      <w:i/>
      <w:iCs/>
      <w:noProof/>
      <w:color w:val="82FBFF" w:themeColor="accent2" w:themeTint="66"/>
      <w:sz w:val="28"/>
      <w:szCs w:val="22"/>
    </w:rPr>
  </w:style>
  <w:style w:type="paragraph" w:customStyle="1" w:styleId="Style6">
    <w:name w:val="Style6"/>
    <w:basedOn w:val="Titre1"/>
    <w:link w:val="Style6Car"/>
    <w:uiPriority w:val="6"/>
    <w:qFormat/>
    <w:rsid w:val="00A142EB"/>
    <w:rPr>
      <w:noProof/>
      <w:sz w:val="40"/>
    </w:rPr>
  </w:style>
  <w:style w:type="character" w:customStyle="1" w:styleId="Style5Car">
    <w:name w:val="Style5 Car"/>
    <w:basedOn w:val="Titre4Car"/>
    <w:link w:val="Style5"/>
    <w:uiPriority w:val="6"/>
    <w:rsid w:val="000A7F61"/>
    <w:rPr>
      <w:rFonts w:eastAsiaTheme="majorEastAsia" w:cstheme="majorBidi"/>
      <w:i/>
      <w:iCs/>
      <w:color w:val="7AAAE8" w:themeColor="accent1" w:themeTint="66"/>
      <w:sz w:val="30"/>
    </w:rPr>
  </w:style>
  <w:style w:type="character" w:customStyle="1" w:styleId="Style6Car">
    <w:name w:val="Style6 Car"/>
    <w:basedOn w:val="Titre1Car"/>
    <w:link w:val="Style6"/>
    <w:uiPriority w:val="6"/>
    <w:rsid w:val="00A142EB"/>
    <w:rPr>
      <w:rFonts w:asciiTheme="majorHAnsi" w:eastAsiaTheme="majorEastAsia" w:hAnsiTheme="majorHAnsi" w:cstheme="majorBidi"/>
      <w:b/>
      <w:noProof/>
      <w:color w:val="123869" w:themeColor="accent1"/>
      <w:sz w:val="40"/>
      <w:szCs w:val="32"/>
    </w:rPr>
  </w:style>
  <w:style w:type="paragraph" w:customStyle="1" w:styleId="Style7">
    <w:name w:val="Style7"/>
    <w:basedOn w:val="Titre2"/>
    <w:link w:val="Style7Car"/>
    <w:uiPriority w:val="6"/>
    <w:qFormat/>
    <w:rsid w:val="00CB299C"/>
    <w:rPr>
      <w:sz w:val="36"/>
      <w:szCs w:val="22"/>
    </w:rPr>
  </w:style>
  <w:style w:type="character" w:customStyle="1" w:styleId="Style7Car">
    <w:name w:val="Style7 Car"/>
    <w:basedOn w:val="Titre2Car"/>
    <w:link w:val="Style7"/>
    <w:uiPriority w:val="6"/>
    <w:rsid w:val="00CB299C"/>
    <w:rPr>
      <w:rFonts w:eastAsiaTheme="majorEastAsia" w:cstheme="majorBidi"/>
      <w:i/>
      <w:color w:val="00C1C7" w:themeColor="accent2"/>
      <w:sz w:val="3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BC198-4DB6-46F1-8701-BA1DA4C921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</Template>
  <TotalTime>0</TotalTime>
  <Pages>5</Pages>
  <Words>1095</Words>
  <Characters>6024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2022-06-07T09:18:00Z</dcterms:created>
  <dcterms:modified xsi:type="dcterms:W3CDTF">2022-06-09T08:50:00Z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