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6BCE" w14:textId="2C8C8B87" w:rsidR="00834877" w:rsidRDefault="00834877" w:rsidP="0083487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1D4944" wp14:editId="4F272A3F">
            <wp:simplePos x="0" y="0"/>
            <wp:positionH relativeFrom="page">
              <wp:align>left</wp:align>
            </wp:positionH>
            <wp:positionV relativeFrom="paragraph">
              <wp:posOffset>-902970</wp:posOffset>
            </wp:positionV>
            <wp:extent cx="2422525" cy="1593850"/>
            <wp:effectExtent l="0" t="0" r="0" b="635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59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476DB" w14:textId="77777777" w:rsidR="00834877" w:rsidRDefault="00834877" w:rsidP="00834877">
      <w:pPr>
        <w:pStyle w:val="Titre1"/>
        <w:jc w:val="center"/>
        <w:rPr>
          <w:noProof/>
          <w:sz w:val="52"/>
          <w:szCs w:val="22"/>
        </w:rPr>
      </w:pPr>
    </w:p>
    <w:p w14:paraId="0DD0922B" w14:textId="77777777" w:rsidR="00834877" w:rsidRDefault="00834877" w:rsidP="00834877">
      <w:pPr>
        <w:pStyle w:val="Titre1"/>
        <w:jc w:val="center"/>
        <w:rPr>
          <w:noProof/>
          <w:sz w:val="56"/>
          <w:szCs w:val="24"/>
        </w:rPr>
      </w:pPr>
    </w:p>
    <w:p w14:paraId="15843099" w14:textId="77777777" w:rsidR="00834877" w:rsidRPr="00602AA5" w:rsidRDefault="00834877" w:rsidP="00602AA5">
      <w:pPr>
        <w:pStyle w:val="Citation"/>
        <w:rPr>
          <w:noProof/>
          <w:sz w:val="56"/>
          <w:szCs w:val="22"/>
        </w:rPr>
      </w:pPr>
      <w:r w:rsidRPr="00602AA5">
        <w:rPr>
          <w:noProof/>
          <w:sz w:val="56"/>
          <w:szCs w:val="22"/>
        </w:rPr>
        <w:t>Importation, analyse et visualisation de données d’enquête dans un modèle multidimensionnel de trajectoires de vie</w:t>
      </w:r>
    </w:p>
    <w:p w14:paraId="0B49212C" w14:textId="77777777" w:rsidR="00834877" w:rsidRDefault="00834877" w:rsidP="00834877"/>
    <w:p w14:paraId="0F8A4252" w14:textId="77777777" w:rsidR="00834877" w:rsidRDefault="00834877" w:rsidP="00834877"/>
    <w:p w14:paraId="461EF325" w14:textId="77777777" w:rsidR="00834877" w:rsidRDefault="00834877" w:rsidP="00834877"/>
    <w:p w14:paraId="2C62A47D" w14:textId="77777777" w:rsidR="00834877" w:rsidRDefault="00834877" w:rsidP="00834877"/>
    <w:p w14:paraId="5F4D2547" w14:textId="77777777" w:rsidR="00834877" w:rsidRDefault="00834877" w:rsidP="00834877"/>
    <w:p w14:paraId="2D9BF4C7" w14:textId="09CD5F6E" w:rsidR="00834877" w:rsidRPr="00602AA5" w:rsidRDefault="00834877" w:rsidP="00602AA5">
      <w:pPr>
        <w:pStyle w:val="Texte"/>
        <w:jc w:val="center"/>
        <w:rPr>
          <w:rStyle w:val="Accentuation"/>
          <w:sz w:val="52"/>
          <w:szCs w:val="52"/>
        </w:rPr>
      </w:pPr>
      <w:r w:rsidRPr="00602AA5">
        <w:rPr>
          <w:rStyle w:val="Accentuation"/>
          <w:sz w:val="52"/>
          <w:szCs w:val="52"/>
        </w:rPr>
        <w:t xml:space="preserve">Rapport de projet </w:t>
      </w:r>
    </w:p>
    <w:p w14:paraId="530A43EB" w14:textId="77777777" w:rsidR="00834877" w:rsidRDefault="00834877" w:rsidP="00602AA5">
      <w:pPr>
        <w:pStyle w:val="Texte"/>
        <w:rPr>
          <w:sz w:val="24"/>
        </w:rPr>
      </w:pPr>
    </w:p>
    <w:p w14:paraId="4BDC6F1A" w14:textId="77777777" w:rsidR="00834877" w:rsidRDefault="00834877" w:rsidP="00602AA5">
      <w:pPr>
        <w:pStyle w:val="Texte"/>
      </w:pPr>
    </w:p>
    <w:p w14:paraId="629F2564" w14:textId="77777777" w:rsidR="00834877" w:rsidRDefault="00834877" w:rsidP="00602AA5">
      <w:pPr>
        <w:pStyle w:val="Texte"/>
        <w:rPr>
          <w:b/>
          <w:bCs/>
        </w:rPr>
      </w:pPr>
    </w:p>
    <w:p w14:paraId="0E6A4B37" w14:textId="77777777" w:rsidR="00834877" w:rsidRDefault="00834877" w:rsidP="00602AA5">
      <w:pPr>
        <w:pStyle w:val="Texte"/>
        <w:rPr>
          <w:b/>
          <w:bCs/>
        </w:rPr>
      </w:pPr>
    </w:p>
    <w:p w14:paraId="1ED44750" w14:textId="77777777" w:rsidR="00834877" w:rsidRDefault="00834877" w:rsidP="00602AA5">
      <w:pPr>
        <w:pStyle w:val="Texte"/>
        <w:rPr>
          <w:b/>
          <w:bCs/>
        </w:rPr>
      </w:pPr>
    </w:p>
    <w:p w14:paraId="50C082BB" w14:textId="77777777" w:rsidR="00834877" w:rsidRDefault="00834877" w:rsidP="00602AA5">
      <w:pPr>
        <w:pStyle w:val="Texte"/>
        <w:rPr>
          <w:b/>
          <w:bCs/>
        </w:rPr>
      </w:pPr>
    </w:p>
    <w:p w14:paraId="04642265" w14:textId="77777777" w:rsidR="00834877" w:rsidRDefault="00834877" w:rsidP="00602AA5">
      <w:pPr>
        <w:pStyle w:val="Texte"/>
        <w:rPr>
          <w:b/>
          <w:bCs/>
        </w:rPr>
      </w:pPr>
    </w:p>
    <w:p w14:paraId="108823BB" w14:textId="77777777" w:rsidR="00834877" w:rsidRPr="00602AA5" w:rsidRDefault="00834877" w:rsidP="00602AA5">
      <w:pPr>
        <w:pStyle w:val="Texte"/>
        <w:rPr>
          <w:rStyle w:val="Accentuation"/>
          <w:sz w:val="32"/>
          <w:szCs w:val="32"/>
        </w:rPr>
      </w:pPr>
      <w:r w:rsidRPr="000805D0">
        <w:rPr>
          <w:rStyle w:val="Accentuation"/>
          <w:b/>
          <w:bCs/>
          <w:sz w:val="32"/>
          <w:szCs w:val="32"/>
        </w:rPr>
        <w:t>Etudiants :</w:t>
      </w:r>
      <w:r w:rsidRPr="00602AA5">
        <w:rPr>
          <w:rStyle w:val="Accentuation"/>
          <w:sz w:val="32"/>
          <w:szCs w:val="32"/>
        </w:rPr>
        <w:br/>
        <w:t xml:space="preserve">BENKAOUR </w:t>
      </w:r>
      <w:proofErr w:type="spellStart"/>
      <w:r w:rsidRPr="00602AA5">
        <w:rPr>
          <w:rStyle w:val="Accentuation"/>
          <w:sz w:val="32"/>
          <w:szCs w:val="32"/>
        </w:rPr>
        <w:t>Salwa</w:t>
      </w:r>
      <w:proofErr w:type="spellEnd"/>
    </w:p>
    <w:p w14:paraId="51CF88C3" w14:textId="77777777" w:rsidR="00834877" w:rsidRPr="00602AA5" w:rsidRDefault="00834877" w:rsidP="00602AA5">
      <w:pPr>
        <w:pStyle w:val="Texte"/>
        <w:rPr>
          <w:rStyle w:val="Accentuation"/>
          <w:sz w:val="32"/>
          <w:szCs w:val="32"/>
        </w:rPr>
      </w:pPr>
      <w:r w:rsidRPr="00602AA5">
        <w:rPr>
          <w:rStyle w:val="Accentuation"/>
          <w:sz w:val="32"/>
          <w:szCs w:val="32"/>
        </w:rPr>
        <w:t>FLEURY Pierre</w:t>
      </w:r>
    </w:p>
    <w:p w14:paraId="21BE73CA" w14:textId="77777777" w:rsidR="00834877" w:rsidRPr="00602AA5" w:rsidRDefault="00834877" w:rsidP="00602AA5">
      <w:pPr>
        <w:pStyle w:val="Texte"/>
        <w:rPr>
          <w:rStyle w:val="Accentuation"/>
          <w:sz w:val="32"/>
          <w:szCs w:val="32"/>
        </w:rPr>
      </w:pPr>
      <w:r w:rsidRPr="00602AA5">
        <w:rPr>
          <w:rStyle w:val="Accentuation"/>
          <w:sz w:val="32"/>
          <w:szCs w:val="32"/>
        </w:rPr>
        <w:t>JORDAN Célia</w:t>
      </w:r>
    </w:p>
    <w:p w14:paraId="226CC2C8" w14:textId="77777777" w:rsidR="00834877" w:rsidRPr="00602AA5" w:rsidRDefault="00834877" w:rsidP="00602AA5">
      <w:pPr>
        <w:pStyle w:val="Texte"/>
        <w:rPr>
          <w:rStyle w:val="Accentuation"/>
          <w:sz w:val="32"/>
          <w:szCs w:val="32"/>
        </w:rPr>
      </w:pPr>
    </w:p>
    <w:p w14:paraId="4179478D" w14:textId="77777777" w:rsidR="00834877" w:rsidRPr="000805D0" w:rsidRDefault="00834877" w:rsidP="00602AA5">
      <w:pPr>
        <w:pStyle w:val="Texte"/>
        <w:rPr>
          <w:rStyle w:val="Accentuation"/>
          <w:b/>
          <w:bCs/>
          <w:sz w:val="32"/>
          <w:szCs w:val="32"/>
        </w:rPr>
      </w:pPr>
      <w:r w:rsidRPr="000805D0">
        <w:rPr>
          <w:rStyle w:val="Accentuation"/>
          <w:b/>
          <w:bCs/>
          <w:sz w:val="32"/>
          <w:szCs w:val="32"/>
        </w:rPr>
        <w:t>Enseignant :</w:t>
      </w:r>
    </w:p>
    <w:p w14:paraId="64BABE58" w14:textId="77777777" w:rsidR="00834877" w:rsidRPr="00602AA5" w:rsidRDefault="00834877" w:rsidP="00602AA5">
      <w:pPr>
        <w:pStyle w:val="Texte"/>
        <w:rPr>
          <w:rStyle w:val="Accentuation"/>
          <w:sz w:val="32"/>
          <w:szCs w:val="32"/>
        </w:rPr>
      </w:pPr>
      <w:r w:rsidRPr="00602AA5">
        <w:rPr>
          <w:rStyle w:val="Accentuation"/>
          <w:sz w:val="32"/>
          <w:szCs w:val="32"/>
        </w:rPr>
        <w:t>PELLIER Damien</w:t>
      </w:r>
    </w:p>
    <w:p w14:paraId="6B2512CD" w14:textId="77777777" w:rsidR="00834877" w:rsidRPr="00602AA5" w:rsidRDefault="00834877" w:rsidP="00602AA5">
      <w:pPr>
        <w:pStyle w:val="Texte"/>
        <w:rPr>
          <w:rStyle w:val="Accentuation"/>
          <w:sz w:val="32"/>
          <w:szCs w:val="32"/>
        </w:rPr>
      </w:pPr>
    </w:p>
    <w:p w14:paraId="084F44B4" w14:textId="77777777" w:rsidR="00834877" w:rsidRPr="000805D0" w:rsidRDefault="00834877" w:rsidP="00602AA5">
      <w:pPr>
        <w:pStyle w:val="Texte"/>
        <w:rPr>
          <w:rStyle w:val="Accentuation"/>
          <w:b/>
          <w:bCs/>
          <w:sz w:val="32"/>
          <w:szCs w:val="32"/>
        </w:rPr>
      </w:pPr>
      <w:r w:rsidRPr="000805D0">
        <w:rPr>
          <w:rStyle w:val="Accentuation"/>
          <w:b/>
          <w:bCs/>
          <w:sz w:val="32"/>
          <w:szCs w:val="32"/>
        </w:rPr>
        <w:t xml:space="preserve">Référent : </w:t>
      </w:r>
    </w:p>
    <w:p w14:paraId="255CD439" w14:textId="79D8519A" w:rsidR="00834877" w:rsidRPr="00602AA5" w:rsidRDefault="00834877" w:rsidP="00602AA5">
      <w:pPr>
        <w:pStyle w:val="Texte"/>
        <w:rPr>
          <w:rStyle w:val="Accentuation"/>
          <w:sz w:val="32"/>
          <w:szCs w:val="32"/>
        </w:rPr>
      </w:pPr>
      <w:r w:rsidRPr="00602AA5">
        <w:rPr>
          <w:rStyle w:val="Accentuation"/>
          <w:sz w:val="32"/>
          <w:szCs w:val="32"/>
        </w:rPr>
        <w:t>GENSEL Jérôme</w:t>
      </w:r>
    </w:p>
    <w:p w14:paraId="55F5B284" w14:textId="29971DBE" w:rsidR="00834877" w:rsidRPr="00834877" w:rsidRDefault="00834877" w:rsidP="00834877">
      <w:pPr>
        <w:sectPr w:rsidR="00834877" w:rsidRPr="00834877" w:rsidSect="00834877">
          <w:footerReference w:type="even" r:id="rId12"/>
          <w:footerReference w:type="default" r:id="rId13"/>
          <w:pgSz w:w="11906" w:h="16838" w:code="9"/>
          <w:pgMar w:top="1417" w:right="1417" w:bottom="1417" w:left="1417" w:header="709" w:footer="431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986509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17B83" w14:textId="54E6F43A" w:rsidR="000A7F61" w:rsidRDefault="000A7F61">
          <w:pPr>
            <w:pStyle w:val="En-ttedetabledesmatires"/>
          </w:pPr>
          <w:r>
            <w:t>Table des matières</w:t>
          </w:r>
        </w:p>
        <w:p w14:paraId="0BF26BFA" w14:textId="64CEB832" w:rsidR="00602AA5" w:rsidRDefault="000A7F6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68060" w:history="1">
            <w:r w:rsidR="00602AA5" w:rsidRPr="003770DA">
              <w:rPr>
                <w:rStyle w:val="Lienhypertexte"/>
                <w:noProof/>
              </w:rPr>
              <w:t>Introduction</w:t>
            </w:r>
            <w:r w:rsidR="00602AA5">
              <w:rPr>
                <w:noProof/>
                <w:webHidden/>
              </w:rPr>
              <w:tab/>
            </w:r>
            <w:r w:rsidR="00602AA5">
              <w:rPr>
                <w:noProof/>
                <w:webHidden/>
              </w:rPr>
              <w:fldChar w:fldCharType="begin"/>
            </w:r>
            <w:r w:rsidR="00602AA5">
              <w:rPr>
                <w:noProof/>
                <w:webHidden/>
              </w:rPr>
              <w:instrText xml:space="preserve"> PAGEREF _Toc106268060 \h </w:instrText>
            </w:r>
            <w:r w:rsidR="00602AA5">
              <w:rPr>
                <w:noProof/>
                <w:webHidden/>
              </w:rPr>
            </w:r>
            <w:r w:rsidR="00602AA5">
              <w:rPr>
                <w:noProof/>
                <w:webHidden/>
              </w:rPr>
              <w:fldChar w:fldCharType="separate"/>
            </w:r>
            <w:r w:rsidR="00602AA5">
              <w:rPr>
                <w:noProof/>
                <w:webHidden/>
              </w:rPr>
              <w:t>3</w:t>
            </w:r>
            <w:r w:rsidR="00602AA5">
              <w:rPr>
                <w:noProof/>
                <w:webHidden/>
              </w:rPr>
              <w:fldChar w:fldCharType="end"/>
            </w:r>
          </w:hyperlink>
        </w:p>
        <w:p w14:paraId="6E250399" w14:textId="16CB08E6" w:rsidR="00602AA5" w:rsidRDefault="00602AA5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61" w:history="1">
            <w:r w:rsidRPr="003770DA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8041D" w14:textId="4992FFC7" w:rsidR="00602AA5" w:rsidRDefault="00602AA5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62" w:history="1">
            <w:r w:rsidRPr="003770DA">
              <w:rPr>
                <w:rStyle w:val="Lienhypertexte"/>
                <w:noProof/>
              </w:rPr>
              <w:t>L’objectif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8601" w14:textId="2DFB6FD0" w:rsidR="00602AA5" w:rsidRDefault="00602AA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63" w:history="1">
            <w:r w:rsidRPr="003770DA">
              <w:rPr>
                <w:rStyle w:val="Lienhypertexte"/>
                <w:noProof/>
              </w:rPr>
              <w:t>Réalisation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BA6B" w14:textId="66AF3C8E" w:rsidR="00602AA5" w:rsidRDefault="00602AA5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64" w:history="1">
            <w:r w:rsidRPr="003770DA">
              <w:rPr>
                <w:rStyle w:val="Lienhypertexte"/>
                <w:noProof/>
              </w:rPr>
              <w:t>Base de données – Importation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B5D7B" w14:textId="3144156B" w:rsidR="00602AA5" w:rsidRDefault="00602AA5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65" w:history="1">
            <w:r w:rsidRPr="003770DA">
              <w:rPr>
                <w:rStyle w:val="Lienhypertexte"/>
                <w:noProof/>
              </w:rPr>
              <w:t>Base de données – 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23E2" w14:textId="368799A4" w:rsidR="00602AA5" w:rsidRDefault="00602AA5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66" w:history="1">
            <w:r w:rsidRPr="003770DA">
              <w:rPr>
                <w:rStyle w:val="Lienhypertexte"/>
                <w:noProof/>
              </w:rPr>
              <w:t>Requêtes –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53AA" w14:textId="0141A5D3" w:rsidR="00602AA5" w:rsidRDefault="00602AA5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67" w:history="1">
            <w:r w:rsidRPr="003770DA">
              <w:rPr>
                <w:rStyle w:val="Lienhypertexte"/>
                <w:noProof/>
              </w:rPr>
              <w:t>Visualisation –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944C" w14:textId="253D1758" w:rsidR="00602AA5" w:rsidRDefault="00602AA5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68" w:history="1">
            <w:r w:rsidRPr="003770DA">
              <w:rPr>
                <w:rStyle w:val="Lienhypertexte"/>
                <w:noProof/>
              </w:rPr>
              <w:t>Visualisation –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050C" w14:textId="4476FFA1" w:rsidR="00602AA5" w:rsidRDefault="00602AA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69" w:history="1">
            <w:r w:rsidRPr="003770DA">
              <w:rPr>
                <w:rStyle w:val="Lienhypertexte"/>
                <w:noProof/>
              </w:rPr>
              <w:t>Idées abandonnées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16451" w14:textId="3B21F2B8" w:rsidR="00602AA5" w:rsidRDefault="00602AA5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70" w:history="1">
            <w:r w:rsidRPr="003770DA">
              <w:rPr>
                <w:rStyle w:val="Lienhypertexte"/>
                <w:noProof/>
              </w:rPr>
              <w:t>Web sémantique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51C9" w14:textId="19130934" w:rsidR="00602AA5" w:rsidRDefault="00602AA5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71" w:history="1">
            <w:r w:rsidRPr="003770DA">
              <w:rPr>
                <w:rStyle w:val="Lienhypertexte"/>
                <w:noProof/>
              </w:rPr>
              <w:t>Une interface complète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8E78" w14:textId="7C961BD7" w:rsidR="00602AA5" w:rsidRDefault="00602AA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72" w:history="1">
            <w:r w:rsidRPr="003770DA">
              <w:rPr>
                <w:rStyle w:val="Lienhypertexte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7493" w14:textId="74FB09F9" w:rsidR="00602AA5" w:rsidRDefault="00602AA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73" w:history="1">
            <w:r w:rsidRPr="003770D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0338" w14:textId="2CC50B65" w:rsidR="00602AA5" w:rsidRDefault="00602AA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6268074" w:history="1">
            <w:r w:rsidRPr="003770DA">
              <w:rPr>
                <w:rStyle w:val="Lienhypertexte"/>
                <w:noProof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0C28" w14:textId="65E750AF" w:rsidR="000A7F61" w:rsidRDefault="000A7F61">
          <w:r>
            <w:rPr>
              <w:b/>
              <w:bCs/>
            </w:rPr>
            <w:fldChar w:fldCharType="end"/>
          </w:r>
        </w:p>
      </w:sdtContent>
    </w:sdt>
    <w:p w14:paraId="2BDC372E" w14:textId="77777777" w:rsidR="002916EC" w:rsidRDefault="002916EC" w:rsidP="002916EC">
      <w:pPr>
        <w:pStyle w:val="Titre2"/>
        <w:rPr>
          <w:noProof/>
        </w:rPr>
      </w:pPr>
      <w:r>
        <w:rPr>
          <w:noProof/>
        </w:rPr>
        <w:br w:type="page"/>
      </w:r>
    </w:p>
    <w:p w14:paraId="2573C1BF" w14:textId="381A09FE" w:rsidR="00EB63AA" w:rsidRDefault="002765BE" w:rsidP="00FE5E3E">
      <w:pPr>
        <w:pStyle w:val="Style6"/>
      </w:pPr>
      <w:bookmarkStart w:id="0" w:name="_Toc106268060"/>
      <w:r>
        <w:lastRenderedPageBreak/>
        <w:t>Introduction</w:t>
      </w:r>
      <w:bookmarkEnd w:id="0"/>
    </w:p>
    <w:p w14:paraId="4920946B" w14:textId="77777777" w:rsidR="00DF6A83" w:rsidRDefault="00DF6A83" w:rsidP="00E7463C">
      <w:pPr>
        <w:pStyle w:val="Style7"/>
      </w:pPr>
      <w:bookmarkStart w:id="1" w:name="_Toc106268061"/>
      <w:r w:rsidRPr="00DF6A83">
        <w:t>Contexte</w:t>
      </w:r>
      <w:bookmarkEnd w:id="1"/>
    </w:p>
    <w:p w14:paraId="0FECB335" w14:textId="7300D571" w:rsidR="005A2A61" w:rsidRDefault="00EB63AA" w:rsidP="00B97953">
      <w:pPr>
        <w:jc w:val="both"/>
      </w:pPr>
      <w:r>
        <w:t>Notre stage a lieu dans un contexte universitaire</w:t>
      </w:r>
      <w:r w:rsidR="002F7FDF">
        <w:t>. E</w:t>
      </w:r>
      <w:r>
        <w:t>n effet</w:t>
      </w:r>
      <w:r w:rsidR="002F7FDF">
        <w:t>,</w:t>
      </w:r>
      <w:r>
        <w:t xml:space="preserve"> nous l’effectuons sous la supervision de l’équipe STEAMER et plus précisément de Jérôme Gensel. </w:t>
      </w:r>
    </w:p>
    <w:p w14:paraId="0D764AB0" w14:textId="77777777" w:rsidR="004F79D6" w:rsidRDefault="00EB63AA" w:rsidP="00B97953">
      <w:pPr>
        <w:jc w:val="both"/>
      </w:pPr>
      <w:r>
        <w:t xml:space="preserve">Un premier travail concernant les trajectoires de vie a été fait par David Noël </w:t>
      </w:r>
      <w:r w:rsidR="005A2A61">
        <w:t>qui a effectué une thèse sur «</w:t>
      </w:r>
      <w:r w:rsidR="007F0392">
        <w:t>Une approche basée sur le Web</w:t>
      </w:r>
      <w:r w:rsidR="00C57884">
        <w:t xml:space="preserve"> </w:t>
      </w:r>
      <w:r w:rsidR="00FC0632">
        <w:t>Sémantique</w:t>
      </w:r>
      <w:r w:rsidR="007F0392">
        <w:t xml:space="preserve"> pour l’étude de trajectoires de vie</w:t>
      </w:r>
      <w:r w:rsidR="005A2A61">
        <w:t xml:space="preserve"> ». </w:t>
      </w:r>
    </w:p>
    <w:p w14:paraId="0EED221D" w14:textId="22C63108" w:rsidR="00EB63AA" w:rsidRDefault="005A2A61" w:rsidP="00B97953">
      <w:pPr>
        <w:jc w:val="both"/>
      </w:pPr>
      <w:r>
        <w:t>A partir de cette thèse nous avons récupérer</w:t>
      </w:r>
      <w:r w:rsidR="00EB63AA">
        <w:t xml:space="preserve"> un modèle</w:t>
      </w:r>
      <w:r w:rsidR="000F4F06">
        <w:t xml:space="preserve"> multi point de vue</w:t>
      </w:r>
      <w:r>
        <w:t xml:space="preserve"> permettant de mettre en ordre </w:t>
      </w:r>
      <w:r w:rsidR="005B4639">
        <w:t>les données fournies</w:t>
      </w:r>
      <w:r>
        <w:t xml:space="preserve"> par l’INED.</w:t>
      </w:r>
      <w:r w:rsidR="000F4F06">
        <w:t xml:space="preserve"> </w:t>
      </w:r>
      <w:r w:rsidR="005B4639">
        <w:t xml:space="preserve">En effet, l’INED a fourni un document csv contenant plusieurs informations sur </w:t>
      </w:r>
      <w:r w:rsidR="004F79D6">
        <w:t>5000</w:t>
      </w:r>
      <w:r w:rsidR="005B4639">
        <w:t xml:space="preserve"> </w:t>
      </w:r>
      <w:r w:rsidR="005563C9">
        <w:t xml:space="preserve">individus. </w:t>
      </w:r>
    </w:p>
    <w:p w14:paraId="227B19CE" w14:textId="77777777" w:rsidR="00EB63AA" w:rsidRDefault="00EB63AA" w:rsidP="00DF6A83"/>
    <w:p w14:paraId="234C574E" w14:textId="77777777" w:rsidR="00DF6A83" w:rsidRPr="00DF6A83" w:rsidRDefault="00DF6A83" w:rsidP="00E7463C">
      <w:pPr>
        <w:pStyle w:val="Style7"/>
      </w:pPr>
      <w:bookmarkStart w:id="2" w:name="_Toc106268062"/>
      <w:r w:rsidRPr="00DF6A83">
        <w:t>L’objectif du projet</w:t>
      </w:r>
      <w:bookmarkEnd w:id="2"/>
    </w:p>
    <w:p w14:paraId="1541EF8D" w14:textId="7EA43F69" w:rsidR="004D0F20" w:rsidRPr="006E7739" w:rsidRDefault="004D0F20" w:rsidP="00B97953">
      <w:pPr>
        <w:jc w:val="both"/>
        <w:rPr>
          <w:i/>
          <w:iCs/>
        </w:rPr>
      </w:pPr>
      <w:r>
        <w:t xml:space="preserve">Notre travail consiste dans un premier temps à mettre ces données sous forme de base de données relationnelle en suivant le modèle multi point de vue. Pour cela nous utilisons </w:t>
      </w:r>
      <w:proofErr w:type="spellStart"/>
      <w:r>
        <w:t>PostGreSQL</w:t>
      </w:r>
      <w:proofErr w:type="spellEnd"/>
      <w:r>
        <w:t>.</w:t>
      </w:r>
      <w:r w:rsidR="00F820B0">
        <w:t xml:space="preserve"> </w:t>
      </w:r>
      <w:r>
        <w:t xml:space="preserve">Dans un deuxième temps nous utilisons Express, </w:t>
      </w:r>
      <w:proofErr w:type="spellStart"/>
      <w:r>
        <w:t>VueJS</w:t>
      </w:r>
      <w:proofErr w:type="spellEnd"/>
      <w:r>
        <w:t xml:space="preserve"> et </w:t>
      </w:r>
      <w:proofErr w:type="spellStart"/>
      <w:r>
        <w:t>NodeJS</w:t>
      </w:r>
      <w:proofErr w:type="spellEnd"/>
      <w:r>
        <w:t xml:space="preserve"> ce qui nous permet de </w:t>
      </w:r>
      <w:r w:rsidR="00B1752E">
        <w:t>développer</w:t>
      </w:r>
      <w:r>
        <w:t xml:space="preserve"> un</w:t>
      </w:r>
      <w:r w:rsidR="002F7FDF">
        <w:t xml:space="preserve"> prototype d’application </w:t>
      </w:r>
      <w:r>
        <w:t xml:space="preserve">permettant </w:t>
      </w:r>
      <w:r w:rsidR="002F7FDF">
        <w:t>de donner des pistes sur la logique à utiliser pour l’application finale qui sera développée pour exploiter les données. L’objectif de ce prototype est de visualiser les données selon les dimensions spatiales et temporelles</w:t>
      </w:r>
      <w:r w:rsidR="007617D6">
        <w:t>.</w:t>
      </w:r>
      <w:r>
        <w:t xml:space="preserve"> </w:t>
      </w:r>
      <w:r w:rsidR="00D81965">
        <w:t xml:space="preserve">Notre </w:t>
      </w:r>
      <w:r w:rsidR="00B1752E">
        <w:t>objectif</w:t>
      </w:r>
      <w:r w:rsidR="00D81965">
        <w:t xml:space="preserve">, dans le contexte décrit </w:t>
      </w:r>
      <w:proofErr w:type="spellStart"/>
      <w:r w:rsidR="00D81965">
        <w:t>ci-desus</w:t>
      </w:r>
      <w:proofErr w:type="spellEnd"/>
      <w:r w:rsidR="00D81965">
        <w:t>,</w:t>
      </w:r>
      <w:r w:rsidR="00B1752E">
        <w:t xml:space="preserve"> </w:t>
      </w:r>
      <w:r w:rsidR="001C3088">
        <w:t>est</w:t>
      </w:r>
      <w:r w:rsidR="00B1752E">
        <w:t xml:space="preserve"> d</w:t>
      </w:r>
      <w:r w:rsidR="00D81965">
        <w:t>’apprendre</w:t>
      </w:r>
      <w:r w:rsidR="00B1752E">
        <w:t xml:space="preserve"> de nouvelle</w:t>
      </w:r>
      <w:r w:rsidR="00D81965">
        <w:t>s</w:t>
      </w:r>
      <w:r w:rsidR="00B1752E">
        <w:t xml:space="preserve"> technologie</w:t>
      </w:r>
      <w:r w:rsidR="00D81965">
        <w:t>s</w:t>
      </w:r>
      <w:r w:rsidR="00B1752E">
        <w:t xml:space="preserve"> et d’apprendre </w:t>
      </w:r>
      <w:r w:rsidR="001314B5">
        <w:t>à</w:t>
      </w:r>
      <w:r w:rsidR="00B1752E">
        <w:t xml:space="preserve"> gérer un projet en équipe. </w:t>
      </w:r>
    </w:p>
    <w:p w14:paraId="0398906B" w14:textId="2F794C61" w:rsidR="00B30608" w:rsidRDefault="00B30608" w:rsidP="00836CB8">
      <w:pPr>
        <w:pStyle w:val="Style6"/>
      </w:pPr>
      <w:bookmarkStart w:id="3" w:name="_Toc106268063"/>
      <w:r>
        <w:t>Réalisation du projet</w:t>
      </w:r>
      <w:bookmarkEnd w:id="3"/>
      <w:r w:rsidR="0044467D">
        <w:t xml:space="preserve"> </w:t>
      </w:r>
    </w:p>
    <w:p w14:paraId="11001EBB" w14:textId="32993215" w:rsidR="006651C3" w:rsidRDefault="006651C3" w:rsidP="006651C3">
      <w:pPr>
        <w:pStyle w:val="Style7"/>
      </w:pPr>
      <w:bookmarkStart w:id="4" w:name="_Toc106268064"/>
      <w:r>
        <w:t>Base de données</w:t>
      </w:r>
      <w:r w:rsidR="0047065C">
        <w:t xml:space="preserve"> – Importation</w:t>
      </w:r>
      <w:bookmarkEnd w:id="4"/>
      <w:r w:rsidR="0047065C">
        <w:t xml:space="preserve"> </w:t>
      </w:r>
    </w:p>
    <w:p w14:paraId="22B54F3F" w14:textId="431834B6" w:rsidR="00FD23FB" w:rsidRDefault="001314B5" w:rsidP="00BA4682">
      <w:r w:rsidRPr="001314B5">
        <w:t xml:space="preserve">Pour construire la Base de données nous avons </w:t>
      </w:r>
      <w:r w:rsidR="00E30697" w:rsidRPr="001314B5">
        <w:t>suivi</w:t>
      </w:r>
      <w:r w:rsidRPr="001314B5">
        <w:t xml:space="preserve"> le modèle de David Noël</w:t>
      </w:r>
      <w:r w:rsidR="00825548">
        <w:t xml:space="preserve">. </w:t>
      </w:r>
      <w:r w:rsidR="00FD23FB">
        <w:t>Nous avons donc 1</w:t>
      </w:r>
      <w:r w:rsidR="00AE6CCB">
        <w:t>7</w:t>
      </w:r>
      <w:r w:rsidR="00FD23FB">
        <w:t xml:space="preserve"> tables, les voici </w:t>
      </w:r>
      <w:r w:rsidR="0046253E">
        <w:t xml:space="preserve">avec ce qu’elles contiennent </w:t>
      </w:r>
      <w:r w:rsidR="00FD23FB">
        <w:t xml:space="preserve">: </w:t>
      </w:r>
    </w:p>
    <w:p w14:paraId="67FD7E54" w14:textId="77777777" w:rsidR="00D5328A" w:rsidRDefault="00D5328A" w:rsidP="00B97953">
      <w:pPr>
        <w:pStyle w:val="Paragraphedeliste"/>
        <w:numPr>
          <w:ilvl w:val="0"/>
          <w:numId w:val="2"/>
        </w:numPr>
        <w:jc w:val="both"/>
        <w:sectPr w:rsidR="00D5328A" w:rsidSect="00FC33FE">
          <w:pgSz w:w="11906" w:h="16838" w:code="9"/>
          <w:pgMar w:top="1418" w:right="1418" w:bottom="1418" w:left="1418" w:header="709" w:footer="431" w:gutter="0"/>
          <w:cols w:space="708"/>
          <w:titlePg/>
          <w:docGrid w:linePitch="360"/>
        </w:sectPr>
      </w:pPr>
    </w:p>
    <w:p w14:paraId="7E6953D9" w14:textId="75517759" w:rsidR="00FD23FB" w:rsidRPr="007656B0" w:rsidRDefault="00FD23FB" w:rsidP="00FD23FB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Personne</w:t>
      </w:r>
    </w:p>
    <w:p w14:paraId="4B62A74E" w14:textId="5618ECB5" w:rsidR="0005620F" w:rsidRDefault="0005620F" w:rsidP="0005620F">
      <w:pPr>
        <w:pStyle w:val="Paragraphedeliste"/>
        <w:numPr>
          <w:ilvl w:val="1"/>
          <w:numId w:val="2"/>
        </w:numPr>
      </w:pPr>
      <w:r>
        <w:t>Son numéro d’enquêté</w:t>
      </w:r>
    </w:p>
    <w:p w14:paraId="4B0FBC67" w14:textId="31D8E828" w:rsidR="00C26031" w:rsidRDefault="00C26031" w:rsidP="00C26031">
      <w:pPr>
        <w:pStyle w:val="Paragraphedeliste"/>
        <w:numPr>
          <w:ilvl w:val="1"/>
          <w:numId w:val="2"/>
        </w:numPr>
      </w:pPr>
      <w:r>
        <w:t>La date de naissance de l’enquêté</w:t>
      </w:r>
    </w:p>
    <w:p w14:paraId="157923FA" w14:textId="77777777" w:rsidR="002B48A8" w:rsidRDefault="002B48A8" w:rsidP="002B48A8">
      <w:pPr>
        <w:pStyle w:val="Paragraphedeliste"/>
        <w:numPr>
          <w:ilvl w:val="1"/>
          <w:numId w:val="2"/>
        </w:numPr>
      </w:pPr>
      <w:r>
        <w:t>La référence du lieu où l’évènement s’est produit</w:t>
      </w:r>
    </w:p>
    <w:p w14:paraId="57F59FB0" w14:textId="71541379" w:rsidR="008A3ADE" w:rsidRPr="007656B0" w:rsidRDefault="008A3ADE" w:rsidP="00FD23FB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Conjoint</w:t>
      </w:r>
    </w:p>
    <w:p w14:paraId="417C03C4" w14:textId="06AFC00C" w:rsidR="0046253E" w:rsidRDefault="008B76E2" w:rsidP="0046253E">
      <w:pPr>
        <w:pStyle w:val="Paragraphedeliste"/>
        <w:numPr>
          <w:ilvl w:val="1"/>
          <w:numId w:val="2"/>
        </w:numPr>
      </w:pPr>
      <w:r>
        <w:t>Le numéro d’enquêté dont il est le conjoint</w:t>
      </w:r>
    </w:p>
    <w:p w14:paraId="1F673ECA" w14:textId="5A893C02" w:rsidR="008B76E2" w:rsidRDefault="008B76E2" w:rsidP="0046253E">
      <w:pPr>
        <w:pStyle w:val="Paragraphedeliste"/>
        <w:numPr>
          <w:ilvl w:val="1"/>
          <w:numId w:val="2"/>
        </w:numPr>
      </w:pPr>
      <w:r>
        <w:t>L’année ou l’</w:t>
      </w:r>
      <w:r w:rsidR="00F56725">
        <w:t>évènement</w:t>
      </w:r>
      <w:r>
        <w:t xml:space="preserve"> s’est produit</w:t>
      </w:r>
    </w:p>
    <w:p w14:paraId="77648350" w14:textId="22948EEA" w:rsidR="008B76E2" w:rsidRDefault="008B76E2" w:rsidP="0046253E">
      <w:pPr>
        <w:pStyle w:val="Paragraphedeliste"/>
        <w:numPr>
          <w:ilvl w:val="1"/>
          <w:numId w:val="2"/>
        </w:numPr>
      </w:pPr>
      <w:r>
        <w:t>L’</w:t>
      </w:r>
      <w:r w:rsidR="00F56725">
        <w:t>évènement</w:t>
      </w:r>
    </w:p>
    <w:p w14:paraId="24E2BEF9" w14:textId="618C89F1" w:rsidR="007B438E" w:rsidRDefault="004349A4" w:rsidP="007B438E">
      <w:pPr>
        <w:pStyle w:val="Paragraphedeliste"/>
        <w:numPr>
          <w:ilvl w:val="1"/>
          <w:numId w:val="2"/>
        </w:numPr>
      </w:pPr>
      <w:r>
        <w:t>La référence d</w:t>
      </w:r>
      <w:r w:rsidR="00D46369">
        <w:t>u</w:t>
      </w:r>
      <w:r w:rsidR="008B76E2">
        <w:t xml:space="preserve"> lieu </w:t>
      </w:r>
      <w:r w:rsidR="00F56725">
        <w:t>où</w:t>
      </w:r>
      <w:r w:rsidR="008B76E2">
        <w:t xml:space="preserve"> </w:t>
      </w:r>
      <w:r w:rsidR="00A64E95">
        <w:t>l’évènement</w:t>
      </w:r>
      <w:r w:rsidR="008B76E2">
        <w:t xml:space="preserve"> s’est </w:t>
      </w:r>
      <w:r w:rsidR="00F56725">
        <w:t>produit</w:t>
      </w:r>
    </w:p>
    <w:p w14:paraId="0059201B" w14:textId="71035F35" w:rsidR="008A3ADE" w:rsidRPr="007656B0" w:rsidRDefault="008A3ADE" w:rsidP="00FD23FB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Enfant</w:t>
      </w:r>
    </w:p>
    <w:p w14:paraId="24DB9A30" w14:textId="175208F2" w:rsidR="00F17EB6" w:rsidRDefault="00F17EB6" w:rsidP="00F17EB6">
      <w:pPr>
        <w:pStyle w:val="Paragraphedeliste"/>
        <w:numPr>
          <w:ilvl w:val="1"/>
          <w:numId w:val="2"/>
        </w:numPr>
      </w:pPr>
      <w:r>
        <w:t>Le numéro d’enquêté dont il est l</w:t>
      </w:r>
      <w:r w:rsidR="00376C88">
        <w:t>’enfant</w:t>
      </w:r>
    </w:p>
    <w:p w14:paraId="412DED8D" w14:textId="16B91881" w:rsidR="00376C88" w:rsidRDefault="00A16B31" w:rsidP="00F17EB6">
      <w:pPr>
        <w:pStyle w:val="Paragraphedeliste"/>
        <w:numPr>
          <w:ilvl w:val="1"/>
          <w:numId w:val="2"/>
        </w:numPr>
      </w:pPr>
      <w:r>
        <w:t>Rang</w:t>
      </w:r>
      <w:r w:rsidR="00B57C01">
        <w:t xml:space="preserve"> </w:t>
      </w:r>
      <w:r w:rsidR="002B48A8">
        <w:t>des naissances</w:t>
      </w:r>
    </w:p>
    <w:p w14:paraId="17B6E53A" w14:textId="77777777" w:rsidR="00F17EB6" w:rsidRDefault="00F17EB6" w:rsidP="00F17EB6">
      <w:pPr>
        <w:pStyle w:val="Paragraphedeliste"/>
        <w:numPr>
          <w:ilvl w:val="1"/>
          <w:numId w:val="2"/>
        </w:numPr>
      </w:pPr>
      <w:r>
        <w:t>L’année ou l’évènement s’est produit</w:t>
      </w:r>
    </w:p>
    <w:p w14:paraId="5E84A7FA" w14:textId="77777777" w:rsidR="00F17EB6" w:rsidRDefault="00F17EB6" w:rsidP="00F17EB6">
      <w:pPr>
        <w:pStyle w:val="Paragraphedeliste"/>
        <w:numPr>
          <w:ilvl w:val="1"/>
          <w:numId w:val="2"/>
        </w:numPr>
      </w:pPr>
      <w:r>
        <w:t>L’évènement</w:t>
      </w:r>
    </w:p>
    <w:p w14:paraId="199929C6" w14:textId="77777777" w:rsidR="002B48A8" w:rsidRDefault="002B48A8" w:rsidP="002B48A8">
      <w:pPr>
        <w:pStyle w:val="Paragraphedeliste"/>
        <w:numPr>
          <w:ilvl w:val="1"/>
          <w:numId w:val="2"/>
        </w:numPr>
      </w:pPr>
      <w:r>
        <w:t>La référence du lieu où l’évènement s’est produit</w:t>
      </w:r>
    </w:p>
    <w:p w14:paraId="1BAF57D6" w14:textId="5D99ACFF" w:rsidR="008A3ADE" w:rsidRPr="007656B0" w:rsidRDefault="008A3ADE" w:rsidP="008A3ADE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Parent</w:t>
      </w:r>
    </w:p>
    <w:p w14:paraId="5A8709C3" w14:textId="7BA9F85F" w:rsidR="007E3DE9" w:rsidRDefault="007E3DE9" w:rsidP="007E3DE9">
      <w:pPr>
        <w:pStyle w:val="Paragraphedeliste"/>
        <w:numPr>
          <w:ilvl w:val="1"/>
          <w:numId w:val="2"/>
        </w:numPr>
      </w:pPr>
      <w:r>
        <w:t>Le numéro d’enquêté dont il est le parent</w:t>
      </w:r>
    </w:p>
    <w:p w14:paraId="42AA402F" w14:textId="765184A5" w:rsidR="007E3DE9" w:rsidRDefault="007E3DE9" w:rsidP="007E3DE9">
      <w:pPr>
        <w:pStyle w:val="Paragraphedeliste"/>
        <w:numPr>
          <w:ilvl w:val="1"/>
          <w:numId w:val="2"/>
        </w:numPr>
      </w:pPr>
      <w:r>
        <w:t>Le parent 1 ou 2.</w:t>
      </w:r>
    </w:p>
    <w:p w14:paraId="098E6146" w14:textId="77777777" w:rsidR="007E3DE9" w:rsidRDefault="007E3DE9" w:rsidP="007E3DE9">
      <w:pPr>
        <w:pStyle w:val="Paragraphedeliste"/>
        <w:numPr>
          <w:ilvl w:val="1"/>
          <w:numId w:val="2"/>
        </w:numPr>
      </w:pPr>
      <w:r>
        <w:t>L’année ou l’évènement s’est produit</w:t>
      </w:r>
    </w:p>
    <w:p w14:paraId="36366F54" w14:textId="77777777" w:rsidR="007E3DE9" w:rsidRDefault="007E3DE9" w:rsidP="007E3DE9">
      <w:pPr>
        <w:pStyle w:val="Paragraphedeliste"/>
        <w:numPr>
          <w:ilvl w:val="1"/>
          <w:numId w:val="2"/>
        </w:numPr>
      </w:pPr>
      <w:r>
        <w:t>L’évènement</w:t>
      </w:r>
    </w:p>
    <w:p w14:paraId="23E4539F" w14:textId="29C519E5" w:rsidR="002B48A8" w:rsidRDefault="002B48A8" w:rsidP="002B48A8">
      <w:pPr>
        <w:pStyle w:val="Paragraphedeliste"/>
        <w:numPr>
          <w:ilvl w:val="1"/>
          <w:numId w:val="2"/>
        </w:numPr>
      </w:pPr>
      <w:r>
        <w:t>La référence du lieu où l’évènement s’est produit</w:t>
      </w:r>
    </w:p>
    <w:p w14:paraId="097F2BF4" w14:textId="77777777" w:rsidR="007B438E" w:rsidRDefault="007B438E" w:rsidP="007B438E">
      <w:pPr>
        <w:pStyle w:val="Paragraphedeliste"/>
        <w:ind w:left="1440"/>
      </w:pPr>
    </w:p>
    <w:p w14:paraId="41828179" w14:textId="4BE1F020" w:rsidR="008A3ADE" w:rsidRPr="007656B0" w:rsidRDefault="00CF5E45" w:rsidP="008A3ADE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Localisation</w:t>
      </w:r>
    </w:p>
    <w:p w14:paraId="741B58E0" w14:textId="77777777" w:rsidR="00F76A4F" w:rsidRDefault="00F76A4F" w:rsidP="00F76A4F">
      <w:pPr>
        <w:pStyle w:val="Paragraphedeliste"/>
        <w:numPr>
          <w:ilvl w:val="1"/>
          <w:numId w:val="2"/>
        </w:numPr>
      </w:pPr>
      <w:r>
        <w:t>La référence du lieu où l’évènement s’est produit</w:t>
      </w:r>
    </w:p>
    <w:p w14:paraId="35C5E3DA" w14:textId="4BF7246B" w:rsidR="004349A4" w:rsidRDefault="00F76A4F" w:rsidP="00F76A4F">
      <w:pPr>
        <w:pStyle w:val="Paragraphedeliste"/>
        <w:numPr>
          <w:ilvl w:val="1"/>
          <w:numId w:val="2"/>
        </w:numPr>
      </w:pPr>
      <w:r>
        <w:t>La commune</w:t>
      </w:r>
    </w:p>
    <w:p w14:paraId="633CF429" w14:textId="73E2491D" w:rsidR="00F76A4F" w:rsidRDefault="00F76A4F" w:rsidP="00F76A4F">
      <w:pPr>
        <w:pStyle w:val="Paragraphedeliste"/>
        <w:numPr>
          <w:ilvl w:val="1"/>
          <w:numId w:val="2"/>
        </w:numPr>
      </w:pPr>
      <w:r>
        <w:t xml:space="preserve">Le </w:t>
      </w:r>
      <w:r w:rsidR="003832B6">
        <w:t>département</w:t>
      </w:r>
    </w:p>
    <w:p w14:paraId="6166A6AB" w14:textId="6A2537C8" w:rsidR="00F76A4F" w:rsidRDefault="00F76A4F" w:rsidP="00F76A4F">
      <w:pPr>
        <w:pStyle w:val="Paragraphedeliste"/>
        <w:numPr>
          <w:ilvl w:val="1"/>
          <w:numId w:val="2"/>
        </w:numPr>
      </w:pPr>
      <w:r>
        <w:t>Le code géographique</w:t>
      </w:r>
    </w:p>
    <w:p w14:paraId="30D9EFAA" w14:textId="240B5CFA" w:rsidR="00F76A4F" w:rsidRDefault="00F76A4F" w:rsidP="00F76A4F">
      <w:pPr>
        <w:pStyle w:val="Paragraphedeliste"/>
        <w:numPr>
          <w:ilvl w:val="1"/>
          <w:numId w:val="2"/>
        </w:numPr>
      </w:pPr>
      <w:r>
        <w:t>Le pays</w:t>
      </w:r>
    </w:p>
    <w:p w14:paraId="62FAB65D" w14:textId="678C94E2" w:rsidR="00F76A4F" w:rsidRDefault="00F76A4F" w:rsidP="00F76A4F">
      <w:pPr>
        <w:pStyle w:val="Paragraphedeliste"/>
        <w:numPr>
          <w:ilvl w:val="1"/>
          <w:numId w:val="2"/>
        </w:numPr>
      </w:pPr>
      <w:r>
        <w:t>L’unité territoriale</w:t>
      </w:r>
    </w:p>
    <w:p w14:paraId="1FBB0E8B" w14:textId="197DF295" w:rsidR="00F76A4F" w:rsidRDefault="00F76A4F" w:rsidP="00F76A4F">
      <w:pPr>
        <w:pStyle w:val="Paragraphedeliste"/>
        <w:numPr>
          <w:ilvl w:val="1"/>
          <w:numId w:val="2"/>
        </w:numPr>
      </w:pPr>
      <w:r>
        <w:t>La longitude</w:t>
      </w:r>
    </w:p>
    <w:p w14:paraId="0FCFF475" w14:textId="45725AB3" w:rsidR="00F76A4F" w:rsidRDefault="00F76A4F" w:rsidP="00F76A4F">
      <w:pPr>
        <w:pStyle w:val="Paragraphedeliste"/>
        <w:numPr>
          <w:ilvl w:val="1"/>
          <w:numId w:val="2"/>
        </w:numPr>
      </w:pPr>
      <w:r>
        <w:t>La latitude</w:t>
      </w:r>
    </w:p>
    <w:p w14:paraId="4F0E7173" w14:textId="2D1C87A4" w:rsidR="00F76A4F" w:rsidRDefault="00F76A4F" w:rsidP="00F76A4F">
      <w:pPr>
        <w:pStyle w:val="Paragraphedeliste"/>
        <w:numPr>
          <w:ilvl w:val="1"/>
          <w:numId w:val="2"/>
        </w:numPr>
      </w:pPr>
      <w:r>
        <w:lastRenderedPageBreak/>
        <w:t xml:space="preserve">Le point </w:t>
      </w:r>
      <w:r w:rsidR="00D23C3C">
        <w:t>géométri</w:t>
      </w:r>
      <w:r w:rsidR="00755DCE">
        <w:t>que</w:t>
      </w:r>
      <w:r>
        <w:t xml:space="preserve"> avec </w:t>
      </w:r>
      <w:proofErr w:type="spellStart"/>
      <w:r>
        <w:t>posGis</w:t>
      </w:r>
      <w:proofErr w:type="spellEnd"/>
    </w:p>
    <w:p w14:paraId="0D929425" w14:textId="77777777" w:rsidR="00C13BF8" w:rsidRDefault="00C13BF8" w:rsidP="00C13BF8">
      <w:pPr>
        <w:pStyle w:val="Paragraphedeliste"/>
        <w:ind w:left="1440"/>
      </w:pPr>
    </w:p>
    <w:p w14:paraId="2423A34E" w14:textId="7F6C9C23" w:rsidR="00CF5E45" w:rsidRPr="007656B0" w:rsidRDefault="00CF5E45" w:rsidP="008A3ADE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Familial_trajectory</w:t>
      </w:r>
    </w:p>
    <w:p w14:paraId="46F839CA" w14:textId="68AE1568" w:rsidR="00376B0E" w:rsidRDefault="00376B0E" w:rsidP="00376B0E">
      <w:pPr>
        <w:pStyle w:val="Paragraphedeliste"/>
        <w:numPr>
          <w:ilvl w:val="1"/>
          <w:numId w:val="2"/>
        </w:numPr>
      </w:pPr>
      <w:r>
        <w:t>Le numéro d’</w:t>
      </w:r>
      <w:r w:rsidR="00D23C3C">
        <w:t>évènement</w:t>
      </w:r>
    </w:p>
    <w:p w14:paraId="012E7C81" w14:textId="77777777" w:rsidR="00E176DC" w:rsidRDefault="00E176DC" w:rsidP="00376B0E">
      <w:pPr>
        <w:pStyle w:val="Paragraphedeliste"/>
        <w:numPr>
          <w:ilvl w:val="1"/>
          <w:numId w:val="2"/>
        </w:numPr>
      </w:pPr>
      <w:r>
        <w:t>Le numéro de l’épisode</w:t>
      </w:r>
    </w:p>
    <w:p w14:paraId="5DBE56C7" w14:textId="304C97E5" w:rsidR="00E176DC" w:rsidRDefault="00E176DC" w:rsidP="00376B0E">
      <w:pPr>
        <w:pStyle w:val="Paragraphedeliste"/>
        <w:numPr>
          <w:ilvl w:val="1"/>
          <w:numId w:val="2"/>
        </w:numPr>
      </w:pPr>
      <w:r>
        <w:t xml:space="preserve"> Le numéro d’enquêté </w:t>
      </w:r>
    </w:p>
    <w:p w14:paraId="51B79063" w14:textId="05A51DDD" w:rsidR="00CF5E45" w:rsidRPr="007656B0" w:rsidRDefault="00CF5E45" w:rsidP="008A3ADE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Familial_episode</w:t>
      </w:r>
    </w:p>
    <w:p w14:paraId="3A7C6792" w14:textId="77777777" w:rsidR="00736126" w:rsidRDefault="00736126" w:rsidP="00736126">
      <w:pPr>
        <w:pStyle w:val="Paragraphedeliste"/>
        <w:numPr>
          <w:ilvl w:val="1"/>
          <w:numId w:val="2"/>
        </w:numPr>
      </w:pPr>
      <w:r>
        <w:t>Le numéro de l’épisode</w:t>
      </w:r>
    </w:p>
    <w:p w14:paraId="0D9F6D98" w14:textId="77777777" w:rsidR="00736126" w:rsidRDefault="00736126" w:rsidP="00736126">
      <w:pPr>
        <w:pStyle w:val="Paragraphedeliste"/>
        <w:numPr>
          <w:ilvl w:val="1"/>
          <w:numId w:val="2"/>
        </w:numPr>
      </w:pPr>
      <w:r>
        <w:t>Le numéro d’évènement associé</w:t>
      </w:r>
    </w:p>
    <w:p w14:paraId="2A77579E" w14:textId="5BD3523E" w:rsidR="00736126" w:rsidRDefault="00736126" w:rsidP="00736126">
      <w:pPr>
        <w:pStyle w:val="Paragraphedeliste"/>
        <w:numPr>
          <w:ilvl w:val="1"/>
          <w:numId w:val="2"/>
        </w:numPr>
      </w:pPr>
      <w:r>
        <w:t xml:space="preserve">Le numéro d’enquêté </w:t>
      </w:r>
    </w:p>
    <w:p w14:paraId="5506F9FA" w14:textId="22194794" w:rsidR="00736126" w:rsidRDefault="00736126" w:rsidP="00736126">
      <w:pPr>
        <w:pStyle w:val="Paragraphedeliste"/>
        <w:numPr>
          <w:ilvl w:val="1"/>
          <w:numId w:val="2"/>
        </w:numPr>
      </w:pPr>
      <w:r>
        <w:t>Le rang</w:t>
      </w:r>
    </w:p>
    <w:p w14:paraId="3EDBBDED" w14:textId="7531D3D9" w:rsidR="00736126" w:rsidRDefault="00736126" w:rsidP="00736126">
      <w:pPr>
        <w:pStyle w:val="Paragraphedeliste"/>
        <w:numPr>
          <w:ilvl w:val="1"/>
          <w:numId w:val="2"/>
        </w:numPr>
      </w:pPr>
      <w:r>
        <w:t>L’</w:t>
      </w:r>
      <w:r w:rsidR="00A459C4">
        <w:t>événement</w:t>
      </w:r>
    </w:p>
    <w:p w14:paraId="17D12288" w14:textId="31A74DAC" w:rsidR="00736126" w:rsidRDefault="00736126" w:rsidP="00736126">
      <w:pPr>
        <w:pStyle w:val="Paragraphedeliste"/>
        <w:numPr>
          <w:ilvl w:val="1"/>
          <w:numId w:val="2"/>
        </w:numPr>
      </w:pPr>
      <w:r>
        <w:t>L’année</w:t>
      </w:r>
    </w:p>
    <w:p w14:paraId="7A5B8F34" w14:textId="4F667080" w:rsidR="00736126" w:rsidRDefault="00736126" w:rsidP="00736126">
      <w:pPr>
        <w:pStyle w:val="Paragraphedeliste"/>
        <w:numPr>
          <w:ilvl w:val="1"/>
          <w:numId w:val="2"/>
        </w:numPr>
      </w:pPr>
      <w:r>
        <w:t>Le lieu</w:t>
      </w:r>
    </w:p>
    <w:p w14:paraId="1E3D57A7" w14:textId="162EB774" w:rsidR="00E038B6" w:rsidRPr="007656B0" w:rsidRDefault="00CF5E45" w:rsidP="00736126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Familial_event</w:t>
      </w:r>
    </w:p>
    <w:p w14:paraId="5ABD9311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Le numéro de l’événement</w:t>
      </w:r>
    </w:p>
    <w:p w14:paraId="35BFD808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Le numéro de l’épisode associé</w:t>
      </w:r>
    </w:p>
    <w:p w14:paraId="1BCF711E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 xml:space="preserve">Le numéro d’enquêté </w:t>
      </w:r>
    </w:p>
    <w:p w14:paraId="003346F2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Le rang</w:t>
      </w:r>
    </w:p>
    <w:p w14:paraId="4A356A7C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L’événement</w:t>
      </w:r>
    </w:p>
    <w:p w14:paraId="7E42F634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L’année</w:t>
      </w:r>
    </w:p>
    <w:p w14:paraId="19409471" w14:textId="3EF26C58" w:rsidR="00A459C4" w:rsidRDefault="007E20F1" w:rsidP="007E20F1">
      <w:pPr>
        <w:pStyle w:val="Paragraphedeliste"/>
        <w:numPr>
          <w:ilvl w:val="1"/>
          <w:numId w:val="2"/>
        </w:numPr>
      </w:pPr>
      <w:r>
        <w:t>Le lieu</w:t>
      </w:r>
    </w:p>
    <w:p w14:paraId="58815FF4" w14:textId="17D563C1" w:rsidR="00AE6CCB" w:rsidRPr="007656B0" w:rsidRDefault="00CF5E45" w:rsidP="00AE6CCB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Résidential_trajectory</w:t>
      </w:r>
    </w:p>
    <w:p w14:paraId="7B43D8CF" w14:textId="77777777" w:rsidR="00F35C4C" w:rsidRDefault="00F35C4C" w:rsidP="00F35C4C">
      <w:pPr>
        <w:pStyle w:val="Paragraphedeliste"/>
        <w:numPr>
          <w:ilvl w:val="1"/>
          <w:numId w:val="2"/>
        </w:numPr>
      </w:pPr>
      <w:r>
        <w:t>Le numéro d’évènement</w:t>
      </w:r>
    </w:p>
    <w:p w14:paraId="74E16C64" w14:textId="77777777" w:rsidR="00F35C4C" w:rsidRDefault="00F35C4C" w:rsidP="00F35C4C">
      <w:pPr>
        <w:pStyle w:val="Paragraphedeliste"/>
        <w:numPr>
          <w:ilvl w:val="1"/>
          <w:numId w:val="2"/>
        </w:numPr>
      </w:pPr>
      <w:r>
        <w:t>Le numéro de l’épisode</w:t>
      </w:r>
    </w:p>
    <w:p w14:paraId="7060A7D2" w14:textId="72222D37" w:rsidR="00F35C4C" w:rsidRDefault="00F35C4C" w:rsidP="00F35C4C">
      <w:pPr>
        <w:pStyle w:val="Paragraphedeliste"/>
        <w:numPr>
          <w:ilvl w:val="1"/>
          <w:numId w:val="2"/>
        </w:numPr>
      </w:pPr>
      <w:r>
        <w:t xml:space="preserve"> Le numéro d’enquêté </w:t>
      </w:r>
    </w:p>
    <w:p w14:paraId="437DE9FE" w14:textId="634A4935" w:rsidR="00CF5E45" w:rsidRPr="007656B0" w:rsidRDefault="00CF5E45" w:rsidP="00CF5E45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Résidential_episode</w:t>
      </w:r>
    </w:p>
    <w:p w14:paraId="4EEF583F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>Le numéro de l’épisode</w:t>
      </w:r>
    </w:p>
    <w:p w14:paraId="4F195ADA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>Le numéro d’évènement associé</w:t>
      </w:r>
    </w:p>
    <w:p w14:paraId="1ABF419A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 xml:space="preserve">Le numéro d’enquêté </w:t>
      </w:r>
    </w:p>
    <w:p w14:paraId="364473B5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>Le rang</w:t>
      </w:r>
    </w:p>
    <w:p w14:paraId="7B17BA85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>L’événement</w:t>
      </w:r>
    </w:p>
    <w:p w14:paraId="585B835D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>L’année</w:t>
      </w:r>
    </w:p>
    <w:p w14:paraId="33E763E0" w14:textId="6C457428" w:rsidR="00A459C4" w:rsidRDefault="00A459C4" w:rsidP="00A459C4">
      <w:pPr>
        <w:pStyle w:val="Paragraphedeliste"/>
        <w:numPr>
          <w:ilvl w:val="1"/>
          <w:numId w:val="2"/>
        </w:numPr>
      </w:pPr>
      <w:r>
        <w:t>Le lieu</w:t>
      </w:r>
    </w:p>
    <w:p w14:paraId="508697CE" w14:textId="3F860A62" w:rsidR="00CF5E45" w:rsidRPr="007656B0" w:rsidRDefault="00CF5E45" w:rsidP="00CF5E45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Résidential_event</w:t>
      </w:r>
    </w:p>
    <w:p w14:paraId="72FD19CD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Le numéro de l’événement</w:t>
      </w:r>
    </w:p>
    <w:p w14:paraId="72D3C1D5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Le numéro de l’épisode associé</w:t>
      </w:r>
    </w:p>
    <w:p w14:paraId="40C00C07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 xml:space="preserve">Le numéro d’enquêté </w:t>
      </w:r>
    </w:p>
    <w:p w14:paraId="229A47EE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Le rang</w:t>
      </w:r>
    </w:p>
    <w:p w14:paraId="13C631B5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L’événement</w:t>
      </w:r>
    </w:p>
    <w:p w14:paraId="356DA1BB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L’année</w:t>
      </w:r>
    </w:p>
    <w:p w14:paraId="49E24685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Le lieu</w:t>
      </w:r>
    </w:p>
    <w:p w14:paraId="2D7F7E6E" w14:textId="242D8640" w:rsidR="00CF5E45" w:rsidRPr="007656B0" w:rsidRDefault="00CF5E45" w:rsidP="00CF5E45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Professional_trajectory</w:t>
      </w:r>
      <w:r w:rsidR="0058449D" w:rsidRPr="007656B0">
        <w:rPr>
          <w:b/>
          <w:bCs/>
          <w:i/>
          <w:iCs/>
        </w:rPr>
        <w:t xml:space="preserve"> </w:t>
      </w:r>
    </w:p>
    <w:p w14:paraId="4497D2B7" w14:textId="223554A6" w:rsidR="007E20F1" w:rsidRDefault="00F35C4C" w:rsidP="007E20F1">
      <w:pPr>
        <w:pStyle w:val="Paragraphedeliste"/>
        <w:numPr>
          <w:ilvl w:val="1"/>
          <w:numId w:val="2"/>
        </w:numPr>
      </w:pPr>
      <w:r>
        <w:t>Le numéro d’évènement</w:t>
      </w:r>
    </w:p>
    <w:p w14:paraId="7DD28395" w14:textId="77777777" w:rsidR="00F35C4C" w:rsidRDefault="00F35C4C" w:rsidP="00F35C4C">
      <w:pPr>
        <w:pStyle w:val="Paragraphedeliste"/>
        <w:numPr>
          <w:ilvl w:val="1"/>
          <w:numId w:val="2"/>
        </w:numPr>
      </w:pPr>
      <w:r>
        <w:t>Le numéro de l’épisode</w:t>
      </w:r>
    </w:p>
    <w:p w14:paraId="0184150E" w14:textId="27790A9E" w:rsidR="00F35C4C" w:rsidRDefault="00F35C4C" w:rsidP="00F35C4C">
      <w:pPr>
        <w:pStyle w:val="Paragraphedeliste"/>
        <w:numPr>
          <w:ilvl w:val="1"/>
          <w:numId w:val="2"/>
        </w:numPr>
      </w:pPr>
      <w:r>
        <w:t xml:space="preserve"> Le numéro d’enquêté </w:t>
      </w:r>
    </w:p>
    <w:p w14:paraId="0F221E6D" w14:textId="1542CDC4" w:rsidR="00CF5E45" w:rsidRPr="007656B0" w:rsidRDefault="00C56E07" w:rsidP="00CF5E45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Professional</w:t>
      </w:r>
      <w:r w:rsidR="00CF5E45" w:rsidRPr="007656B0">
        <w:rPr>
          <w:b/>
          <w:bCs/>
          <w:i/>
          <w:iCs/>
        </w:rPr>
        <w:t>_episode</w:t>
      </w:r>
    </w:p>
    <w:p w14:paraId="2F9C503A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>Le numéro de l’épisode</w:t>
      </w:r>
    </w:p>
    <w:p w14:paraId="1ABE8DE0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>Le numéro d’évènement associé</w:t>
      </w:r>
    </w:p>
    <w:p w14:paraId="1B5584D2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 xml:space="preserve">Le numéro d’enquêté </w:t>
      </w:r>
    </w:p>
    <w:p w14:paraId="3AD539D7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>Le rang</w:t>
      </w:r>
    </w:p>
    <w:p w14:paraId="2118C6DF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>L’événement</w:t>
      </w:r>
    </w:p>
    <w:p w14:paraId="4E9223B7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>L’année</w:t>
      </w:r>
    </w:p>
    <w:p w14:paraId="3EDC9712" w14:textId="0B3716B3" w:rsidR="00A459C4" w:rsidRDefault="00A459C4" w:rsidP="00A459C4">
      <w:pPr>
        <w:pStyle w:val="Paragraphedeliste"/>
        <w:numPr>
          <w:ilvl w:val="1"/>
          <w:numId w:val="2"/>
        </w:numPr>
      </w:pPr>
      <w:r>
        <w:t>Le lieu</w:t>
      </w:r>
    </w:p>
    <w:p w14:paraId="2AF5F49F" w14:textId="5B6E778B" w:rsidR="00CF5E45" w:rsidRPr="007656B0" w:rsidRDefault="00C56E07" w:rsidP="00CF5E45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Professional</w:t>
      </w:r>
      <w:r w:rsidR="00CF5E45" w:rsidRPr="007656B0">
        <w:rPr>
          <w:b/>
          <w:bCs/>
          <w:i/>
          <w:iCs/>
        </w:rPr>
        <w:t>_event</w:t>
      </w:r>
    </w:p>
    <w:p w14:paraId="1689605D" w14:textId="19E2B9A8" w:rsidR="00A459C4" w:rsidRDefault="00A459C4" w:rsidP="00A459C4">
      <w:pPr>
        <w:pStyle w:val="Paragraphedeliste"/>
        <w:numPr>
          <w:ilvl w:val="1"/>
          <w:numId w:val="2"/>
        </w:numPr>
      </w:pPr>
      <w:r>
        <w:t xml:space="preserve">Le numéro de </w:t>
      </w:r>
      <w:r w:rsidR="00844AA6">
        <w:t>l’</w:t>
      </w:r>
      <w:r w:rsidR="007E20F1">
        <w:t>événement</w:t>
      </w:r>
    </w:p>
    <w:p w14:paraId="2F42824A" w14:textId="0094EC7D" w:rsidR="00A459C4" w:rsidRDefault="00A459C4" w:rsidP="00A459C4">
      <w:pPr>
        <w:pStyle w:val="Paragraphedeliste"/>
        <w:numPr>
          <w:ilvl w:val="1"/>
          <w:numId w:val="2"/>
        </w:numPr>
      </w:pPr>
      <w:r>
        <w:t xml:space="preserve">Le numéro </w:t>
      </w:r>
      <w:r w:rsidR="00844AA6">
        <w:t xml:space="preserve">de l’épisode </w:t>
      </w:r>
      <w:r>
        <w:t>associé</w:t>
      </w:r>
    </w:p>
    <w:p w14:paraId="258D14B2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 xml:space="preserve">Le numéro d’enquêté </w:t>
      </w:r>
    </w:p>
    <w:p w14:paraId="305FB2E7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>Le rang</w:t>
      </w:r>
    </w:p>
    <w:p w14:paraId="625F1145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>L’événement</w:t>
      </w:r>
    </w:p>
    <w:p w14:paraId="74267D99" w14:textId="77777777" w:rsidR="00A459C4" w:rsidRDefault="00A459C4" w:rsidP="00A459C4">
      <w:pPr>
        <w:pStyle w:val="Paragraphedeliste"/>
        <w:numPr>
          <w:ilvl w:val="1"/>
          <w:numId w:val="2"/>
        </w:numPr>
      </w:pPr>
      <w:r>
        <w:t>L’année</w:t>
      </w:r>
    </w:p>
    <w:p w14:paraId="37ECE7E7" w14:textId="0D0035C4" w:rsidR="00A459C4" w:rsidRDefault="00A459C4" w:rsidP="00A459C4">
      <w:pPr>
        <w:pStyle w:val="Paragraphedeliste"/>
        <w:numPr>
          <w:ilvl w:val="1"/>
          <w:numId w:val="2"/>
        </w:numPr>
      </w:pPr>
      <w:r>
        <w:t>Le lieu</w:t>
      </w:r>
    </w:p>
    <w:p w14:paraId="38B63401" w14:textId="699927A9" w:rsidR="00CF5E45" w:rsidRPr="007656B0" w:rsidRDefault="006367D7" w:rsidP="00CF5E45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Leisure</w:t>
      </w:r>
      <w:r w:rsidR="00CF5E45" w:rsidRPr="007656B0">
        <w:rPr>
          <w:b/>
          <w:bCs/>
          <w:i/>
          <w:iCs/>
        </w:rPr>
        <w:t>_trajectory</w:t>
      </w:r>
    </w:p>
    <w:p w14:paraId="68E4D9BF" w14:textId="77777777" w:rsidR="00F35C4C" w:rsidRDefault="00F35C4C" w:rsidP="00F35C4C">
      <w:pPr>
        <w:pStyle w:val="Paragraphedeliste"/>
        <w:numPr>
          <w:ilvl w:val="1"/>
          <w:numId w:val="2"/>
        </w:numPr>
      </w:pPr>
      <w:r>
        <w:t>Le numéro d’évènement</w:t>
      </w:r>
    </w:p>
    <w:p w14:paraId="2E827172" w14:textId="77777777" w:rsidR="00F35C4C" w:rsidRDefault="00F35C4C" w:rsidP="00F35C4C">
      <w:pPr>
        <w:pStyle w:val="Paragraphedeliste"/>
        <w:numPr>
          <w:ilvl w:val="1"/>
          <w:numId w:val="2"/>
        </w:numPr>
      </w:pPr>
      <w:r>
        <w:t>Le numéro de l’épisode</w:t>
      </w:r>
    </w:p>
    <w:p w14:paraId="33937D8D" w14:textId="5D162093" w:rsidR="00F35C4C" w:rsidRDefault="00F35C4C" w:rsidP="00F35C4C">
      <w:pPr>
        <w:pStyle w:val="Paragraphedeliste"/>
        <w:numPr>
          <w:ilvl w:val="1"/>
          <w:numId w:val="2"/>
        </w:numPr>
      </w:pPr>
      <w:r>
        <w:t xml:space="preserve"> Le numéro d’enquêté </w:t>
      </w:r>
    </w:p>
    <w:p w14:paraId="40F5E5B3" w14:textId="5D824635" w:rsidR="00CF5E45" w:rsidRPr="007656B0" w:rsidRDefault="006367D7" w:rsidP="00CF5E45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Leisure_</w:t>
      </w:r>
      <w:r w:rsidR="00CF5E45" w:rsidRPr="007656B0">
        <w:rPr>
          <w:b/>
          <w:bCs/>
          <w:i/>
          <w:iCs/>
        </w:rPr>
        <w:t>episode</w:t>
      </w:r>
    </w:p>
    <w:p w14:paraId="5F2C4C0C" w14:textId="569D8F16" w:rsidR="007E20F1" w:rsidRDefault="007E20F1" w:rsidP="007E20F1">
      <w:pPr>
        <w:pStyle w:val="Paragraphedeliste"/>
        <w:numPr>
          <w:ilvl w:val="1"/>
          <w:numId w:val="2"/>
        </w:numPr>
      </w:pPr>
      <w:r>
        <w:t>Le numéro de l’</w:t>
      </w:r>
      <w:r w:rsidR="007F0D6A">
        <w:t>épisode</w:t>
      </w:r>
    </w:p>
    <w:p w14:paraId="416E4F50" w14:textId="59246CB1" w:rsidR="007E20F1" w:rsidRDefault="007E20F1" w:rsidP="007E20F1">
      <w:pPr>
        <w:pStyle w:val="Paragraphedeliste"/>
        <w:numPr>
          <w:ilvl w:val="1"/>
          <w:numId w:val="2"/>
        </w:numPr>
      </w:pPr>
      <w:r>
        <w:t>Le numéro de l’événement associé</w:t>
      </w:r>
    </w:p>
    <w:p w14:paraId="3FE57991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 xml:space="preserve">Le numéro d’enquêté </w:t>
      </w:r>
    </w:p>
    <w:p w14:paraId="617590C8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Le rang</w:t>
      </w:r>
    </w:p>
    <w:p w14:paraId="76403214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L’événement</w:t>
      </w:r>
    </w:p>
    <w:p w14:paraId="17CE18E9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L’année</w:t>
      </w:r>
    </w:p>
    <w:p w14:paraId="69CC56D6" w14:textId="48DDF5F8" w:rsidR="007E20F1" w:rsidRDefault="007E20F1" w:rsidP="007E20F1">
      <w:pPr>
        <w:pStyle w:val="Paragraphedeliste"/>
        <w:numPr>
          <w:ilvl w:val="1"/>
          <w:numId w:val="2"/>
        </w:numPr>
      </w:pPr>
      <w:r>
        <w:t>Le lieu</w:t>
      </w:r>
    </w:p>
    <w:p w14:paraId="110C152C" w14:textId="32721451" w:rsidR="007E20F1" w:rsidRPr="007656B0" w:rsidRDefault="006367D7" w:rsidP="007E20F1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7656B0">
        <w:rPr>
          <w:b/>
          <w:bCs/>
          <w:i/>
          <w:iCs/>
        </w:rPr>
        <w:t>Leisure</w:t>
      </w:r>
      <w:r w:rsidR="00CF5E45" w:rsidRPr="007656B0">
        <w:rPr>
          <w:b/>
          <w:bCs/>
          <w:i/>
          <w:iCs/>
        </w:rPr>
        <w:t>_event</w:t>
      </w:r>
    </w:p>
    <w:p w14:paraId="1795032B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Le numéro de l’événement</w:t>
      </w:r>
    </w:p>
    <w:p w14:paraId="4AA7355A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Le numéro de l’épisode associé</w:t>
      </w:r>
    </w:p>
    <w:p w14:paraId="0BB6A866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 xml:space="preserve">Le numéro d’enquêté </w:t>
      </w:r>
    </w:p>
    <w:p w14:paraId="7966F757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Le rang</w:t>
      </w:r>
    </w:p>
    <w:p w14:paraId="7E2BBDD6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L’événement</w:t>
      </w:r>
    </w:p>
    <w:p w14:paraId="6F1EB70C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L’année</w:t>
      </w:r>
    </w:p>
    <w:p w14:paraId="08612E64" w14:textId="77777777" w:rsidR="007E20F1" w:rsidRDefault="007E20F1" w:rsidP="007E20F1">
      <w:pPr>
        <w:pStyle w:val="Paragraphedeliste"/>
        <w:numPr>
          <w:ilvl w:val="1"/>
          <w:numId w:val="2"/>
        </w:numPr>
      </w:pPr>
      <w:r>
        <w:t>Le lieu</w:t>
      </w:r>
    </w:p>
    <w:p w14:paraId="02E450A9" w14:textId="3BCF0BFF" w:rsidR="007E20F1" w:rsidRDefault="007E20F1" w:rsidP="007E20F1">
      <w:pPr>
        <w:sectPr w:rsidR="007E20F1" w:rsidSect="00D5328A">
          <w:type w:val="continuous"/>
          <w:pgSz w:w="11906" w:h="16838" w:code="9"/>
          <w:pgMar w:top="1418" w:right="1418" w:bottom="1418" w:left="1418" w:header="709" w:footer="431" w:gutter="0"/>
          <w:cols w:num="2" w:space="708"/>
          <w:titlePg/>
          <w:docGrid w:linePitch="360"/>
        </w:sectPr>
      </w:pPr>
    </w:p>
    <w:p w14:paraId="0F95760F" w14:textId="77777777" w:rsidR="00D5328A" w:rsidRDefault="00D5328A" w:rsidP="006367D7">
      <w:pPr>
        <w:sectPr w:rsidR="00D5328A" w:rsidSect="00D5328A">
          <w:type w:val="continuous"/>
          <w:pgSz w:w="11906" w:h="16838" w:code="9"/>
          <w:pgMar w:top="1418" w:right="1418" w:bottom="1418" w:left="1418" w:header="709" w:footer="431" w:gutter="0"/>
          <w:cols w:space="708"/>
          <w:titlePg/>
          <w:docGrid w:linePitch="360"/>
        </w:sectPr>
      </w:pPr>
    </w:p>
    <w:p w14:paraId="2CB5EFC7" w14:textId="3E904618" w:rsidR="001314B5" w:rsidRDefault="001314B5" w:rsidP="00FD23FB"/>
    <w:p w14:paraId="3FDDE341" w14:textId="3E641AF7" w:rsidR="0070141D" w:rsidRDefault="0070141D" w:rsidP="00FD23FB"/>
    <w:p w14:paraId="216B5438" w14:textId="77777777" w:rsidR="0070141D" w:rsidRDefault="0070141D" w:rsidP="00FD23FB"/>
    <w:p w14:paraId="687DAE26" w14:textId="68275976" w:rsidR="00A6575E" w:rsidRDefault="00A6575E" w:rsidP="00B97953">
      <w:pPr>
        <w:jc w:val="both"/>
      </w:pPr>
      <w:r>
        <w:t xml:space="preserve">La mise en place de la Base de données nous a pris du temps car nous avons effectué </w:t>
      </w:r>
      <w:r w:rsidR="001C3B03">
        <w:t>des</w:t>
      </w:r>
      <w:r>
        <w:t xml:space="preserve"> </w:t>
      </w:r>
      <w:r w:rsidR="001C3B03">
        <w:t>ajustements</w:t>
      </w:r>
      <w:r>
        <w:t xml:space="preserve"> tout au long du projet</w:t>
      </w:r>
      <w:r w:rsidR="001C3B03">
        <w:t xml:space="preserve"> pour répondre aux attentes du client</w:t>
      </w:r>
      <w:r>
        <w:t>. En effet, plusieurs changements ont été effectués notamment pour la trajectoire familiale qui ne fonctionnait pas comme les autres trajectoires.</w:t>
      </w:r>
      <w:r w:rsidR="004E0E9B">
        <w:t xml:space="preserve"> Le document </w:t>
      </w:r>
      <w:r w:rsidR="004E0E9B" w:rsidRPr="004E0E9B">
        <w:rPr>
          <w:i/>
          <w:iCs/>
        </w:rPr>
        <w:t>schema_3B</w:t>
      </w:r>
      <w:r w:rsidR="004E0E9B">
        <w:t xml:space="preserve"> illustre les relations des tables entre elles.</w:t>
      </w:r>
    </w:p>
    <w:p w14:paraId="08A1135D" w14:textId="47CA7892" w:rsidR="006557CB" w:rsidRDefault="00810458" w:rsidP="00B97953">
      <w:pPr>
        <w:jc w:val="both"/>
      </w:pPr>
      <w:r>
        <w:t>Concernant la répartition des tâches,</w:t>
      </w:r>
      <w:r w:rsidR="00411834">
        <w:t xml:space="preserve"> Pierre et Célia se sont occupés de la base de </w:t>
      </w:r>
      <w:r w:rsidR="008F37D8">
        <w:t>données</w:t>
      </w:r>
      <w:r w:rsidR="00411834">
        <w:t>.</w:t>
      </w:r>
      <w:r>
        <w:t xml:space="preserve"> </w:t>
      </w:r>
      <w:r w:rsidR="006557CB">
        <w:t>Pierre a</w:t>
      </w:r>
      <w:r w:rsidR="008F37D8">
        <w:t xml:space="preserve"> principalement</w:t>
      </w:r>
      <w:r w:rsidR="006557CB">
        <w:t xml:space="preserve"> </w:t>
      </w:r>
      <w:r w:rsidR="00F14244">
        <w:t>travaillé</w:t>
      </w:r>
      <w:r w:rsidR="006557CB">
        <w:t xml:space="preserve"> sur la création des tables et les liens des différentes tables entre-elle</w:t>
      </w:r>
      <w:r w:rsidR="001C3B03">
        <w:t xml:space="preserve">s et sur </w:t>
      </w:r>
      <w:r w:rsidR="00411834">
        <w:t xml:space="preserve">les </w:t>
      </w:r>
      <w:r w:rsidR="001C3B03">
        <w:t xml:space="preserve">relations - </w:t>
      </w:r>
      <w:r w:rsidR="00411834">
        <w:t>clés primaire</w:t>
      </w:r>
      <w:r w:rsidR="001C3B03">
        <w:t>s</w:t>
      </w:r>
      <w:r w:rsidR="00411834">
        <w:t xml:space="preserve"> et étrangère</w:t>
      </w:r>
      <w:r w:rsidR="001C3B03">
        <w:t>s.</w:t>
      </w:r>
      <w:r w:rsidR="006557CB">
        <w:t xml:space="preserve"> Célia a </w:t>
      </w:r>
      <w:r w:rsidR="005D7523">
        <w:t xml:space="preserve">principalement </w:t>
      </w:r>
      <w:r w:rsidR="001C3B03">
        <w:t>travaillé</w:t>
      </w:r>
      <w:r w:rsidR="006557CB">
        <w:t xml:space="preserve"> sur le remplissage des tables</w:t>
      </w:r>
      <w:r w:rsidR="00F14244">
        <w:t>. Salwa à travailler sur les différentes requêtes qui peuvent être pos</w:t>
      </w:r>
      <w:r w:rsidR="001C3B03">
        <w:t>ées</w:t>
      </w:r>
      <w:r w:rsidR="00F14244">
        <w:t xml:space="preserve"> à la base de données. </w:t>
      </w:r>
    </w:p>
    <w:p w14:paraId="387DE0E7" w14:textId="77777777" w:rsidR="006654D0" w:rsidRDefault="006654D0" w:rsidP="00BA4682"/>
    <w:p w14:paraId="0F07C816" w14:textId="5029D6DB" w:rsidR="005D7523" w:rsidRDefault="005D7523" w:rsidP="009E3342">
      <w:pPr>
        <w:pStyle w:val="Style7"/>
      </w:pPr>
      <w:bookmarkStart w:id="5" w:name="_Toc106268065"/>
      <w:r>
        <w:t>Base de données – Vérification</w:t>
      </w:r>
      <w:bookmarkEnd w:id="5"/>
      <w:r>
        <w:t xml:space="preserve"> </w:t>
      </w:r>
    </w:p>
    <w:p w14:paraId="1933509E" w14:textId="6267DF22" w:rsidR="009E3342" w:rsidRDefault="001C3B03" w:rsidP="00B97953">
      <w:pPr>
        <w:jc w:val="both"/>
      </w:pPr>
      <w:r>
        <w:t>Le plan de test reprend la méthode utilisée pour vérifier la cohérence de la base de données par rapport au fichier</w:t>
      </w:r>
      <w:r w:rsidR="009B3A25">
        <w:t xml:space="preserve">. </w:t>
      </w:r>
    </w:p>
    <w:p w14:paraId="02475F9C" w14:textId="1C7C48DC" w:rsidR="00F14244" w:rsidRDefault="00F14244" w:rsidP="00BA4682"/>
    <w:p w14:paraId="408CEF83" w14:textId="298DB36E" w:rsidR="00DD3169" w:rsidRDefault="002946FF" w:rsidP="00BA4682">
      <w:pPr>
        <w:pStyle w:val="Style7"/>
      </w:pPr>
      <w:bookmarkStart w:id="6" w:name="_Toc106268066"/>
      <w:r>
        <w:t>Requêtes</w:t>
      </w:r>
      <w:r w:rsidR="0047065C">
        <w:t xml:space="preserve"> – Analyse</w:t>
      </w:r>
      <w:bookmarkEnd w:id="6"/>
      <w:r w:rsidR="0047065C">
        <w:t xml:space="preserve"> </w:t>
      </w:r>
    </w:p>
    <w:p w14:paraId="1A92E964" w14:textId="3B52473E" w:rsidR="00032F84" w:rsidRDefault="00C201AF" w:rsidP="00B97953">
      <w:pPr>
        <w:jc w:val="both"/>
      </w:pPr>
      <w:r>
        <w:t>En deuxième partie, n</w:t>
      </w:r>
      <w:r w:rsidR="00DD3169">
        <w:t xml:space="preserve">ous devons faire une interface permettant d’exploiter les données, pour cela nous devons savoir ce qu’il est possible de faire avec </w:t>
      </w:r>
      <w:r w:rsidR="004475C1">
        <w:t>le prototype</w:t>
      </w:r>
      <w:r w:rsidR="00DD3169">
        <w:t xml:space="preserve">. </w:t>
      </w:r>
      <w:r w:rsidR="00DD3169">
        <w:br/>
        <w:t xml:space="preserve">Nous répartissons les taches, Salwa trouve des </w:t>
      </w:r>
      <w:r w:rsidR="00590833">
        <w:t>requêtes</w:t>
      </w:r>
      <w:r w:rsidR="00DD3169">
        <w:t xml:space="preserve"> </w:t>
      </w:r>
      <w:r w:rsidR="004475C1">
        <w:t>qu’il est possible</w:t>
      </w:r>
      <w:r w:rsidR="00DD3169">
        <w:t xml:space="preserve"> </w:t>
      </w:r>
      <w:r w:rsidR="00032F84">
        <w:t xml:space="preserve">de faire </w:t>
      </w:r>
      <w:r w:rsidR="00DD3169">
        <w:t xml:space="preserve">par rapport au fichier que nous a fourni </w:t>
      </w:r>
      <w:r w:rsidR="00CC7498">
        <w:t>l’INED</w:t>
      </w:r>
      <w:r w:rsidR="00032F84">
        <w:t>.</w:t>
      </w:r>
    </w:p>
    <w:p w14:paraId="6B41BF0C" w14:textId="3A0EC665" w:rsidR="00DD3169" w:rsidRDefault="00DD3169" w:rsidP="00B97953">
      <w:pPr>
        <w:jc w:val="both"/>
      </w:pPr>
      <w:r>
        <w:t xml:space="preserve">Pierre et Célia écrivent les </w:t>
      </w:r>
      <w:r w:rsidR="00CC7498">
        <w:t>requêtes</w:t>
      </w:r>
      <w:r>
        <w:t xml:space="preserve"> avec PostgreSQL afin de vérifier que cela est </w:t>
      </w:r>
      <w:r w:rsidR="004475C1">
        <w:t>interrogeable sur</w:t>
      </w:r>
      <w:r>
        <w:t xml:space="preserve"> la base de données. </w:t>
      </w:r>
    </w:p>
    <w:p w14:paraId="7FD248D7" w14:textId="7EE83266" w:rsidR="00032F84" w:rsidRDefault="00032F84" w:rsidP="00B97953">
      <w:pPr>
        <w:jc w:val="both"/>
      </w:pPr>
      <w:r>
        <w:t>De plus</w:t>
      </w:r>
      <w:r w:rsidR="004475C1">
        <w:t>,</w:t>
      </w:r>
      <w:r>
        <w:t xml:space="preserve"> un travail commun est </w:t>
      </w:r>
      <w:r w:rsidR="004F7ABA">
        <w:t>effectué</w:t>
      </w:r>
      <w:r>
        <w:t xml:space="preserve"> afin de trier les données selon leur « type » nous avons ainsi des données spatial ou temporel et des données de point de vue qui sont </w:t>
      </w:r>
      <w:r w:rsidR="004475C1">
        <w:t>familiales</w:t>
      </w:r>
      <w:r>
        <w:t xml:space="preserve">, </w:t>
      </w:r>
      <w:r w:rsidR="004475C1">
        <w:t>professionnelles</w:t>
      </w:r>
      <w:r>
        <w:t>, résidentiel</w:t>
      </w:r>
      <w:r w:rsidR="004475C1">
        <w:t>les</w:t>
      </w:r>
      <w:r>
        <w:t xml:space="preserve"> ou de voyage. </w:t>
      </w:r>
    </w:p>
    <w:p w14:paraId="58C1DB6F" w14:textId="200C131C" w:rsidR="002946FF" w:rsidRDefault="002946FF" w:rsidP="00DD3169"/>
    <w:p w14:paraId="0A45CE3A" w14:textId="77886A33" w:rsidR="002946FF" w:rsidRDefault="0047065C" w:rsidP="002946FF">
      <w:pPr>
        <w:pStyle w:val="Style7"/>
      </w:pPr>
      <w:bookmarkStart w:id="7" w:name="_Toc106268067"/>
      <w:r>
        <w:t>Visualisation</w:t>
      </w:r>
      <w:r w:rsidR="00B30E8B">
        <w:t xml:space="preserve"> – Interface</w:t>
      </w:r>
      <w:bookmarkEnd w:id="7"/>
      <w:r w:rsidR="00B30E8B">
        <w:t xml:space="preserve"> </w:t>
      </w:r>
      <w:r>
        <w:t xml:space="preserve"> </w:t>
      </w:r>
    </w:p>
    <w:p w14:paraId="7436EC8A" w14:textId="50F5C66A" w:rsidR="002946FF" w:rsidRDefault="002946FF" w:rsidP="00B97953">
      <w:pPr>
        <w:jc w:val="both"/>
      </w:pPr>
      <w:r>
        <w:t>Pour le développement de l’application Maxime Sage se joint au projet dans le cadre également d’un stage</w:t>
      </w:r>
      <w:r w:rsidR="009409C9">
        <w:t xml:space="preserve"> mais qui pour lui se termine </w:t>
      </w:r>
      <w:r w:rsidR="00990832">
        <w:t xml:space="preserve">fin juillet. </w:t>
      </w:r>
      <w:r w:rsidR="009409C9">
        <w:t xml:space="preserve"> </w:t>
      </w:r>
    </w:p>
    <w:p w14:paraId="23131444" w14:textId="77777777" w:rsidR="004F216E" w:rsidRDefault="00BF5E65" w:rsidP="00B97953">
      <w:pPr>
        <w:jc w:val="both"/>
      </w:pPr>
      <w:r>
        <w:t xml:space="preserve">Dans un premier temps, Maxime et </w:t>
      </w:r>
      <w:r w:rsidR="00D220F1">
        <w:t>S</w:t>
      </w:r>
      <w:r>
        <w:t xml:space="preserve">alwa se concentre sur une interface </w:t>
      </w:r>
      <w:r w:rsidR="007E058E">
        <w:t>à</w:t>
      </w:r>
      <w:r>
        <w:t xml:space="preserve"> proposer pour représenter les données.</w:t>
      </w:r>
    </w:p>
    <w:p w14:paraId="4545909D" w14:textId="05138C3F" w:rsidR="002946FF" w:rsidRDefault="00BF5E65" w:rsidP="00B97953">
      <w:pPr>
        <w:jc w:val="both"/>
      </w:pPr>
      <w:r>
        <w:t xml:space="preserve">Pierre et Célia </w:t>
      </w:r>
      <w:r w:rsidR="004F7ABA">
        <w:t>continue</w:t>
      </w:r>
      <w:r w:rsidR="004475C1">
        <w:t>nt</w:t>
      </w:r>
      <w:r w:rsidR="004F7ABA">
        <w:t xml:space="preserve"> sur les requêtes et l’analyse des données. </w:t>
      </w:r>
    </w:p>
    <w:p w14:paraId="019C4966" w14:textId="77777777" w:rsidR="00DD3169" w:rsidRDefault="00DD3169" w:rsidP="00B97953">
      <w:pPr>
        <w:pStyle w:val="Texte"/>
        <w:jc w:val="both"/>
      </w:pPr>
    </w:p>
    <w:p w14:paraId="6703E0F5" w14:textId="0FB5000D" w:rsidR="00BA4682" w:rsidRDefault="00B30E8B" w:rsidP="00BA4682">
      <w:pPr>
        <w:pStyle w:val="Style7"/>
      </w:pPr>
      <w:bookmarkStart w:id="8" w:name="_Toc106268068"/>
      <w:r>
        <w:t xml:space="preserve">Visualisation </w:t>
      </w:r>
      <w:r w:rsidR="00986F96">
        <w:t>–</w:t>
      </w:r>
      <w:r>
        <w:t xml:space="preserve"> </w:t>
      </w:r>
      <w:r w:rsidR="004475C1">
        <w:t>Prototype</w:t>
      </w:r>
      <w:bookmarkEnd w:id="8"/>
    </w:p>
    <w:p w14:paraId="5DCB46D4" w14:textId="2FFF032C" w:rsidR="00A22D2B" w:rsidRDefault="00BA4682" w:rsidP="00B97953">
      <w:pPr>
        <w:jc w:val="both"/>
      </w:pPr>
      <w:r>
        <w:t xml:space="preserve">L’application se fait avec </w:t>
      </w:r>
      <w:r w:rsidR="001F57AD" w:rsidRPr="001F57AD">
        <w:rPr>
          <w:i/>
          <w:iCs/>
        </w:rPr>
        <w:t>Vue.js</w:t>
      </w:r>
      <w:r>
        <w:t xml:space="preserve"> pour le Frontend et </w:t>
      </w:r>
      <w:r w:rsidR="001F57AD" w:rsidRPr="001F57AD">
        <w:rPr>
          <w:i/>
          <w:iCs/>
        </w:rPr>
        <w:t>Node.js</w:t>
      </w:r>
      <w:r>
        <w:t xml:space="preserve"> pour le Backend. L’idée est de récupérer les données dans la base de </w:t>
      </w:r>
      <w:r w:rsidR="00A22D2B">
        <w:t>données</w:t>
      </w:r>
      <w:r>
        <w:t xml:space="preserve"> et de les stocker dans un fichier </w:t>
      </w:r>
      <w:r w:rsidR="00651F36">
        <w:t>JSON</w:t>
      </w:r>
      <w:r>
        <w:t xml:space="preserve"> qui sera ensuite utilis</w:t>
      </w:r>
      <w:r w:rsidR="004475C1">
        <w:t>é</w:t>
      </w:r>
      <w:r>
        <w:t xml:space="preserve"> par le frontend pour récupérer les différentes données selon les objets </w:t>
      </w:r>
      <w:r w:rsidR="00EA27FF">
        <w:t>sélectionn</w:t>
      </w:r>
      <w:r w:rsidR="00A40261">
        <w:t>és</w:t>
      </w:r>
      <w:r>
        <w:t xml:space="preserve">. </w:t>
      </w:r>
    </w:p>
    <w:p w14:paraId="65C5F997" w14:textId="2EED1BA1" w:rsidR="00C76AA6" w:rsidRDefault="00A22D2B" w:rsidP="00B97953">
      <w:pPr>
        <w:jc w:val="both"/>
      </w:pPr>
      <w:r>
        <w:t>Pour le développement d</w:t>
      </w:r>
      <w:r w:rsidR="00A40261">
        <w:t>u prototype</w:t>
      </w:r>
      <w:r>
        <w:t>, nous remarquons qu’il y a plusieurs rubriques qui l</w:t>
      </w:r>
      <w:r w:rsidR="00A40261">
        <w:t>e</w:t>
      </w:r>
      <w:r>
        <w:t xml:space="preserve"> compose.</w:t>
      </w:r>
      <w:r w:rsidR="00A40261">
        <w:t xml:space="preserve"> Le manuel d’utilisation décrit ces rubriques.</w:t>
      </w:r>
      <w:r>
        <w:t xml:space="preserve"> Notre stage ne nous permet pas de finir l’application par manque de temps. Nous nous concentrons donc sur la partie </w:t>
      </w:r>
      <w:proofErr w:type="spellStart"/>
      <w:r w:rsidR="00A40261" w:rsidRPr="00A40261">
        <w:rPr>
          <w:i/>
          <w:iCs/>
        </w:rPr>
        <w:t>Individual</w:t>
      </w:r>
      <w:proofErr w:type="spellEnd"/>
      <w:r w:rsidR="00A40261">
        <w:t xml:space="preserve"> qui définit</w:t>
      </w:r>
      <w:r w:rsidR="001B625C">
        <w:t xml:space="preserve"> l’interrogation des données concernant un seul individu à la fois</w:t>
      </w:r>
      <w:r>
        <w:t xml:space="preserve">. </w:t>
      </w:r>
    </w:p>
    <w:p w14:paraId="477EA887" w14:textId="77777777" w:rsidR="004F216E" w:rsidRDefault="004F216E" w:rsidP="00B97953">
      <w:pPr>
        <w:jc w:val="both"/>
      </w:pPr>
    </w:p>
    <w:p w14:paraId="184BD936" w14:textId="0DA71DCB" w:rsidR="00C76AA6" w:rsidRDefault="00C76AA6" w:rsidP="00B97953">
      <w:pPr>
        <w:jc w:val="both"/>
      </w:pPr>
      <w:r>
        <w:t>Pour commencer</w:t>
      </w:r>
      <w:r w:rsidR="001B625C">
        <w:t>,</w:t>
      </w:r>
      <w:r>
        <w:t xml:space="preserve"> une </w:t>
      </w:r>
      <w:r w:rsidR="001B625C">
        <w:t>rapide</w:t>
      </w:r>
      <w:r>
        <w:t xml:space="preserve"> formation individuelle s’impose car aucun de nous n’avait utiliser Vue.js et Node.js. </w:t>
      </w:r>
    </w:p>
    <w:p w14:paraId="6097DC7A" w14:textId="5D4C97A7" w:rsidR="00C76AA6" w:rsidRDefault="00C76AA6" w:rsidP="00B97953">
      <w:pPr>
        <w:jc w:val="both"/>
      </w:pPr>
      <w:r>
        <w:lastRenderedPageBreak/>
        <w:t>Ensuite</w:t>
      </w:r>
      <w:r w:rsidR="008D60F9">
        <w:t>,</w:t>
      </w:r>
      <w:r>
        <w:t xml:space="preserve"> une première répartition des rôles se fait, Maxime et Célia s’occupe en premier du backend, avec Node, afin de </w:t>
      </w:r>
      <w:r w:rsidR="00863363">
        <w:t>récupérer</w:t>
      </w:r>
      <w:r>
        <w:t xml:space="preserve"> les données depuis la base de données et de les mettre sous forme d’un </w:t>
      </w:r>
      <w:r w:rsidR="008D60F9">
        <w:t>JSON</w:t>
      </w:r>
      <w:r>
        <w:t>.</w:t>
      </w:r>
    </w:p>
    <w:p w14:paraId="55934690" w14:textId="2115A685" w:rsidR="00C76AA6" w:rsidRDefault="00C76AA6" w:rsidP="00B97953">
      <w:pPr>
        <w:jc w:val="both"/>
      </w:pPr>
      <w:r>
        <w:t xml:space="preserve">Pierre et Salwa eux se concentre sur le frontend, avec Vue, afin d’avoir </w:t>
      </w:r>
      <w:r w:rsidR="00F83445">
        <w:t>une première interface fonctionnelle</w:t>
      </w:r>
      <w:r w:rsidR="00B94322">
        <w:t xml:space="preserve"> </w:t>
      </w:r>
      <w:r>
        <w:t>en vue.</w:t>
      </w:r>
    </w:p>
    <w:p w14:paraId="416C3C51" w14:textId="25F3B878" w:rsidR="007E3FCE" w:rsidRDefault="00863363" w:rsidP="00B97953">
      <w:pPr>
        <w:jc w:val="both"/>
      </w:pPr>
      <w:r>
        <w:t xml:space="preserve">Dans un deuxième temps, Pierre se concentre sur la mise en place </w:t>
      </w:r>
      <w:r w:rsidR="007E3FCE">
        <w:t xml:space="preserve">des </w:t>
      </w:r>
      <w:proofErr w:type="spellStart"/>
      <w:r w:rsidR="007E3FCE" w:rsidRPr="008D60F9">
        <w:rPr>
          <w:i/>
          <w:iCs/>
        </w:rPr>
        <w:t>checkbox</w:t>
      </w:r>
      <w:proofErr w:type="spellEnd"/>
      <w:r w:rsidR="007E3FCE">
        <w:t xml:space="preserve"> ainsi que des </w:t>
      </w:r>
      <w:r w:rsidR="007C13AC">
        <w:t>différentes</w:t>
      </w:r>
      <w:r w:rsidR="007E3FCE">
        <w:t xml:space="preserve"> options de l’application. Salwa se concentre sur les lignes de vie </w:t>
      </w:r>
      <w:r w:rsidR="008D60F9">
        <w:t>et surtout sur leur</w:t>
      </w:r>
      <w:r w:rsidR="007E3FCE">
        <w:t xml:space="preserve"> visualisation de celle-ci. Maxime se concentre sur la récupération des données dans un </w:t>
      </w:r>
      <w:r w:rsidR="008D60F9">
        <w:t>JSON</w:t>
      </w:r>
      <w:r w:rsidR="007E3FCE">
        <w:t xml:space="preserve"> ainsi que la mise en place d’un </w:t>
      </w:r>
      <w:r w:rsidR="008D60F9">
        <w:t xml:space="preserve">JSON </w:t>
      </w:r>
      <w:r w:rsidR="007C13AC">
        <w:t>aux normes</w:t>
      </w:r>
      <w:r w:rsidR="007E3FCE">
        <w:t xml:space="preserve">. Célia se concentre sur </w:t>
      </w:r>
      <w:proofErr w:type="spellStart"/>
      <w:r w:rsidR="007E3FCE">
        <w:t>OpenLayers</w:t>
      </w:r>
      <w:proofErr w:type="spellEnd"/>
      <w:r w:rsidR="007E3FCE">
        <w:t xml:space="preserve"> afin de faire de la visualisation</w:t>
      </w:r>
      <w:r w:rsidR="001B4B3A">
        <w:t xml:space="preserve"> sur une </w:t>
      </w:r>
      <w:r w:rsidR="008D60F9">
        <w:t xml:space="preserve">carte </w:t>
      </w:r>
      <w:r w:rsidR="007E3FCE">
        <w:t xml:space="preserve">puis </w:t>
      </w:r>
      <w:r w:rsidR="008D60F9">
        <w:t>il fait</w:t>
      </w:r>
      <w:r w:rsidR="00530AAD">
        <w:t xml:space="preserve"> un peu de </w:t>
      </w:r>
      <w:r w:rsidR="008D60F9">
        <w:t>représentation</w:t>
      </w:r>
      <w:r w:rsidR="00530AAD">
        <w:t xml:space="preserve"> de ligne de vie afin de proposer plusieurs idées </w:t>
      </w:r>
      <w:r w:rsidR="008D60F9">
        <w:t>pour leur</w:t>
      </w:r>
      <w:r w:rsidR="00530AAD">
        <w:t xml:space="preserve"> représentation</w:t>
      </w:r>
      <w:r w:rsidR="009B07EA">
        <w:t>.</w:t>
      </w:r>
    </w:p>
    <w:p w14:paraId="0A24765F" w14:textId="33DDCF30" w:rsidR="00A12789" w:rsidRDefault="00A12789" w:rsidP="00BA4682"/>
    <w:p w14:paraId="379E4B1D" w14:textId="28BFA4BA" w:rsidR="00747DFC" w:rsidRDefault="00A12789" w:rsidP="00B7674A">
      <w:pPr>
        <w:pStyle w:val="Style6"/>
      </w:pPr>
      <w:bookmarkStart w:id="9" w:name="_Toc106268069"/>
      <w:r>
        <w:t>Idées abandonnées</w:t>
      </w:r>
      <w:bookmarkEnd w:id="9"/>
      <w:r>
        <w:t xml:space="preserve"> </w:t>
      </w:r>
    </w:p>
    <w:p w14:paraId="25D215AF" w14:textId="1F17E88C" w:rsidR="002A2C41" w:rsidRDefault="002A2C41" w:rsidP="00A12789">
      <w:pPr>
        <w:pStyle w:val="Style7"/>
      </w:pPr>
      <w:bookmarkStart w:id="10" w:name="_Toc106268070"/>
      <w:r>
        <w:t>Web sémantique</w:t>
      </w:r>
      <w:bookmarkEnd w:id="10"/>
    </w:p>
    <w:p w14:paraId="734102EC" w14:textId="2D2EC97E" w:rsidR="002A2C41" w:rsidRDefault="008E0B42" w:rsidP="008E0B42">
      <w:r>
        <w:t>Au début du projet nous devions faire du web sémantique mais comme nous n’avions aucune base il a été décid</w:t>
      </w:r>
      <w:r w:rsidR="002F7FDF">
        <w:t>é</w:t>
      </w:r>
      <w:r>
        <w:t xml:space="preserve"> que nous utiliserons une base de </w:t>
      </w:r>
      <w:r w:rsidR="009E0D41">
        <w:t>données</w:t>
      </w:r>
      <w:r>
        <w:t>.</w:t>
      </w:r>
    </w:p>
    <w:p w14:paraId="7AF6CCAB" w14:textId="77777777" w:rsidR="002E7B37" w:rsidRDefault="002E7B37" w:rsidP="008E0B42"/>
    <w:p w14:paraId="7EB84BC9" w14:textId="6C94DC3E" w:rsidR="00A12789" w:rsidRDefault="00220DC5" w:rsidP="00A12789">
      <w:pPr>
        <w:pStyle w:val="Style7"/>
      </w:pPr>
      <w:bookmarkStart w:id="11" w:name="_Toc106268071"/>
      <w:r>
        <w:t>Une i</w:t>
      </w:r>
      <w:r w:rsidR="00A12789">
        <w:t>nterface complète</w:t>
      </w:r>
      <w:bookmarkEnd w:id="11"/>
    </w:p>
    <w:p w14:paraId="4B00E105" w14:textId="716B6BEA" w:rsidR="0016321A" w:rsidRDefault="00DF5FD6" w:rsidP="00B97953">
      <w:pPr>
        <w:jc w:val="both"/>
      </w:pPr>
      <w:r>
        <w:t>L</w:t>
      </w:r>
      <w:r w:rsidR="00C51FD9">
        <w:t xml:space="preserve">e projet en temps plein </w:t>
      </w:r>
      <w:r w:rsidR="005278C2">
        <w:t>n’étant</w:t>
      </w:r>
      <w:r w:rsidR="00C51FD9">
        <w:t xml:space="preserve"> que de 2 mois nous </w:t>
      </w:r>
      <w:r w:rsidR="005278C2">
        <w:t xml:space="preserve">avons vite compris que </w:t>
      </w:r>
      <w:r w:rsidR="00C51FD9">
        <w:t xml:space="preserve">ne </w:t>
      </w:r>
      <w:r w:rsidR="00A12789">
        <w:t>pourrons pas tout réaliser</w:t>
      </w:r>
      <w:r w:rsidR="00C51FD9">
        <w:t xml:space="preserve"> au niveau de l’interface</w:t>
      </w:r>
      <w:r w:rsidR="00A12789">
        <w:t xml:space="preserve">. </w:t>
      </w:r>
      <w:r w:rsidR="00C51FD9">
        <w:t>Nous</w:t>
      </w:r>
      <w:r w:rsidR="00A12789">
        <w:t xml:space="preserve"> nous sommes donc concentrés uniquement sur</w:t>
      </w:r>
      <w:r w:rsidR="00C51FD9">
        <w:t xml:space="preserve"> la partie individuelle </w:t>
      </w:r>
      <w:r w:rsidR="009B07EA">
        <w:t>en laissant de côté les parties sur l’interrogation d’un group d’individu et des métadonnées.</w:t>
      </w:r>
    </w:p>
    <w:p w14:paraId="15A1B139" w14:textId="77777777" w:rsidR="0016321A" w:rsidRDefault="0016321A" w:rsidP="0016321A">
      <w:pPr>
        <w:pStyle w:val="Style6"/>
      </w:pPr>
      <w:bookmarkStart w:id="12" w:name="_Toc106268072"/>
      <w:r>
        <w:t>Gestion de projet</w:t>
      </w:r>
      <w:bookmarkEnd w:id="12"/>
    </w:p>
    <w:p w14:paraId="0E9B2D23" w14:textId="7166C998" w:rsidR="00494FFC" w:rsidRDefault="0016321A" w:rsidP="00B97953">
      <w:pPr>
        <w:jc w:val="both"/>
      </w:pPr>
      <w:r>
        <w:t xml:space="preserve">Pour la réalisation de notre projet nous avons </w:t>
      </w:r>
      <w:r w:rsidR="000E1E83">
        <w:t>dans un premier temps consacr</w:t>
      </w:r>
      <w:r w:rsidR="009B07EA">
        <w:t>é</w:t>
      </w:r>
      <w:r w:rsidR="000E1E83">
        <w:t xml:space="preserve"> les lundis </w:t>
      </w:r>
      <w:r w:rsidR="008776CE">
        <w:t>après-midi</w:t>
      </w:r>
      <w:r w:rsidR="000E1E83">
        <w:t xml:space="preserve"> </w:t>
      </w:r>
      <w:r w:rsidR="009B07EA">
        <w:t>à</w:t>
      </w:r>
      <w:r w:rsidR="000E1E83">
        <w:t xml:space="preserve"> </w:t>
      </w:r>
      <w:r w:rsidR="009B07EA">
        <w:t>sa réalisation</w:t>
      </w:r>
      <w:r w:rsidR="000B2CAF">
        <w:t>. N</w:t>
      </w:r>
      <w:r w:rsidR="000E1E83">
        <w:t xml:space="preserve">ous avons également </w:t>
      </w:r>
      <w:r w:rsidR="005534BC">
        <w:t>avancé</w:t>
      </w:r>
      <w:r w:rsidR="000E1E83">
        <w:t xml:space="preserve"> pendant les semaines</w:t>
      </w:r>
      <w:r w:rsidR="00F57AF1">
        <w:t>, principalement</w:t>
      </w:r>
      <w:r w:rsidR="002752CB">
        <w:t xml:space="preserve"> celles</w:t>
      </w:r>
      <w:r w:rsidR="000E1E83">
        <w:t xml:space="preserve"> </w:t>
      </w:r>
      <w:r w:rsidR="008776CE">
        <w:t>où</w:t>
      </w:r>
      <w:r w:rsidR="000E1E83">
        <w:t xml:space="preserve"> nous avions le moins de cours</w:t>
      </w:r>
      <w:r w:rsidR="00AB6D5A">
        <w:t xml:space="preserve"> car une semaine sur deux nous avions les alternants et donc les cours était</w:t>
      </w:r>
      <w:r w:rsidR="006E0287">
        <w:t xml:space="preserve"> plus</w:t>
      </w:r>
      <w:r w:rsidR="00AB6D5A">
        <w:t xml:space="preserve"> dense cette semaine. </w:t>
      </w:r>
    </w:p>
    <w:p w14:paraId="349493FC" w14:textId="77777777" w:rsidR="00494FFC" w:rsidRDefault="00494FFC" w:rsidP="00B97953">
      <w:pPr>
        <w:jc w:val="both"/>
      </w:pPr>
    </w:p>
    <w:p w14:paraId="54E378BC" w14:textId="66F676F8" w:rsidR="00A12789" w:rsidRDefault="0062153C" w:rsidP="00F726AB">
      <w:pPr>
        <w:jc w:val="both"/>
      </w:pPr>
      <w:r>
        <w:t>Nous nous donnions alors</w:t>
      </w:r>
      <w:r w:rsidR="008C335B">
        <w:t xml:space="preserve"> des objectifs de résultat </w:t>
      </w:r>
      <w:r w:rsidR="00D778AD">
        <w:t xml:space="preserve">plus important </w:t>
      </w:r>
      <w:r w:rsidR="008C335B">
        <w:t xml:space="preserve">pour le lundi qui suivait afin de proposer quelque chose de nouveau </w:t>
      </w:r>
      <w:r w:rsidR="004A6506">
        <w:t>à</w:t>
      </w:r>
      <w:r w:rsidR="008C335B">
        <w:t xml:space="preserve"> M.</w:t>
      </w:r>
      <w:r w:rsidR="005211D9">
        <w:t xml:space="preserve"> </w:t>
      </w:r>
      <w:proofErr w:type="spellStart"/>
      <w:r w:rsidR="008C335B">
        <w:t>Gensel</w:t>
      </w:r>
      <w:proofErr w:type="spellEnd"/>
      <w:r w:rsidR="008C335B">
        <w:t xml:space="preserve">. </w:t>
      </w:r>
    </w:p>
    <w:p w14:paraId="4CD4E8A1" w14:textId="77777777" w:rsidR="005211D9" w:rsidRDefault="008776CE" w:rsidP="00F726AB">
      <w:pPr>
        <w:jc w:val="both"/>
      </w:pPr>
      <w:r>
        <w:t>Nous avons également mis en place un G</w:t>
      </w:r>
      <w:r w:rsidR="005211D9">
        <w:t>it</w:t>
      </w:r>
      <w:r>
        <w:t xml:space="preserve"> mais pour la première partie celui-ci n’a pas été utile. </w:t>
      </w:r>
    </w:p>
    <w:p w14:paraId="2BDF3C29" w14:textId="77777777" w:rsidR="00705444" w:rsidRDefault="008776CE" w:rsidP="00F726AB">
      <w:pPr>
        <w:jc w:val="both"/>
      </w:pPr>
      <w:r>
        <w:t>Ensuite</w:t>
      </w:r>
      <w:r w:rsidR="005211D9">
        <w:t xml:space="preserve"> vient le stage</w:t>
      </w:r>
      <w:r>
        <w:t xml:space="preserve">, nous </w:t>
      </w:r>
      <w:r w:rsidR="00E2195F">
        <w:t xml:space="preserve">devons </w:t>
      </w:r>
      <w:r w:rsidR="003C5F52">
        <w:t>effectuer</w:t>
      </w:r>
      <w:r w:rsidR="00E2195F">
        <w:t xml:space="preserve"> </w:t>
      </w:r>
      <w:r>
        <w:t xml:space="preserve">35h/semaine au LIG du 02 mai au </w:t>
      </w:r>
      <w:r w:rsidR="00DE6E29">
        <w:t>24</w:t>
      </w:r>
      <w:r>
        <w:t xml:space="preserve"> juin. </w:t>
      </w:r>
      <w:r w:rsidR="002334F7">
        <w:t xml:space="preserve">Pendant </w:t>
      </w:r>
      <w:r w:rsidR="005211D9">
        <w:t xml:space="preserve">les trois </w:t>
      </w:r>
      <w:r w:rsidR="00705444">
        <w:t>premières</w:t>
      </w:r>
      <w:r w:rsidR="005211D9">
        <w:t xml:space="preserve"> semaines de </w:t>
      </w:r>
      <w:r w:rsidR="00705444">
        <w:t xml:space="preserve">ce stage, nous avons concentré nos efforts sur la logique du prototype, c’est-à-dire comment exploiter les données, quel type de visualisation choisir… Pour centraliser nos avancées </w:t>
      </w:r>
      <w:r w:rsidR="002334F7">
        <w:t xml:space="preserve">nous avons </w:t>
      </w:r>
      <w:r w:rsidR="00C22047">
        <w:t>utilisé</w:t>
      </w:r>
      <w:r w:rsidR="002334F7">
        <w:t xml:space="preserve"> le </w:t>
      </w:r>
      <w:proofErr w:type="spellStart"/>
      <w:r w:rsidR="002334F7">
        <w:t>GitLab</w:t>
      </w:r>
      <w:proofErr w:type="spellEnd"/>
      <w:r w:rsidR="002334F7">
        <w:t xml:space="preserve"> que l’</w:t>
      </w:r>
      <w:r w:rsidR="00262923">
        <w:t>équipe</w:t>
      </w:r>
      <w:r w:rsidR="002334F7">
        <w:t xml:space="preserve"> </w:t>
      </w:r>
      <w:r w:rsidR="00D1601A">
        <w:t>STEAMER</w:t>
      </w:r>
      <w:r w:rsidR="002334F7">
        <w:t xml:space="preserve"> a mis </w:t>
      </w:r>
      <w:r w:rsidR="00916F85">
        <w:t>à</w:t>
      </w:r>
      <w:r w:rsidR="002334F7">
        <w:t xml:space="preserve"> notre disposition</w:t>
      </w:r>
      <w:r w:rsidR="00705444">
        <w:t xml:space="preserve"> (</w:t>
      </w:r>
      <w:hyperlink r:id="rId14" w:history="1">
        <w:r w:rsidR="00705444" w:rsidRPr="0010529D">
          <w:rPr>
            <w:rStyle w:val="Lienhypertexte"/>
          </w:rPr>
          <w:t>https://gricad-gitlab.univ-grenoble-alpes.fr/steamer/ined-3b</w:t>
        </w:r>
      </w:hyperlink>
      <w:r w:rsidR="00705444">
        <w:t>).</w:t>
      </w:r>
      <w:r w:rsidR="002334F7">
        <w:t xml:space="preserve"> </w:t>
      </w:r>
    </w:p>
    <w:p w14:paraId="7229BB2E" w14:textId="5DB39B8F" w:rsidR="008776CE" w:rsidRDefault="00705444" w:rsidP="00F726AB">
      <w:pPr>
        <w:jc w:val="both"/>
      </w:pPr>
      <w:r>
        <w:t>A partir de là nous</w:t>
      </w:r>
      <w:r w:rsidR="002334F7">
        <w:t xml:space="preserve"> avons alors cré</w:t>
      </w:r>
      <w:r>
        <w:t>é</w:t>
      </w:r>
      <w:r w:rsidR="002334F7">
        <w:t xml:space="preserve"> une branche </w:t>
      </w:r>
      <w:r w:rsidR="00A71ED0">
        <w:t xml:space="preserve">pour </w:t>
      </w:r>
      <w:r w:rsidR="002334F7">
        <w:t xml:space="preserve">chacun dans laquelle chacun de nous pouvait </w:t>
      </w:r>
      <w:r w:rsidR="007F62B4">
        <w:t>développer</w:t>
      </w:r>
      <w:r w:rsidR="002334F7">
        <w:t xml:space="preserve"> sa partie sans crainte. </w:t>
      </w:r>
      <w:r>
        <w:t>Au niveau pratique, nous avons mis en évidence un manque de connaissances des bonnes manières sur git car nous nous sommes rapidement mélangés dans les branches, les fonctions, les rôles…</w:t>
      </w:r>
    </w:p>
    <w:p w14:paraId="4E639357" w14:textId="5D185B01" w:rsidR="00705444" w:rsidRDefault="00705444" w:rsidP="00F726AB">
      <w:pPr>
        <w:jc w:val="both"/>
      </w:pPr>
    </w:p>
    <w:p w14:paraId="0A680C82" w14:textId="0FF779E7" w:rsidR="00705444" w:rsidRPr="001314B5" w:rsidRDefault="00705444" w:rsidP="00F726AB">
      <w:pPr>
        <w:jc w:val="both"/>
      </w:pPr>
      <w:r>
        <w:lastRenderedPageBreak/>
        <w:t xml:space="preserve">Nous avons </w:t>
      </w:r>
      <w:proofErr w:type="gramStart"/>
      <w:r w:rsidR="0046654A">
        <w:t>le plus souvent deux réunions</w:t>
      </w:r>
      <w:proofErr w:type="gramEnd"/>
      <w:r w:rsidR="0046654A">
        <w:t xml:space="preserve"> par semaine avec l’équipe, composée de nous-mêmes ainsi que Jérôme </w:t>
      </w:r>
      <w:proofErr w:type="spellStart"/>
      <w:r w:rsidR="0046654A">
        <w:t>Gensel</w:t>
      </w:r>
      <w:proofErr w:type="spellEnd"/>
      <w:r w:rsidR="0046654A">
        <w:t xml:space="preserve">, </w:t>
      </w:r>
      <w:proofErr w:type="spellStart"/>
      <w:r w:rsidR="0046654A">
        <w:t>Samandar</w:t>
      </w:r>
      <w:proofErr w:type="spellEnd"/>
      <w:r w:rsidR="0046654A">
        <w:t xml:space="preserve"> </w:t>
      </w:r>
      <w:proofErr w:type="spellStart"/>
      <w:r w:rsidR="0046654A">
        <w:t>Ibragimov</w:t>
      </w:r>
      <w:proofErr w:type="spellEnd"/>
      <w:r w:rsidR="0046654A">
        <w:t xml:space="preserve">, Marlène Villanova-Oliver et Camille Bernard. </w:t>
      </w:r>
    </w:p>
    <w:p w14:paraId="4569D86A" w14:textId="5FDD9136" w:rsidR="00C00E8E" w:rsidRDefault="0094460C" w:rsidP="00361C1E">
      <w:pPr>
        <w:pStyle w:val="Style6"/>
      </w:pPr>
      <w:bookmarkStart w:id="13" w:name="_Toc106268073"/>
      <w:r>
        <w:t>Conclusion</w:t>
      </w:r>
      <w:bookmarkEnd w:id="13"/>
    </w:p>
    <w:p w14:paraId="6F84CBA8" w14:textId="77777777" w:rsidR="00C553B2" w:rsidRDefault="00A22D2B" w:rsidP="00C553B2">
      <w:pPr>
        <w:jc w:val="both"/>
      </w:pPr>
      <w:r>
        <w:t xml:space="preserve">Le premier objectif a été atteint, </w:t>
      </w:r>
      <w:r w:rsidR="00C553B2">
        <w:t>la base de données relationnelle est complète</w:t>
      </w:r>
      <w:r w:rsidR="00594F46">
        <w:t xml:space="preserve">. </w:t>
      </w:r>
      <w:r w:rsidR="00C553B2">
        <w:t xml:space="preserve">Pour ce qui est du développement du prototype, nous n’avons terminé qu’une seule des trois sous-parties, même si nous avons déjà réfléchi à la logique d’utilisation des deux autres sous-parties, </w:t>
      </w:r>
      <w:r w:rsidR="00C553B2">
        <w:rPr>
          <w:i/>
          <w:iCs/>
        </w:rPr>
        <w:t xml:space="preserve">Group </w:t>
      </w:r>
      <w:r w:rsidR="00C553B2">
        <w:t xml:space="preserve">et </w:t>
      </w:r>
      <w:proofErr w:type="spellStart"/>
      <w:r w:rsidR="00C553B2">
        <w:rPr>
          <w:i/>
          <w:iCs/>
        </w:rPr>
        <w:t>Metadata</w:t>
      </w:r>
      <w:proofErr w:type="spellEnd"/>
      <w:r w:rsidR="00C553B2">
        <w:t xml:space="preserve">. </w:t>
      </w:r>
    </w:p>
    <w:p w14:paraId="66EC419C" w14:textId="77777777" w:rsidR="002F5C53" w:rsidRDefault="00B0453A" w:rsidP="00C553B2">
      <w:pPr>
        <w:jc w:val="both"/>
      </w:pPr>
      <w:r>
        <w:t>Le projet a été très enrichissant</w:t>
      </w:r>
      <w:r w:rsidR="00C553B2">
        <w:t xml:space="preserve"> malgré un départ tardif.</w:t>
      </w:r>
      <w:r>
        <w:t xml:space="preserve"> </w:t>
      </w:r>
      <w:r w:rsidR="00C553B2">
        <w:t>E</w:t>
      </w:r>
      <w:r>
        <w:t>n effet</w:t>
      </w:r>
      <w:r w:rsidR="00C553B2">
        <w:t>, la demi-journée de stage durant l’année</w:t>
      </w:r>
      <w:r w:rsidR="002F5C53">
        <w:t xml:space="preserve"> est un temps trop court pour avancer correctement dans un projet comme celui-ci, ce qui a entrainé ce faux départ. Malgré cela, le début du stage à temps plein a été une bonne phase pour nous</w:t>
      </w:r>
      <w:r>
        <w:t xml:space="preserve"> </w:t>
      </w:r>
    </w:p>
    <w:p w14:paraId="104C832E" w14:textId="4BD9DF43" w:rsidR="002F5C53" w:rsidRDefault="002F5C53" w:rsidP="00C553B2">
      <w:pPr>
        <w:jc w:val="both"/>
      </w:pPr>
      <w:r>
        <w:t>N</w:t>
      </w:r>
      <w:r w:rsidR="00B0453A">
        <w:t xml:space="preserve">ous avons </w:t>
      </w:r>
      <w:r>
        <w:t>amélioré nos compétences de travail en groupe, en étant confrontés à des impasses.</w:t>
      </w:r>
      <w:r w:rsidR="00B0453A">
        <w:t xml:space="preserve"> </w:t>
      </w:r>
    </w:p>
    <w:p w14:paraId="1D02EC5A" w14:textId="1B5D22E0" w:rsidR="00B0453A" w:rsidRDefault="002F5C53" w:rsidP="00C553B2">
      <w:pPr>
        <w:jc w:val="both"/>
      </w:pPr>
      <w:r>
        <w:t>C’est du point de vue pratique que le stage a été le plus bénéfique, nous avons</w:t>
      </w:r>
      <w:r w:rsidR="00B0453A">
        <w:t xml:space="preserve"> </w:t>
      </w:r>
      <w:r w:rsidR="00C733E1">
        <w:t>aperçu les tenants et certains aboutissants d’un projet de développement d’une application, même si nous nous sommes arrêtés à la proposition d’un prototype d’application.</w:t>
      </w:r>
    </w:p>
    <w:p w14:paraId="612329AE" w14:textId="77777777" w:rsidR="00B0453A" w:rsidRDefault="00B0453A" w:rsidP="00B97953">
      <w:pPr>
        <w:jc w:val="both"/>
      </w:pPr>
    </w:p>
    <w:p w14:paraId="02252D1E" w14:textId="1619975E" w:rsidR="00C00E8E" w:rsidRDefault="00C00E8E" w:rsidP="00C00E8E">
      <w:pPr>
        <w:pStyle w:val="Style6"/>
      </w:pPr>
      <w:bookmarkStart w:id="14" w:name="_Toc106268074"/>
      <w:r>
        <w:t>Remerciements</w:t>
      </w:r>
      <w:bookmarkEnd w:id="14"/>
    </w:p>
    <w:p w14:paraId="7AB6B52C" w14:textId="77777777" w:rsidR="00A4283E" w:rsidRDefault="00C44B8D" w:rsidP="00F726AB">
      <w:pPr>
        <w:jc w:val="both"/>
      </w:pPr>
      <w:r>
        <w:t>Nous tenons à remercier Jérôme Gensel pour avoir proposé ce sujet très intéressant et nous avoir permis de réaliser notre projet dans de bonne conditions</w:t>
      </w:r>
      <w:r w:rsidR="00063421">
        <w:t xml:space="preserve"> en étant disponible tout au long du projet.</w:t>
      </w:r>
      <w:r w:rsidR="006E6F14">
        <w:t xml:space="preserve"> </w:t>
      </w:r>
    </w:p>
    <w:p w14:paraId="6ED0AEBD" w14:textId="72E973B2" w:rsidR="00C44B8D" w:rsidRDefault="00C44B8D" w:rsidP="00F726AB">
      <w:r>
        <w:t xml:space="preserve">Nous tenons également </w:t>
      </w:r>
      <w:r w:rsidR="005C7811">
        <w:t>à</w:t>
      </w:r>
      <w:r>
        <w:t xml:space="preserve"> remercier Camille Bernard, Samandar Ibragimov et Marlène Villanova-Oliver</w:t>
      </w:r>
      <w:r w:rsidR="00A16357">
        <w:t xml:space="preserve"> pour leur </w:t>
      </w:r>
      <w:r w:rsidR="00034B8C">
        <w:t>implication</w:t>
      </w:r>
      <w:r w:rsidR="00A16357">
        <w:t xml:space="preserve"> tout au long de notre stage.</w:t>
      </w:r>
    </w:p>
    <w:p w14:paraId="01086C14" w14:textId="04881DF5" w:rsidR="00EE451F" w:rsidRPr="006B7126" w:rsidRDefault="00EE451F" w:rsidP="00F726AB">
      <w:r>
        <w:t>Merci également à Maxime Sage de nous avoir rejoint en cours de route et de continuer.</w:t>
      </w:r>
    </w:p>
    <w:sectPr w:rsidR="00EE451F" w:rsidRPr="006B7126" w:rsidSect="00D5328A">
      <w:type w:val="continuous"/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053F" w14:textId="77777777" w:rsidR="005E20A7" w:rsidRDefault="005E20A7" w:rsidP="001205A1">
      <w:r>
        <w:separator/>
      </w:r>
    </w:p>
  </w:endnote>
  <w:endnote w:type="continuationSeparator" w:id="0">
    <w:p w14:paraId="2833E093" w14:textId="77777777" w:rsidR="005E20A7" w:rsidRDefault="005E20A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1B5CCAB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567971D8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05ED" w14:textId="77777777" w:rsidR="00FC33FE" w:rsidRDefault="00FC33FE">
    <w:pPr>
      <w:pStyle w:val="Pieddepage"/>
      <w:tabs>
        <w:tab w:val="clear" w:pos="4680"/>
        <w:tab w:val="clear" w:pos="9360"/>
      </w:tabs>
      <w:jc w:val="center"/>
      <w:rPr>
        <w:caps/>
        <w:color w:val="123869" w:themeColor="accent1"/>
      </w:rPr>
    </w:pPr>
    <w:r>
      <w:rPr>
        <w:caps/>
        <w:color w:val="123869" w:themeColor="accent1"/>
      </w:rPr>
      <w:fldChar w:fldCharType="begin"/>
    </w:r>
    <w:r>
      <w:rPr>
        <w:caps/>
        <w:color w:val="123869" w:themeColor="accent1"/>
      </w:rPr>
      <w:instrText>PAGE   \* MERGEFORMAT</w:instrText>
    </w:r>
    <w:r>
      <w:rPr>
        <w:caps/>
        <w:color w:val="123869" w:themeColor="accent1"/>
      </w:rPr>
      <w:fldChar w:fldCharType="separate"/>
    </w:r>
    <w:r>
      <w:rPr>
        <w:caps/>
        <w:color w:val="123869" w:themeColor="accent1"/>
      </w:rPr>
      <w:t>2</w:t>
    </w:r>
    <w:r>
      <w:rPr>
        <w:caps/>
        <w:color w:val="123869" w:themeColor="accent1"/>
      </w:rPr>
      <w:fldChar w:fldCharType="end"/>
    </w:r>
  </w:p>
  <w:p w14:paraId="1B49A2C5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5885" w14:textId="77777777" w:rsidR="005E20A7" w:rsidRDefault="005E20A7" w:rsidP="001205A1">
      <w:r>
        <w:separator/>
      </w:r>
    </w:p>
  </w:footnote>
  <w:footnote w:type="continuationSeparator" w:id="0">
    <w:p w14:paraId="5547FA06" w14:textId="77777777" w:rsidR="005E20A7" w:rsidRDefault="005E20A7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33F8"/>
    <w:multiLevelType w:val="hybridMultilevel"/>
    <w:tmpl w:val="EC8EB21A"/>
    <w:lvl w:ilvl="0" w:tplc="6AEA0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17AF"/>
    <w:multiLevelType w:val="hybridMultilevel"/>
    <w:tmpl w:val="B902EF74"/>
    <w:lvl w:ilvl="0" w:tplc="1320008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681508">
    <w:abstractNumId w:val="0"/>
  </w:num>
  <w:num w:numId="2" w16cid:durableId="163243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DE"/>
    <w:rsid w:val="00011F28"/>
    <w:rsid w:val="000123C5"/>
    <w:rsid w:val="00032F84"/>
    <w:rsid w:val="00034B8C"/>
    <w:rsid w:val="0005620F"/>
    <w:rsid w:val="00063421"/>
    <w:rsid w:val="000805D0"/>
    <w:rsid w:val="00097395"/>
    <w:rsid w:val="000A7F61"/>
    <w:rsid w:val="000B2CAF"/>
    <w:rsid w:val="000C4ED1"/>
    <w:rsid w:val="000E1E83"/>
    <w:rsid w:val="000F4F06"/>
    <w:rsid w:val="00113E27"/>
    <w:rsid w:val="001205A1"/>
    <w:rsid w:val="001314B5"/>
    <w:rsid w:val="0016321A"/>
    <w:rsid w:val="001761B0"/>
    <w:rsid w:val="00186101"/>
    <w:rsid w:val="0018764B"/>
    <w:rsid w:val="00192440"/>
    <w:rsid w:val="001B078B"/>
    <w:rsid w:val="001B3444"/>
    <w:rsid w:val="001B4B3A"/>
    <w:rsid w:val="001B625C"/>
    <w:rsid w:val="001C3088"/>
    <w:rsid w:val="001C3B03"/>
    <w:rsid w:val="001E41D6"/>
    <w:rsid w:val="001E6216"/>
    <w:rsid w:val="001F57AD"/>
    <w:rsid w:val="0020701A"/>
    <w:rsid w:val="00220DC5"/>
    <w:rsid w:val="00227304"/>
    <w:rsid w:val="002334F7"/>
    <w:rsid w:val="00240A13"/>
    <w:rsid w:val="0025400B"/>
    <w:rsid w:val="002560A5"/>
    <w:rsid w:val="00261208"/>
    <w:rsid w:val="00262923"/>
    <w:rsid w:val="002752CB"/>
    <w:rsid w:val="002765BE"/>
    <w:rsid w:val="002877E8"/>
    <w:rsid w:val="002916EC"/>
    <w:rsid w:val="002946FF"/>
    <w:rsid w:val="002A2C41"/>
    <w:rsid w:val="002B0D15"/>
    <w:rsid w:val="002B48A8"/>
    <w:rsid w:val="002E6112"/>
    <w:rsid w:val="002E7B37"/>
    <w:rsid w:val="002E7C4E"/>
    <w:rsid w:val="002F5C53"/>
    <w:rsid w:val="002F7FDF"/>
    <w:rsid w:val="0031055C"/>
    <w:rsid w:val="00323819"/>
    <w:rsid w:val="003313B8"/>
    <w:rsid w:val="00361C1E"/>
    <w:rsid w:val="00371EE1"/>
    <w:rsid w:val="003766FF"/>
    <w:rsid w:val="00376B0E"/>
    <w:rsid w:val="00376C88"/>
    <w:rsid w:val="0038085F"/>
    <w:rsid w:val="003832B6"/>
    <w:rsid w:val="003A798E"/>
    <w:rsid w:val="003B5736"/>
    <w:rsid w:val="003C5F52"/>
    <w:rsid w:val="003C642C"/>
    <w:rsid w:val="003D7EDE"/>
    <w:rsid w:val="003E0F9B"/>
    <w:rsid w:val="003E60E8"/>
    <w:rsid w:val="003E7A0C"/>
    <w:rsid w:val="00411834"/>
    <w:rsid w:val="00417C9A"/>
    <w:rsid w:val="00420DE9"/>
    <w:rsid w:val="00425A99"/>
    <w:rsid w:val="004349A4"/>
    <w:rsid w:val="0044467D"/>
    <w:rsid w:val="00446359"/>
    <w:rsid w:val="004475C1"/>
    <w:rsid w:val="00460FE7"/>
    <w:rsid w:val="0046253E"/>
    <w:rsid w:val="004658A9"/>
    <w:rsid w:val="0046593C"/>
    <w:rsid w:val="0046654A"/>
    <w:rsid w:val="0047065C"/>
    <w:rsid w:val="00482E71"/>
    <w:rsid w:val="00494FFC"/>
    <w:rsid w:val="00496115"/>
    <w:rsid w:val="004A004F"/>
    <w:rsid w:val="004A6506"/>
    <w:rsid w:val="004D0F20"/>
    <w:rsid w:val="004E0E9B"/>
    <w:rsid w:val="004E152C"/>
    <w:rsid w:val="004F216E"/>
    <w:rsid w:val="004F79D6"/>
    <w:rsid w:val="004F7ABA"/>
    <w:rsid w:val="00512A59"/>
    <w:rsid w:val="005211D9"/>
    <w:rsid w:val="0052624D"/>
    <w:rsid w:val="005278C2"/>
    <w:rsid w:val="00530AAD"/>
    <w:rsid w:val="00546F33"/>
    <w:rsid w:val="005506B2"/>
    <w:rsid w:val="005534BC"/>
    <w:rsid w:val="005563C9"/>
    <w:rsid w:val="00566F82"/>
    <w:rsid w:val="00570DE9"/>
    <w:rsid w:val="00577D91"/>
    <w:rsid w:val="0058449D"/>
    <w:rsid w:val="00590833"/>
    <w:rsid w:val="00590D63"/>
    <w:rsid w:val="00591FE2"/>
    <w:rsid w:val="00594F46"/>
    <w:rsid w:val="005A2A61"/>
    <w:rsid w:val="005A4D20"/>
    <w:rsid w:val="005A5859"/>
    <w:rsid w:val="005B4639"/>
    <w:rsid w:val="005C7811"/>
    <w:rsid w:val="005D7523"/>
    <w:rsid w:val="005E20A7"/>
    <w:rsid w:val="005E6B25"/>
    <w:rsid w:val="005F0A4E"/>
    <w:rsid w:val="005F4F46"/>
    <w:rsid w:val="00602AA5"/>
    <w:rsid w:val="0062153C"/>
    <w:rsid w:val="00626810"/>
    <w:rsid w:val="00630DD1"/>
    <w:rsid w:val="006367D7"/>
    <w:rsid w:val="00646662"/>
    <w:rsid w:val="00651F36"/>
    <w:rsid w:val="006557CB"/>
    <w:rsid w:val="006651C3"/>
    <w:rsid w:val="006654D0"/>
    <w:rsid w:val="006B7126"/>
    <w:rsid w:val="006C60E6"/>
    <w:rsid w:val="006D65AA"/>
    <w:rsid w:val="006E0287"/>
    <w:rsid w:val="006E6463"/>
    <w:rsid w:val="006E6F14"/>
    <w:rsid w:val="006E7739"/>
    <w:rsid w:val="0070141D"/>
    <w:rsid w:val="007039F6"/>
    <w:rsid w:val="00705444"/>
    <w:rsid w:val="007169BA"/>
    <w:rsid w:val="00716D94"/>
    <w:rsid w:val="007268F9"/>
    <w:rsid w:val="0073551D"/>
    <w:rsid w:val="00736126"/>
    <w:rsid w:val="00747DFC"/>
    <w:rsid w:val="00750E3C"/>
    <w:rsid w:val="00755DCE"/>
    <w:rsid w:val="007571B0"/>
    <w:rsid w:val="007617D6"/>
    <w:rsid w:val="00763722"/>
    <w:rsid w:val="007656B0"/>
    <w:rsid w:val="00767551"/>
    <w:rsid w:val="007816D7"/>
    <w:rsid w:val="007902D1"/>
    <w:rsid w:val="007B0740"/>
    <w:rsid w:val="007B438E"/>
    <w:rsid w:val="007B4E6F"/>
    <w:rsid w:val="007C13AC"/>
    <w:rsid w:val="007C1BAB"/>
    <w:rsid w:val="007E058E"/>
    <w:rsid w:val="007E20F1"/>
    <w:rsid w:val="007E3DE9"/>
    <w:rsid w:val="007E3FCE"/>
    <w:rsid w:val="007E6431"/>
    <w:rsid w:val="007F0392"/>
    <w:rsid w:val="007F0D6A"/>
    <w:rsid w:val="007F46CE"/>
    <w:rsid w:val="007F62B4"/>
    <w:rsid w:val="00804641"/>
    <w:rsid w:val="00810458"/>
    <w:rsid w:val="008160AA"/>
    <w:rsid w:val="00825548"/>
    <w:rsid w:val="008270FC"/>
    <w:rsid w:val="00831E88"/>
    <w:rsid w:val="00834877"/>
    <w:rsid w:val="00836CB8"/>
    <w:rsid w:val="00837006"/>
    <w:rsid w:val="00844AA6"/>
    <w:rsid w:val="00863363"/>
    <w:rsid w:val="00874782"/>
    <w:rsid w:val="008776CE"/>
    <w:rsid w:val="008878F8"/>
    <w:rsid w:val="008A35FB"/>
    <w:rsid w:val="008A3ADE"/>
    <w:rsid w:val="008B2B3E"/>
    <w:rsid w:val="008B76E2"/>
    <w:rsid w:val="008C16AD"/>
    <w:rsid w:val="008C335B"/>
    <w:rsid w:val="008D60F9"/>
    <w:rsid w:val="008E0B42"/>
    <w:rsid w:val="008E153A"/>
    <w:rsid w:val="008F37D8"/>
    <w:rsid w:val="00916F85"/>
    <w:rsid w:val="00933715"/>
    <w:rsid w:val="009409C9"/>
    <w:rsid w:val="0094460C"/>
    <w:rsid w:val="0095340E"/>
    <w:rsid w:val="00954FDF"/>
    <w:rsid w:val="00964781"/>
    <w:rsid w:val="00974401"/>
    <w:rsid w:val="00986F96"/>
    <w:rsid w:val="00990832"/>
    <w:rsid w:val="00997643"/>
    <w:rsid w:val="009B07EA"/>
    <w:rsid w:val="009B3A25"/>
    <w:rsid w:val="009C1121"/>
    <w:rsid w:val="009D3CE6"/>
    <w:rsid w:val="009E0D41"/>
    <w:rsid w:val="009E1175"/>
    <w:rsid w:val="009E3342"/>
    <w:rsid w:val="00A12789"/>
    <w:rsid w:val="00A13AB8"/>
    <w:rsid w:val="00A13C4C"/>
    <w:rsid w:val="00A142EB"/>
    <w:rsid w:val="00A15CF7"/>
    <w:rsid w:val="00A16357"/>
    <w:rsid w:val="00A16B31"/>
    <w:rsid w:val="00A22D2B"/>
    <w:rsid w:val="00A24793"/>
    <w:rsid w:val="00A31A5B"/>
    <w:rsid w:val="00A359D9"/>
    <w:rsid w:val="00A40261"/>
    <w:rsid w:val="00A4155B"/>
    <w:rsid w:val="00A4283E"/>
    <w:rsid w:val="00A459C4"/>
    <w:rsid w:val="00A461BF"/>
    <w:rsid w:val="00A50993"/>
    <w:rsid w:val="00A64E95"/>
    <w:rsid w:val="00A6575E"/>
    <w:rsid w:val="00A71ED0"/>
    <w:rsid w:val="00A738DD"/>
    <w:rsid w:val="00A81248"/>
    <w:rsid w:val="00A836B5"/>
    <w:rsid w:val="00A84125"/>
    <w:rsid w:val="00AA196E"/>
    <w:rsid w:val="00AA2563"/>
    <w:rsid w:val="00AA7EA4"/>
    <w:rsid w:val="00AB6D5A"/>
    <w:rsid w:val="00AD60CB"/>
    <w:rsid w:val="00AD6B96"/>
    <w:rsid w:val="00AE6CCB"/>
    <w:rsid w:val="00AF37F8"/>
    <w:rsid w:val="00B0453A"/>
    <w:rsid w:val="00B1752E"/>
    <w:rsid w:val="00B224C5"/>
    <w:rsid w:val="00B2401B"/>
    <w:rsid w:val="00B30608"/>
    <w:rsid w:val="00B30E8B"/>
    <w:rsid w:val="00B40CD2"/>
    <w:rsid w:val="00B5108D"/>
    <w:rsid w:val="00B57C01"/>
    <w:rsid w:val="00B6172D"/>
    <w:rsid w:val="00B65A90"/>
    <w:rsid w:val="00B73765"/>
    <w:rsid w:val="00B7674A"/>
    <w:rsid w:val="00B81B7B"/>
    <w:rsid w:val="00B90A5D"/>
    <w:rsid w:val="00B94322"/>
    <w:rsid w:val="00B947FB"/>
    <w:rsid w:val="00B97953"/>
    <w:rsid w:val="00BA4682"/>
    <w:rsid w:val="00BA5399"/>
    <w:rsid w:val="00BC09A5"/>
    <w:rsid w:val="00BE4D31"/>
    <w:rsid w:val="00BF5E65"/>
    <w:rsid w:val="00C00E8E"/>
    <w:rsid w:val="00C075A7"/>
    <w:rsid w:val="00C13BF8"/>
    <w:rsid w:val="00C201AF"/>
    <w:rsid w:val="00C22047"/>
    <w:rsid w:val="00C242F0"/>
    <w:rsid w:val="00C26031"/>
    <w:rsid w:val="00C44B8D"/>
    <w:rsid w:val="00C45847"/>
    <w:rsid w:val="00C51FD9"/>
    <w:rsid w:val="00C54670"/>
    <w:rsid w:val="00C553B2"/>
    <w:rsid w:val="00C56E07"/>
    <w:rsid w:val="00C57884"/>
    <w:rsid w:val="00C64EBD"/>
    <w:rsid w:val="00C66528"/>
    <w:rsid w:val="00C673F6"/>
    <w:rsid w:val="00C733E1"/>
    <w:rsid w:val="00C76AA6"/>
    <w:rsid w:val="00C77AFC"/>
    <w:rsid w:val="00C915F0"/>
    <w:rsid w:val="00CA23F7"/>
    <w:rsid w:val="00CB0D39"/>
    <w:rsid w:val="00CC7498"/>
    <w:rsid w:val="00CF301A"/>
    <w:rsid w:val="00CF5E45"/>
    <w:rsid w:val="00D01264"/>
    <w:rsid w:val="00D1279D"/>
    <w:rsid w:val="00D1601A"/>
    <w:rsid w:val="00D220F1"/>
    <w:rsid w:val="00D23C3C"/>
    <w:rsid w:val="00D401D2"/>
    <w:rsid w:val="00D41910"/>
    <w:rsid w:val="00D4494C"/>
    <w:rsid w:val="00D46369"/>
    <w:rsid w:val="00D5328A"/>
    <w:rsid w:val="00D778AD"/>
    <w:rsid w:val="00D81965"/>
    <w:rsid w:val="00D94D7A"/>
    <w:rsid w:val="00DB07BA"/>
    <w:rsid w:val="00DD3169"/>
    <w:rsid w:val="00DD7E5C"/>
    <w:rsid w:val="00DE6E29"/>
    <w:rsid w:val="00DF09FF"/>
    <w:rsid w:val="00DF5FD6"/>
    <w:rsid w:val="00DF6A83"/>
    <w:rsid w:val="00E01C66"/>
    <w:rsid w:val="00E038B6"/>
    <w:rsid w:val="00E057DE"/>
    <w:rsid w:val="00E139E4"/>
    <w:rsid w:val="00E176DC"/>
    <w:rsid w:val="00E2195F"/>
    <w:rsid w:val="00E30697"/>
    <w:rsid w:val="00E3699C"/>
    <w:rsid w:val="00E40506"/>
    <w:rsid w:val="00E7463C"/>
    <w:rsid w:val="00EA27FF"/>
    <w:rsid w:val="00EA52DD"/>
    <w:rsid w:val="00EB60BD"/>
    <w:rsid w:val="00EB63AA"/>
    <w:rsid w:val="00EE451F"/>
    <w:rsid w:val="00F14244"/>
    <w:rsid w:val="00F17EB6"/>
    <w:rsid w:val="00F34EE8"/>
    <w:rsid w:val="00F35C4C"/>
    <w:rsid w:val="00F56725"/>
    <w:rsid w:val="00F57AF1"/>
    <w:rsid w:val="00F61509"/>
    <w:rsid w:val="00F71701"/>
    <w:rsid w:val="00F726AB"/>
    <w:rsid w:val="00F76A4F"/>
    <w:rsid w:val="00F820B0"/>
    <w:rsid w:val="00F83445"/>
    <w:rsid w:val="00F85F96"/>
    <w:rsid w:val="00FA5CFA"/>
    <w:rsid w:val="00FB65B8"/>
    <w:rsid w:val="00FC0632"/>
    <w:rsid w:val="00FC33FE"/>
    <w:rsid w:val="00FC49AE"/>
    <w:rsid w:val="00FD23FB"/>
    <w:rsid w:val="00FD2FC3"/>
    <w:rsid w:val="00FE5E3E"/>
    <w:rsid w:val="00FE6E9B"/>
    <w:rsid w:val="00FE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6B3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semiHidden/>
    <w:qFormat/>
    <w:rsid w:val="002765B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916EC"/>
    <w:pPr>
      <w:spacing w:line="259" w:lineRule="auto"/>
      <w:outlineLvl w:val="9"/>
    </w:pPr>
    <w:rPr>
      <w:b w:val="0"/>
      <w:color w:val="0D294E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rsid w:val="002916EC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916E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2916E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2916EC"/>
    <w:rPr>
      <w:color w:val="0000FF" w:themeColor="hyperlink"/>
      <w:u w:val="single"/>
    </w:rPr>
  </w:style>
  <w:style w:type="paragraph" w:customStyle="1" w:styleId="Style1">
    <w:name w:val="Style1"/>
    <w:basedOn w:val="Titre3"/>
    <w:link w:val="Style1Car"/>
    <w:uiPriority w:val="6"/>
    <w:rsid w:val="00482E71"/>
    <w:rPr>
      <w:b w:val="0"/>
      <w:noProof/>
      <w:sz w:val="28"/>
      <w:szCs w:val="20"/>
    </w:rPr>
  </w:style>
  <w:style w:type="paragraph" w:customStyle="1" w:styleId="Style2">
    <w:name w:val="Style2"/>
    <w:basedOn w:val="Titre3"/>
    <w:link w:val="Style2Car"/>
    <w:uiPriority w:val="6"/>
    <w:rsid w:val="00482E71"/>
    <w:rPr>
      <w:b w:val="0"/>
    </w:rPr>
  </w:style>
  <w:style w:type="character" w:customStyle="1" w:styleId="Style1Car">
    <w:name w:val="Style1 Car"/>
    <w:basedOn w:val="Titre3Car"/>
    <w:link w:val="Style1"/>
    <w:uiPriority w:val="6"/>
    <w:rsid w:val="00482E71"/>
    <w:rPr>
      <w:rFonts w:asciiTheme="majorHAnsi" w:eastAsiaTheme="majorEastAsia" w:hAnsiTheme="majorHAnsi" w:cstheme="majorBidi"/>
      <w:b w:val="0"/>
      <w:noProof/>
      <w:color w:val="123869" w:themeColor="accent1"/>
      <w:sz w:val="28"/>
      <w:szCs w:val="20"/>
    </w:rPr>
  </w:style>
  <w:style w:type="paragraph" w:customStyle="1" w:styleId="Style3">
    <w:name w:val="Style3"/>
    <w:basedOn w:val="Titre3"/>
    <w:link w:val="Style3Car"/>
    <w:uiPriority w:val="6"/>
    <w:qFormat/>
    <w:rsid w:val="0018764B"/>
    <w:rPr>
      <w:b w:val="0"/>
      <w:sz w:val="28"/>
    </w:rPr>
  </w:style>
  <w:style w:type="character" w:customStyle="1" w:styleId="Style2Car">
    <w:name w:val="Style2 Car"/>
    <w:basedOn w:val="Titre3Car"/>
    <w:link w:val="Style2"/>
    <w:uiPriority w:val="6"/>
    <w:rsid w:val="00482E71"/>
    <w:rPr>
      <w:rFonts w:asciiTheme="majorHAnsi" w:eastAsiaTheme="majorEastAsia" w:hAnsiTheme="majorHAnsi" w:cstheme="majorBidi"/>
      <w:b w:val="0"/>
      <w:color w:val="123869" w:themeColor="accent1"/>
      <w:sz w:val="36"/>
    </w:rPr>
  </w:style>
  <w:style w:type="paragraph" w:customStyle="1" w:styleId="Style4">
    <w:name w:val="Style4"/>
    <w:basedOn w:val="Titre4"/>
    <w:link w:val="Style4Car"/>
    <w:uiPriority w:val="6"/>
    <w:qFormat/>
    <w:rsid w:val="000A7F61"/>
    <w:rPr>
      <w:noProof/>
      <w:color w:val="82FBFF" w:themeColor="accent2" w:themeTint="66"/>
      <w:sz w:val="28"/>
      <w:szCs w:val="22"/>
    </w:rPr>
  </w:style>
  <w:style w:type="character" w:customStyle="1" w:styleId="Style3Car">
    <w:name w:val="Style3 Car"/>
    <w:basedOn w:val="Titre3Car"/>
    <w:link w:val="Style3"/>
    <w:uiPriority w:val="6"/>
    <w:rsid w:val="0018764B"/>
    <w:rPr>
      <w:rFonts w:asciiTheme="majorHAnsi" w:eastAsiaTheme="majorEastAsia" w:hAnsiTheme="majorHAnsi" w:cstheme="majorBidi"/>
      <w:b w:val="0"/>
      <w:color w:val="123869" w:themeColor="accent1"/>
      <w:sz w:val="28"/>
    </w:rPr>
  </w:style>
  <w:style w:type="paragraph" w:customStyle="1" w:styleId="Style5">
    <w:name w:val="Style5"/>
    <w:basedOn w:val="Titre4"/>
    <w:link w:val="Style5Car"/>
    <w:uiPriority w:val="6"/>
    <w:qFormat/>
    <w:rsid w:val="000A7F61"/>
    <w:rPr>
      <w:color w:val="7AAAE8" w:themeColor="accent1" w:themeTint="66"/>
    </w:rPr>
  </w:style>
  <w:style w:type="character" w:customStyle="1" w:styleId="Style4Car">
    <w:name w:val="Style4 Car"/>
    <w:basedOn w:val="Titre4Car"/>
    <w:link w:val="Style4"/>
    <w:uiPriority w:val="6"/>
    <w:rsid w:val="000A7F61"/>
    <w:rPr>
      <w:rFonts w:eastAsiaTheme="majorEastAsia" w:cstheme="majorBidi"/>
      <w:i/>
      <w:iCs/>
      <w:noProof/>
      <w:color w:val="82FBFF" w:themeColor="accent2" w:themeTint="66"/>
      <w:sz w:val="28"/>
      <w:szCs w:val="22"/>
    </w:rPr>
  </w:style>
  <w:style w:type="paragraph" w:customStyle="1" w:styleId="Style6">
    <w:name w:val="Style6"/>
    <w:basedOn w:val="Titre1"/>
    <w:link w:val="Style6Car"/>
    <w:uiPriority w:val="6"/>
    <w:qFormat/>
    <w:rsid w:val="00A142EB"/>
    <w:rPr>
      <w:noProof/>
      <w:sz w:val="40"/>
    </w:rPr>
  </w:style>
  <w:style w:type="character" w:customStyle="1" w:styleId="Style5Car">
    <w:name w:val="Style5 Car"/>
    <w:basedOn w:val="Titre4Car"/>
    <w:link w:val="Style5"/>
    <w:uiPriority w:val="6"/>
    <w:rsid w:val="000A7F61"/>
    <w:rPr>
      <w:rFonts w:eastAsiaTheme="majorEastAsia" w:cstheme="majorBidi"/>
      <w:i/>
      <w:iCs/>
      <w:color w:val="7AAAE8" w:themeColor="accent1" w:themeTint="66"/>
      <w:sz w:val="30"/>
    </w:rPr>
  </w:style>
  <w:style w:type="character" w:customStyle="1" w:styleId="Style6Car">
    <w:name w:val="Style6 Car"/>
    <w:basedOn w:val="Titre1Car"/>
    <w:link w:val="Style6"/>
    <w:uiPriority w:val="6"/>
    <w:rsid w:val="00A142EB"/>
    <w:rPr>
      <w:rFonts w:asciiTheme="majorHAnsi" w:eastAsiaTheme="majorEastAsia" w:hAnsiTheme="majorHAnsi" w:cstheme="majorBidi"/>
      <w:b/>
      <w:noProof/>
      <w:color w:val="123869" w:themeColor="accent1"/>
      <w:sz w:val="40"/>
      <w:szCs w:val="32"/>
    </w:rPr>
  </w:style>
  <w:style w:type="paragraph" w:customStyle="1" w:styleId="Style7">
    <w:name w:val="Style7"/>
    <w:basedOn w:val="Titre2"/>
    <w:link w:val="Style7Car"/>
    <w:uiPriority w:val="6"/>
    <w:qFormat/>
    <w:rsid w:val="00E7463C"/>
    <w:rPr>
      <w:sz w:val="36"/>
      <w:szCs w:val="24"/>
    </w:rPr>
  </w:style>
  <w:style w:type="character" w:customStyle="1" w:styleId="Style7Car">
    <w:name w:val="Style7 Car"/>
    <w:basedOn w:val="Titre2Car"/>
    <w:link w:val="Style7"/>
    <w:uiPriority w:val="6"/>
    <w:rsid w:val="00E7463C"/>
    <w:rPr>
      <w:rFonts w:eastAsiaTheme="majorEastAsia" w:cstheme="majorBidi"/>
      <w:i/>
      <w:color w:val="00C1C7" w:themeColor="accent2"/>
      <w:sz w:val="3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705444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4E0E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ricad-gitlab.univ-grenoble-alpes.fr/steamer/ined-3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ABC198-4DB6-46F1-8701-BA1DA4C921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7</Pages>
  <Words>1915</Words>
  <Characters>10537</Characters>
  <Application>Microsoft Office Word</Application>
  <DocSecurity>0</DocSecurity>
  <Lines>87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2022-06-07T09:18:00Z</dcterms:created>
  <dcterms:modified xsi:type="dcterms:W3CDTF">2022-06-16T08:37:00Z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