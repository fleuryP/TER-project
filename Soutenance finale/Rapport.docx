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70FDA294" w14:textId="77777777" w:rsidTr="00A31A5B">
        <w:tc>
          <w:tcPr>
            <w:tcW w:w="5395" w:type="dxa"/>
          </w:tcPr>
          <w:p w14:paraId="31A4DF9D" w14:textId="77777777" w:rsidR="00A81248" w:rsidRPr="006B7126" w:rsidRDefault="00A81248" w:rsidP="00A81248">
            <w:pPr>
              <w:pStyle w:val="Ancredugraphisme"/>
              <w:rPr>
                <w:noProof/>
              </w:rPr>
            </w:pPr>
          </w:p>
        </w:tc>
        <w:tc>
          <w:tcPr>
            <w:tcW w:w="5237" w:type="dxa"/>
          </w:tcPr>
          <w:p w14:paraId="1D235EEE" w14:textId="77777777" w:rsidR="00A81248" w:rsidRPr="006B7126" w:rsidRDefault="00A81248" w:rsidP="00A81248">
            <w:pPr>
              <w:pStyle w:val="Ancredugraphisme"/>
              <w:rPr>
                <w:noProof/>
              </w:rPr>
            </w:pPr>
          </w:p>
        </w:tc>
      </w:tr>
      <w:tr w:rsidR="00A81248" w:rsidRPr="006B7126" w14:paraId="5DF35217" w14:textId="77777777" w:rsidTr="00A31A5B">
        <w:trPr>
          <w:trHeight w:val="2719"/>
        </w:trPr>
        <w:tc>
          <w:tcPr>
            <w:tcW w:w="5395" w:type="dxa"/>
          </w:tcPr>
          <w:p w14:paraId="4D530AF7" w14:textId="6734CADA" w:rsidR="00A81248" w:rsidRPr="00C54670" w:rsidRDefault="00FE7655" w:rsidP="003C642C">
            <w:pPr>
              <w:pStyle w:val="Titre5"/>
              <w:rPr>
                <w:noProof/>
                <w:sz w:val="36"/>
                <w:szCs w:val="36"/>
              </w:rPr>
            </w:pPr>
            <w:r w:rsidRPr="00C54670">
              <w:rPr>
                <w:noProof/>
                <w:sz w:val="36"/>
                <w:szCs w:val="36"/>
              </w:rPr>
              <w:t>IMPORTATION</w:t>
            </w:r>
            <w:r w:rsidR="00577D91" w:rsidRPr="00C54670">
              <w:rPr>
                <w:noProof/>
                <w:sz w:val="36"/>
                <w:szCs w:val="36"/>
              </w:rPr>
              <w:t xml:space="preserve">, </w:t>
            </w:r>
            <w:r w:rsidRPr="00C54670">
              <w:rPr>
                <w:noProof/>
                <w:sz w:val="36"/>
                <w:szCs w:val="36"/>
              </w:rPr>
              <w:t>ANALYSE ET VISUALISATION</w:t>
            </w:r>
            <w:r w:rsidR="00577D91" w:rsidRPr="00C54670">
              <w:rPr>
                <w:noProof/>
                <w:sz w:val="36"/>
                <w:szCs w:val="36"/>
              </w:rPr>
              <w:t xml:space="preserve"> </w:t>
            </w:r>
            <w:r w:rsidRPr="00C54670">
              <w:rPr>
                <w:noProof/>
                <w:sz w:val="36"/>
                <w:szCs w:val="36"/>
              </w:rPr>
              <w:t>DE DONNEES D</w:t>
            </w:r>
            <w:r w:rsidR="00577D91" w:rsidRPr="00C54670">
              <w:rPr>
                <w:noProof/>
                <w:sz w:val="36"/>
                <w:szCs w:val="36"/>
              </w:rPr>
              <w:t>’</w:t>
            </w:r>
            <w:r w:rsidRPr="00C54670">
              <w:rPr>
                <w:noProof/>
                <w:sz w:val="36"/>
                <w:szCs w:val="36"/>
              </w:rPr>
              <w:t>ENQUÊTE</w:t>
            </w:r>
            <w:r w:rsidR="00577D91" w:rsidRPr="00C54670">
              <w:rPr>
                <w:noProof/>
                <w:sz w:val="36"/>
                <w:szCs w:val="36"/>
              </w:rPr>
              <w:t xml:space="preserve"> </w:t>
            </w:r>
            <w:r w:rsidRPr="00C54670">
              <w:rPr>
                <w:noProof/>
                <w:sz w:val="36"/>
                <w:szCs w:val="36"/>
              </w:rPr>
              <w:t>DANS UN MODELE MULTIDIMENSIONNELLE</w:t>
            </w:r>
            <w:r w:rsidR="00577D91" w:rsidRPr="00C54670">
              <w:rPr>
                <w:noProof/>
                <w:sz w:val="36"/>
                <w:szCs w:val="36"/>
              </w:rPr>
              <w:t xml:space="preserve"> </w:t>
            </w:r>
            <w:r w:rsidRPr="00C54670">
              <w:rPr>
                <w:noProof/>
                <w:sz w:val="36"/>
                <w:szCs w:val="36"/>
              </w:rPr>
              <w:t>DE TRAJECTOIRE DE VIE</w:t>
            </w:r>
          </w:p>
        </w:tc>
        <w:tc>
          <w:tcPr>
            <w:tcW w:w="5237" w:type="dxa"/>
          </w:tcPr>
          <w:p w14:paraId="05D881AC" w14:textId="308F6C41" w:rsidR="00A81248" w:rsidRPr="006B7126" w:rsidRDefault="00874782">
            <w:pPr>
              <w:rPr>
                <w:noProof/>
              </w:rPr>
            </w:pPr>
            <w:r>
              <w:rPr>
                <w:noProof/>
                <w:highlight w:val="yellow"/>
              </w:rPr>
              <w:drawing>
                <wp:anchor distT="0" distB="0" distL="114300" distR="114300" simplePos="0" relativeHeight="251662336" behindDoc="0" locked="0" layoutInCell="1" allowOverlap="1" wp14:anchorId="0938BFAD" wp14:editId="57418D86">
                  <wp:simplePos x="0" y="0"/>
                  <wp:positionH relativeFrom="column">
                    <wp:posOffset>1251591</wp:posOffset>
                  </wp:positionH>
                  <wp:positionV relativeFrom="paragraph">
                    <wp:posOffset>-529590</wp:posOffset>
                  </wp:positionV>
                  <wp:extent cx="2417440" cy="1590675"/>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688" cy="15947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81248" w:rsidRPr="006B7126" w14:paraId="263FC13A" w14:textId="77777777" w:rsidTr="007268F9">
        <w:trPr>
          <w:trHeight w:val="7503"/>
        </w:trPr>
        <w:tc>
          <w:tcPr>
            <w:tcW w:w="5395" w:type="dxa"/>
          </w:tcPr>
          <w:p w14:paraId="5AA11572"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1B91A26D" wp14:editId="3D10FC1A">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C23D2A3"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70C08F20" w14:textId="77777777" w:rsidR="00A81248" w:rsidRPr="006B7126" w:rsidRDefault="00A81248">
            <w:pPr>
              <w:rPr>
                <w:noProof/>
              </w:rPr>
            </w:pPr>
          </w:p>
        </w:tc>
      </w:tr>
      <w:tr w:rsidR="00A81248" w:rsidRPr="006B7126" w14:paraId="7C136186" w14:textId="77777777" w:rsidTr="00A31A5B">
        <w:trPr>
          <w:trHeight w:val="1299"/>
        </w:trPr>
        <w:tc>
          <w:tcPr>
            <w:tcW w:w="5395" w:type="dxa"/>
          </w:tcPr>
          <w:p w14:paraId="76E4989F" w14:textId="77777777" w:rsidR="00A81248" w:rsidRPr="006B7126" w:rsidRDefault="00A81248">
            <w:pPr>
              <w:rPr>
                <w:noProof/>
              </w:rPr>
            </w:pPr>
          </w:p>
        </w:tc>
        <w:tc>
          <w:tcPr>
            <w:tcW w:w="5237" w:type="dxa"/>
          </w:tcPr>
          <w:p w14:paraId="04AFA18B" w14:textId="27876CB2" w:rsidR="00A81248" w:rsidRPr="000A7F61" w:rsidRDefault="00577D91" w:rsidP="000A7F61">
            <w:pPr>
              <w:pStyle w:val="Texte"/>
              <w:rPr>
                <w:rStyle w:val="Accentuation"/>
                <w:sz w:val="42"/>
                <w:szCs w:val="42"/>
              </w:rPr>
            </w:pPr>
            <w:r>
              <w:rPr>
                <w:rStyle w:val="Accentuation"/>
                <w:sz w:val="42"/>
                <w:szCs w:val="42"/>
              </w:rPr>
              <w:t>Rapport de projet M1 IC</w:t>
            </w:r>
          </w:p>
          <w:p w14:paraId="3C7D23E3" w14:textId="77777777" w:rsidR="007268F9" w:rsidRDefault="007268F9" w:rsidP="000A7F61">
            <w:pPr>
              <w:pStyle w:val="Texte"/>
              <w:rPr>
                <w:rStyle w:val="Accentuation"/>
                <w:sz w:val="42"/>
                <w:szCs w:val="42"/>
              </w:rPr>
            </w:pPr>
          </w:p>
          <w:p w14:paraId="730E0644" w14:textId="1782988B" w:rsidR="000A7F61" w:rsidRPr="00FA5CFA" w:rsidRDefault="00577D91" w:rsidP="000A7F61">
            <w:pPr>
              <w:pStyle w:val="Texte"/>
              <w:rPr>
                <w:rStyle w:val="Accentuation"/>
                <w:b/>
                <w:bCs/>
                <w:sz w:val="42"/>
                <w:szCs w:val="42"/>
              </w:rPr>
            </w:pPr>
            <w:r w:rsidRPr="00FA5CFA">
              <w:rPr>
                <w:rStyle w:val="Accentuation"/>
                <w:b/>
                <w:bCs/>
                <w:sz w:val="32"/>
                <w:szCs w:val="32"/>
              </w:rPr>
              <w:t>Etudiants :</w:t>
            </w:r>
          </w:p>
        </w:tc>
      </w:tr>
      <w:tr w:rsidR="00A81248" w:rsidRPr="006B7126" w14:paraId="25309E78" w14:textId="77777777" w:rsidTr="000A7F61">
        <w:trPr>
          <w:trHeight w:val="216"/>
        </w:trPr>
        <w:tc>
          <w:tcPr>
            <w:tcW w:w="5395" w:type="dxa"/>
          </w:tcPr>
          <w:p w14:paraId="0E915794" w14:textId="77777777" w:rsidR="00A81248" w:rsidRPr="006B7126" w:rsidRDefault="00A81248">
            <w:pPr>
              <w:rPr>
                <w:noProof/>
              </w:rPr>
            </w:pPr>
          </w:p>
        </w:tc>
        <w:tc>
          <w:tcPr>
            <w:tcW w:w="5237" w:type="dxa"/>
          </w:tcPr>
          <w:p w14:paraId="3E1092E7" w14:textId="77777777" w:rsidR="007268F9" w:rsidRPr="00FA5CFA" w:rsidRDefault="007268F9" w:rsidP="000A7F61">
            <w:pPr>
              <w:pStyle w:val="Texte"/>
              <w:rPr>
                <w:rStyle w:val="Accentuation"/>
                <w:sz w:val="32"/>
                <w:szCs w:val="32"/>
              </w:rPr>
            </w:pPr>
            <w:r w:rsidRPr="00FA5CFA">
              <w:rPr>
                <w:rStyle w:val="Accentuation"/>
                <w:sz w:val="32"/>
                <w:szCs w:val="32"/>
              </w:rPr>
              <w:t>BENKAOUR Salwa</w:t>
            </w:r>
          </w:p>
          <w:p w14:paraId="2CA9067D" w14:textId="77777777" w:rsidR="007268F9" w:rsidRPr="00FA5CFA" w:rsidRDefault="007268F9" w:rsidP="000A7F61">
            <w:pPr>
              <w:pStyle w:val="Texte"/>
              <w:rPr>
                <w:rStyle w:val="Accentuation"/>
                <w:sz w:val="32"/>
                <w:szCs w:val="32"/>
              </w:rPr>
            </w:pPr>
            <w:r w:rsidRPr="00FA5CFA">
              <w:rPr>
                <w:rStyle w:val="Accentuation"/>
                <w:sz w:val="32"/>
                <w:szCs w:val="32"/>
              </w:rPr>
              <w:t>FLEURY Pierre</w:t>
            </w:r>
          </w:p>
          <w:p w14:paraId="372BB0A4" w14:textId="77777777" w:rsidR="007268F9" w:rsidRPr="00FA5CFA" w:rsidRDefault="007268F9" w:rsidP="000A7F61">
            <w:pPr>
              <w:pStyle w:val="Texte"/>
              <w:rPr>
                <w:rStyle w:val="Accentuation"/>
                <w:sz w:val="32"/>
                <w:szCs w:val="32"/>
              </w:rPr>
            </w:pPr>
            <w:r w:rsidRPr="00FA5CFA">
              <w:rPr>
                <w:rStyle w:val="Accentuation"/>
                <w:sz w:val="32"/>
                <w:szCs w:val="32"/>
              </w:rPr>
              <w:t>JORDAN Célia</w:t>
            </w:r>
          </w:p>
          <w:p w14:paraId="6588A16A" w14:textId="77777777" w:rsidR="00577D91" w:rsidRDefault="00577D91" w:rsidP="000A7F61">
            <w:pPr>
              <w:pStyle w:val="Texte"/>
              <w:rPr>
                <w:rStyle w:val="Accentuation"/>
                <w:sz w:val="32"/>
                <w:szCs w:val="32"/>
              </w:rPr>
            </w:pPr>
          </w:p>
          <w:p w14:paraId="1394262E" w14:textId="77777777" w:rsidR="00FA5CFA" w:rsidRPr="00FA5CFA" w:rsidRDefault="00577D91" w:rsidP="000A7F61">
            <w:pPr>
              <w:pStyle w:val="Texte"/>
              <w:rPr>
                <w:rStyle w:val="Accentuation"/>
                <w:b/>
                <w:bCs/>
                <w:sz w:val="32"/>
                <w:szCs w:val="32"/>
              </w:rPr>
            </w:pPr>
            <w:r w:rsidRPr="00FA5CFA">
              <w:rPr>
                <w:rStyle w:val="Accentuation"/>
                <w:b/>
                <w:bCs/>
                <w:sz w:val="32"/>
                <w:szCs w:val="32"/>
              </w:rPr>
              <w:t xml:space="preserve">Enseignant référant : </w:t>
            </w:r>
          </w:p>
          <w:p w14:paraId="0076EE23" w14:textId="3A1CE277" w:rsidR="00577D91" w:rsidRDefault="00590D63" w:rsidP="000A7F61">
            <w:pPr>
              <w:pStyle w:val="Texte"/>
              <w:rPr>
                <w:rStyle w:val="Accentuation"/>
                <w:sz w:val="32"/>
                <w:szCs w:val="32"/>
              </w:rPr>
            </w:pPr>
            <w:r>
              <w:rPr>
                <w:rStyle w:val="Accentuation"/>
                <w:sz w:val="32"/>
                <w:szCs w:val="32"/>
              </w:rPr>
              <w:t>PELLIER Damien</w:t>
            </w:r>
          </w:p>
          <w:p w14:paraId="0128CFAB" w14:textId="77777777" w:rsidR="00FA5CFA" w:rsidRDefault="00FA5CFA" w:rsidP="000A7F61">
            <w:pPr>
              <w:pStyle w:val="Texte"/>
              <w:rPr>
                <w:rStyle w:val="Accentuation"/>
                <w:sz w:val="32"/>
                <w:szCs w:val="32"/>
              </w:rPr>
            </w:pPr>
          </w:p>
          <w:p w14:paraId="21EF1C63" w14:textId="77777777" w:rsidR="00FA5CFA" w:rsidRPr="00FA5CFA" w:rsidRDefault="00577D91" w:rsidP="000A7F61">
            <w:pPr>
              <w:pStyle w:val="Texte"/>
              <w:rPr>
                <w:rStyle w:val="Accentuation"/>
                <w:b/>
                <w:bCs/>
                <w:sz w:val="32"/>
                <w:szCs w:val="32"/>
              </w:rPr>
            </w:pPr>
            <w:r w:rsidRPr="00FA5CFA">
              <w:rPr>
                <w:rStyle w:val="Accentuation"/>
                <w:b/>
                <w:bCs/>
                <w:sz w:val="32"/>
                <w:szCs w:val="32"/>
              </w:rPr>
              <w:t>Maitre de stage :</w:t>
            </w:r>
          </w:p>
          <w:p w14:paraId="4DEA00E1" w14:textId="1FC9F904" w:rsidR="00577D91" w:rsidRPr="000A7F61" w:rsidRDefault="00590D63" w:rsidP="000A7F61">
            <w:pPr>
              <w:pStyle w:val="Texte"/>
              <w:rPr>
                <w:rStyle w:val="Accentuation"/>
              </w:rPr>
            </w:pPr>
            <w:r>
              <w:rPr>
                <w:rStyle w:val="Accentuation"/>
                <w:sz w:val="32"/>
                <w:szCs w:val="32"/>
              </w:rPr>
              <w:t xml:space="preserve">GENSEL </w:t>
            </w:r>
            <w:proofErr w:type="spellStart"/>
            <w:r w:rsidR="00577D91">
              <w:rPr>
                <w:rStyle w:val="Accentuation"/>
                <w:sz w:val="32"/>
                <w:szCs w:val="32"/>
              </w:rPr>
              <w:t>Jerome</w:t>
            </w:r>
            <w:proofErr w:type="spellEnd"/>
          </w:p>
        </w:tc>
      </w:tr>
    </w:tbl>
    <w:p w14:paraId="55F5B284" w14:textId="77777777" w:rsidR="00FC33FE" w:rsidRDefault="00FC33FE">
      <w:pPr>
        <w:rPr>
          <w:noProof/>
        </w:rPr>
        <w:sectPr w:rsidR="00FC33FE" w:rsidSect="00A31A5B">
          <w:footerReference w:type="even" r:id="rId12"/>
          <w:footerReference w:type="default" r:id="rId13"/>
          <w:pgSz w:w="11906" w:h="16838" w:code="9"/>
          <w:pgMar w:top="720" w:right="624" w:bottom="1077" w:left="624" w:header="709" w:footer="431" w:gutter="0"/>
          <w:cols w:space="708"/>
          <w:titlePg/>
          <w:docGrid w:linePitch="360"/>
        </w:sectPr>
      </w:pPr>
    </w:p>
    <w:sdt>
      <w:sdtPr>
        <w:rPr>
          <w:rFonts w:asciiTheme="minorHAnsi" w:eastAsiaTheme="minorHAnsi" w:hAnsiTheme="minorHAnsi" w:cstheme="minorBidi"/>
          <w:color w:val="auto"/>
          <w:sz w:val="24"/>
          <w:szCs w:val="24"/>
          <w:lang w:eastAsia="en-US"/>
        </w:rPr>
        <w:id w:val="1986509439"/>
        <w:docPartObj>
          <w:docPartGallery w:val="Table of Contents"/>
          <w:docPartUnique/>
        </w:docPartObj>
      </w:sdtPr>
      <w:sdtEndPr>
        <w:rPr>
          <w:b/>
          <w:bCs/>
        </w:rPr>
      </w:sdtEndPr>
      <w:sdtContent>
        <w:p w14:paraId="01417B83" w14:textId="54E6F43A" w:rsidR="000A7F61" w:rsidRDefault="000A7F61">
          <w:pPr>
            <w:pStyle w:val="En-ttedetabledesmatires"/>
          </w:pPr>
          <w:r>
            <w:t>Table des matières</w:t>
          </w:r>
        </w:p>
        <w:p w14:paraId="1DFDFB34" w14:textId="337CFDB3" w:rsidR="008878F8" w:rsidRDefault="000A7F61">
          <w:pPr>
            <w:pStyle w:val="TM1"/>
            <w:tabs>
              <w:tab w:val="right" w:leader="dot" w:pos="9060"/>
            </w:tabs>
            <w:rPr>
              <w:rFonts w:eastAsiaTheme="minorEastAsia"/>
              <w:noProof/>
              <w:sz w:val="22"/>
              <w:szCs w:val="22"/>
              <w:lang w:eastAsia="fr-FR"/>
            </w:rPr>
          </w:pPr>
          <w:r>
            <w:fldChar w:fldCharType="begin"/>
          </w:r>
          <w:r>
            <w:instrText xml:space="preserve"> TOC \o "1-3" \h \z \u </w:instrText>
          </w:r>
          <w:r>
            <w:fldChar w:fldCharType="separate"/>
          </w:r>
          <w:hyperlink w:anchor="_Toc106106762" w:history="1">
            <w:r w:rsidR="008878F8" w:rsidRPr="00F92191">
              <w:rPr>
                <w:rStyle w:val="Lienhypertexte"/>
                <w:noProof/>
              </w:rPr>
              <w:t>Introduction</w:t>
            </w:r>
            <w:r w:rsidR="008878F8">
              <w:rPr>
                <w:noProof/>
                <w:webHidden/>
              </w:rPr>
              <w:tab/>
            </w:r>
            <w:r w:rsidR="008878F8">
              <w:rPr>
                <w:noProof/>
                <w:webHidden/>
              </w:rPr>
              <w:fldChar w:fldCharType="begin"/>
            </w:r>
            <w:r w:rsidR="008878F8">
              <w:rPr>
                <w:noProof/>
                <w:webHidden/>
              </w:rPr>
              <w:instrText xml:space="preserve"> PAGEREF _Toc106106762 \h </w:instrText>
            </w:r>
            <w:r w:rsidR="008878F8">
              <w:rPr>
                <w:noProof/>
                <w:webHidden/>
              </w:rPr>
            </w:r>
            <w:r w:rsidR="008878F8">
              <w:rPr>
                <w:noProof/>
                <w:webHidden/>
              </w:rPr>
              <w:fldChar w:fldCharType="separate"/>
            </w:r>
            <w:r w:rsidR="008878F8">
              <w:rPr>
                <w:noProof/>
                <w:webHidden/>
              </w:rPr>
              <w:t>3</w:t>
            </w:r>
            <w:r w:rsidR="008878F8">
              <w:rPr>
                <w:noProof/>
                <w:webHidden/>
              </w:rPr>
              <w:fldChar w:fldCharType="end"/>
            </w:r>
          </w:hyperlink>
        </w:p>
        <w:p w14:paraId="339AB2B0" w14:textId="4A8E066A" w:rsidR="008878F8" w:rsidRDefault="00F85F96">
          <w:pPr>
            <w:pStyle w:val="TM2"/>
            <w:tabs>
              <w:tab w:val="right" w:leader="dot" w:pos="9060"/>
            </w:tabs>
            <w:rPr>
              <w:rFonts w:eastAsiaTheme="minorEastAsia"/>
              <w:noProof/>
              <w:sz w:val="22"/>
              <w:szCs w:val="22"/>
              <w:lang w:eastAsia="fr-FR"/>
            </w:rPr>
          </w:pPr>
          <w:hyperlink w:anchor="_Toc106106763" w:history="1">
            <w:r w:rsidR="008878F8" w:rsidRPr="00F92191">
              <w:rPr>
                <w:rStyle w:val="Lienhypertexte"/>
                <w:noProof/>
              </w:rPr>
              <w:t>Contexte</w:t>
            </w:r>
            <w:r w:rsidR="008878F8">
              <w:rPr>
                <w:noProof/>
                <w:webHidden/>
              </w:rPr>
              <w:tab/>
            </w:r>
            <w:r w:rsidR="008878F8">
              <w:rPr>
                <w:noProof/>
                <w:webHidden/>
              </w:rPr>
              <w:fldChar w:fldCharType="begin"/>
            </w:r>
            <w:r w:rsidR="008878F8">
              <w:rPr>
                <w:noProof/>
                <w:webHidden/>
              </w:rPr>
              <w:instrText xml:space="preserve"> PAGEREF _Toc106106763 \h </w:instrText>
            </w:r>
            <w:r w:rsidR="008878F8">
              <w:rPr>
                <w:noProof/>
                <w:webHidden/>
              </w:rPr>
            </w:r>
            <w:r w:rsidR="008878F8">
              <w:rPr>
                <w:noProof/>
                <w:webHidden/>
              </w:rPr>
              <w:fldChar w:fldCharType="separate"/>
            </w:r>
            <w:r w:rsidR="008878F8">
              <w:rPr>
                <w:noProof/>
                <w:webHidden/>
              </w:rPr>
              <w:t>3</w:t>
            </w:r>
            <w:r w:rsidR="008878F8">
              <w:rPr>
                <w:noProof/>
                <w:webHidden/>
              </w:rPr>
              <w:fldChar w:fldCharType="end"/>
            </w:r>
          </w:hyperlink>
        </w:p>
        <w:p w14:paraId="50C5D7A3" w14:textId="59772713" w:rsidR="008878F8" w:rsidRDefault="00F85F96">
          <w:pPr>
            <w:pStyle w:val="TM2"/>
            <w:tabs>
              <w:tab w:val="right" w:leader="dot" w:pos="9060"/>
            </w:tabs>
            <w:rPr>
              <w:rFonts w:eastAsiaTheme="minorEastAsia"/>
              <w:noProof/>
              <w:sz w:val="22"/>
              <w:szCs w:val="22"/>
              <w:lang w:eastAsia="fr-FR"/>
            </w:rPr>
          </w:pPr>
          <w:hyperlink w:anchor="_Toc106106764" w:history="1">
            <w:r w:rsidR="008878F8" w:rsidRPr="00F92191">
              <w:rPr>
                <w:rStyle w:val="Lienhypertexte"/>
                <w:noProof/>
              </w:rPr>
              <w:t>L’objectif du projet</w:t>
            </w:r>
            <w:r w:rsidR="008878F8">
              <w:rPr>
                <w:noProof/>
                <w:webHidden/>
              </w:rPr>
              <w:tab/>
            </w:r>
            <w:r w:rsidR="008878F8">
              <w:rPr>
                <w:noProof/>
                <w:webHidden/>
              </w:rPr>
              <w:fldChar w:fldCharType="begin"/>
            </w:r>
            <w:r w:rsidR="008878F8">
              <w:rPr>
                <w:noProof/>
                <w:webHidden/>
              </w:rPr>
              <w:instrText xml:space="preserve"> PAGEREF _Toc106106764 \h </w:instrText>
            </w:r>
            <w:r w:rsidR="008878F8">
              <w:rPr>
                <w:noProof/>
                <w:webHidden/>
              </w:rPr>
            </w:r>
            <w:r w:rsidR="008878F8">
              <w:rPr>
                <w:noProof/>
                <w:webHidden/>
              </w:rPr>
              <w:fldChar w:fldCharType="separate"/>
            </w:r>
            <w:r w:rsidR="008878F8">
              <w:rPr>
                <w:noProof/>
                <w:webHidden/>
              </w:rPr>
              <w:t>3</w:t>
            </w:r>
            <w:r w:rsidR="008878F8">
              <w:rPr>
                <w:noProof/>
                <w:webHidden/>
              </w:rPr>
              <w:fldChar w:fldCharType="end"/>
            </w:r>
          </w:hyperlink>
        </w:p>
        <w:p w14:paraId="50EE6FEA" w14:textId="0F97D905" w:rsidR="008878F8" w:rsidRDefault="00F85F96">
          <w:pPr>
            <w:pStyle w:val="TM1"/>
            <w:tabs>
              <w:tab w:val="right" w:leader="dot" w:pos="9060"/>
            </w:tabs>
            <w:rPr>
              <w:rFonts w:eastAsiaTheme="minorEastAsia"/>
              <w:noProof/>
              <w:sz w:val="22"/>
              <w:szCs w:val="22"/>
              <w:lang w:eastAsia="fr-FR"/>
            </w:rPr>
          </w:pPr>
          <w:hyperlink w:anchor="_Toc106106765" w:history="1">
            <w:r w:rsidR="008878F8" w:rsidRPr="00F92191">
              <w:rPr>
                <w:rStyle w:val="Lienhypertexte"/>
                <w:noProof/>
              </w:rPr>
              <w:t>Guide de lecture</w:t>
            </w:r>
            <w:r w:rsidR="008878F8">
              <w:rPr>
                <w:noProof/>
                <w:webHidden/>
              </w:rPr>
              <w:tab/>
            </w:r>
            <w:r w:rsidR="008878F8">
              <w:rPr>
                <w:noProof/>
                <w:webHidden/>
              </w:rPr>
              <w:fldChar w:fldCharType="begin"/>
            </w:r>
            <w:r w:rsidR="008878F8">
              <w:rPr>
                <w:noProof/>
                <w:webHidden/>
              </w:rPr>
              <w:instrText xml:space="preserve"> PAGEREF _Toc106106765 \h </w:instrText>
            </w:r>
            <w:r w:rsidR="008878F8">
              <w:rPr>
                <w:noProof/>
                <w:webHidden/>
              </w:rPr>
            </w:r>
            <w:r w:rsidR="008878F8">
              <w:rPr>
                <w:noProof/>
                <w:webHidden/>
              </w:rPr>
              <w:fldChar w:fldCharType="separate"/>
            </w:r>
            <w:r w:rsidR="008878F8">
              <w:rPr>
                <w:noProof/>
                <w:webHidden/>
              </w:rPr>
              <w:t>3</w:t>
            </w:r>
            <w:r w:rsidR="008878F8">
              <w:rPr>
                <w:noProof/>
                <w:webHidden/>
              </w:rPr>
              <w:fldChar w:fldCharType="end"/>
            </w:r>
          </w:hyperlink>
        </w:p>
        <w:p w14:paraId="66484CD5" w14:textId="634E0844" w:rsidR="008878F8" w:rsidRDefault="00F85F96">
          <w:pPr>
            <w:pStyle w:val="TM1"/>
            <w:tabs>
              <w:tab w:val="right" w:leader="dot" w:pos="9060"/>
            </w:tabs>
            <w:rPr>
              <w:rFonts w:eastAsiaTheme="minorEastAsia"/>
              <w:noProof/>
              <w:sz w:val="22"/>
              <w:szCs w:val="22"/>
              <w:lang w:eastAsia="fr-FR"/>
            </w:rPr>
          </w:pPr>
          <w:hyperlink w:anchor="_Toc106106766" w:history="1">
            <w:r w:rsidR="008878F8" w:rsidRPr="00F92191">
              <w:rPr>
                <w:rStyle w:val="Lienhypertexte"/>
                <w:noProof/>
              </w:rPr>
              <w:t xml:space="preserve">Réalisation du projet / Conception </w:t>
            </w:r>
            <w:r w:rsidR="008878F8" w:rsidRPr="00F92191">
              <w:rPr>
                <w:rStyle w:val="Lienhypertexte"/>
                <w:bCs/>
                <w:noProof/>
              </w:rPr>
              <w:t>(qui est le mieux ?)</w:t>
            </w:r>
            <w:r w:rsidR="008878F8">
              <w:rPr>
                <w:noProof/>
                <w:webHidden/>
              </w:rPr>
              <w:tab/>
            </w:r>
            <w:r w:rsidR="008878F8">
              <w:rPr>
                <w:noProof/>
                <w:webHidden/>
              </w:rPr>
              <w:fldChar w:fldCharType="begin"/>
            </w:r>
            <w:r w:rsidR="008878F8">
              <w:rPr>
                <w:noProof/>
                <w:webHidden/>
              </w:rPr>
              <w:instrText xml:space="preserve"> PAGEREF _Toc106106766 \h </w:instrText>
            </w:r>
            <w:r w:rsidR="008878F8">
              <w:rPr>
                <w:noProof/>
                <w:webHidden/>
              </w:rPr>
            </w:r>
            <w:r w:rsidR="008878F8">
              <w:rPr>
                <w:noProof/>
                <w:webHidden/>
              </w:rPr>
              <w:fldChar w:fldCharType="separate"/>
            </w:r>
            <w:r w:rsidR="008878F8">
              <w:rPr>
                <w:noProof/>
                <w:webHidden/>
              </w:rPr>
              <w:t>3</w:t>
            </w:r>
            <w:r w:rsidR="008878F8">
              <w:rPr>
                <w:noProof/>
                <w:webHidden/>
              </w:rPr>
              <w:fldChar w:fldCharType="end"/>
            </w:r>
          </w:hyperlink>
        </w:p>
        <w:p w14:paraId="7EB865A3" w14:textId="718BDFCA" w:rsidR="008878F8" w:rsidRDefault="00F85F96">
          <w:pPr>
            <w:pStyle w:val="TM2"/>
            <w:tabs>
              <w:tab w:val="right" w:leader="dot" w:pos="9060"/>
            </w:tabs>
            <w:rPr>
              <w:rFonts w:eastAsiaTheme="minorEastAsia"/>
              <w:noProof/>
              <w:sz w:val="22"/>
              <w:szCs w:val="22"/>
              <w:lang w:eastAsia="fr-FR"/>
            </w:rPr>
          </w:pPr>
          <w:hyperlink w:anchor="_Toc106106767" w:history="1">
            <w:r w:rsidR="008878F8" w:rsidRPr="00F92191">
              <w:rPr>
                <w:rStyle w:val="Lienhypertexte"/>
                <w:noProof/>
              </w:rPr>
              <w:t>Base de données – Importation</w:t>
            </w:r>
            <w:r w:rsidR="008878F8">
              <w:rPr>
                <w:noProof/>
                <w:webHidden/>
              </w:rPr>
              <w:tab/>
            </w:r>
            <w:r w:rsidR="008878F8">
              <w:rPr>
                <w:noProof/>
                <w:webHidden/>
              </w:rPr>
              <w:fldChar w:fldCharType="begin"/>
            </w:r>
            <w:r w:rsidR="008878F8">
              <w:rPr>
                <w:noProof/>
                <w:webHidden/>
              </w:rPr>
              <w:instrText xml:space="preserve"> PAGEREF _Toc106106767 \h </w:instrText>
            </w:r>
            <w:r w:rsidR="008878F8">
              <w:rPr>
                <w:noProof/>
                <w:webHidden/>
              </w:rPr>
            </w:r>
            <w:r w:rsidR="008878F8">
              <w:rPr>
                <w:noProof/>
                <w:webHidden/>
              </w:rPr>
              <w:fldChar w:fldCharType="separate"/>
            </w:r>
            <w:r w:rsidR="008878F8">
              <w:rPr>
                <w:noProof/>
                <w:webHidden/>
              </w:rPr>
              <w:t>3</w:t>
            </w:r>
            <w:r w:rsidR="008878F8">
              <w:rPr>
                <w:noProof/>
                <w:webHidden/>
              </w:rPr>
              <w:fldChar w:fldCharType="end"/>
            </w:r>
          </w:hyperlink>
        </w:p>
        <w:p w14:paraId="03200B64" w14:textId="77B86270" w:rsidR="008878F8" w:rsidRDefault="00F85F96">
          <w:pPr>
            <w:pStyle w:val="TM2"/>
            <w:tabs>
              <w:tab w:val="right" w:leader="dot" w:pos="9060"/>
            </w:tabs>
            <w:rPr>
              <w:rFonts w:eastAsiaTheme="minorEastAsia"/>
              <w:noProof/>
              <w:sz w:val="22"/>
              <w:szCs w:val="22"/>
              <w:lang w:eastAsia="fr-FR"/>
            </w:rPr>
          </w:pPr>
          <w:hyperlink w:anchor="_Toc106106768" w:history="1">
            <w:r w:rsidR="008878F8" w:rsidRPr="00F92191">
              <w:rPr>
                <w:rStyle w:val="Lienhypertexte"/>
                <w:noProof/>
              </w:rPr>
              <w:t>Base de données – Vérification</w:t>
            </w:r>
            <w:r w:rsidR="008878F8">
              <w:rPr>
                <w:noProof/>
                <w:webHidden/>
              </w:rPr>
              <w:tab/>
            </w:r>
            <w:r w:rsidR="008878F8">
              <w:rPr>
                <w:noProof/>
                <w:webHidden/>
              </w:rPr>
              <w:fldChar w:fldCharType="begin"/>
            </w:r>
            <w:r w:rsidR="008878F8">
              <w:rPr>
                <w:noProof/>
                <w:webHidden/>
              </w:rPr>
              <w:instrText xml:space="preserve"> PAGEREF _Toc106106768 \h </w:instrText>
            </w:r>
            <w:r w:rsidR="008878F8">
              <w:rPr>
                <w:noProof/>
                <w:webHidden/>
              </w:rPr>
            </w:r>
            <w:r w:rsidR="008878F8">
              <w:rPr>
                <w:noProof/>
                <w:webHidden/>
              </w:rPr>
              <w:fldChar w:fldCharType="separate"/>
            </w:r>
            <w:r w:rsidR="008878F8">
              <w:rPr>
                <w:noProof/>
                <w:webHidden/>
              </w:rPr>
              <w:t>4</w:t>
            </w:r>
            <w:r w:rsidR="008878F8">
              <w:rPr>
                <w:noProof/>
                <w:webHidden/>
              </w:rPr>
              <w:fldChar w:fldCharType="end"/>
            </w:r>
          </w:hyperlink>
        </w:p>
        <w:p w14:paraId="7F61A177" w14:textId="1687842F" w:rsidR="008878F8" w:rsidRDefault="00F85F96">
          <w:pPr>
            <w:pStyle w:val="TM2"/>
            <w:tabs>
              <w:tab w:val="right" w:leader="dot" w:pos="9060"/>
            </w:tabs>
            <w:rPr>
              <w:rFonts w:eastAsiaTheme="minorEastAsia"/>
              <w:noProof/>
              <w:sz w:val="22"/>
              <w:szCs w:val="22"/>
              <w:lang w:eastAsia="fr-FR"/>
            </w:rPr>
          </w:pPr>
          <w:hyperlink w:anchor="_Toc106106769" w:history="1">
            <w:r w:rsidR="008878F8" w:rsidRPr="00F92191">
              <w:rPr>
                <w:rStyle w:val="Lienhypertexte"/>
                <w:noProof/>
              </w:rPr>
              <w:t>Requêtes – Analyse</w:t>
            </w:r>
            <w:r w:rsidR="008878F8">
              <w:rPr>
                <w:noProof/>
                <w:webHidden/>
              </w:rPr>
              <w:tab/>
            </w:r>
            <w:r w:rsidR="008878F8">
              <w:rPr>
                <w:noProof/>
                <w:webHidden/>
              </w:rPr>
              <w:fldChar w:fldCharType="begin"/>
            </w:r>
            <w:r w:rsidR="008878F8">
              <w:rPr>
                <w:noProof/>
                <w:webHidden/>
              </w:rPr>
              <w:instrText xml:space="preserve"> PAGEREF _Toc106106769 \h </w:instrText>
            </w:r>
            <w:r w:rsidR="008878F8">
              <w:rPr>
                <w:noProof/>
                <w:webHidden/>
              </w:rPr>
            </w:r>
            <w:r w:rsidR="008878F8">
              <w:rPr>
                <w:noProof/>
                <w:webHidden/>
              </w:rPr>
              <w:fldChar w:fldCharType="separate"/>
            </w:r>
            <w:r w:rsidR="008878F8">
              <w:rPr>
                <w:noProof/>
                <w:webHidden/>
              </w:rPr>
              <w:t>4</w:t>
            </w:r>
            <w:r w:rsidR="008878F8">
              <w:rPr>
                <w:noProof/>
                <w:webHidden/>
              </w:rPr>
              <w:fldChar w:fldCharType="end"/>
            </w:r>
          </w:hyperlink>
        </w:p>
        <w:p w14:paraId="5F7C3D87" w14:textId="3C396DEA" w:rsidR="008878F8" w:rsidRDefault="00F85F96">
          <w:pPr>
            <w:pStyle w:val="TM2"/>
            <w:tabs>
              <w:tab w:val="right" w:leader="dot" w:pos="9060"/>
            </w:tabs>
            <w:rPr>
              <w:rFonts w:eastAsiaTheme="minorEastAsia"/>
              <w:noProof/>
              <w:sz w:val="22"/>
              <w:szCs w:val="22"/>
              <w:lang w:eastAsia="fr-FR"/>
            </w:rPr>
          </w:pPr>
          <w:hyperlink w:anchor="_Toc106106770" w:history="1">
            <w:r w:rsidR="008878F8" w:rsidRPr="00F92191">
              <w:rPr>
                <w:rStyle w:val="Lienhypertexte"/>
                <w:noProof/>
              </w:rPr>
              <w:t>Interface – Visualisation</w:t>
            </w:r>
            <w:r w:rsidR="008878F8">
              <w:rPr>
                <w:noProof/>
                <w:webHidden/>
              </w:rPr>
              <w:tab/>
            </w:r>
            <w:r w:rsidR="008878F8">
              <w:rPr>
                <w:noProof/>
                <w:webHidden/>
              </w:rPr>
              <w:fldChar w:fldCharType="begin"/>
            </w:r>
            <w:r w:rsidR="008878F8">
              <w:rPr>
                <w:noProof/>
                <w:webHidden/>
              </w:rPr>
              <w:instrText xml:space="preserve"> PAGEREF _Toc106106770 \h </w:instrText>
            </w:r>
            <w:r w:rsidR="008878F8">
              <w:rPr>
                <w:noProof/>
                <w:webHidden/>
              </w:rPr>
            </w:r>
            <w:r w:rsidR="008878F8">
              <w:rPr>
                <w:noProof/>
                <w:webHidden/>
              </w:rPr>
              <w:fldChar w:fldCharType="separate"/>
            </w:r>
            <w:r w:rsidR="008878F8">
              <w:rPr>
                <w:noProof/>
                <w:webHidden/>
              </w:rPr>
              <w:t>4</w:t>
            </w:r>
            <w:r w:rsidR="008878F8">
              <w:rPr>
                <w:noProof/>
                <w:webHidden/>
              </w:rPr>
              <w:fldChar w:fldCharType="end"/>
            </w:r>
          </w:hyperlink>
        </w:p>
        <w:p w14:paraId="3C515928" w14:textId="6A7E95C2" w:rsidR="008878F8" w:rsidRDefault="00F85F96">
          <w:pPr>
            <w:pStyle w:val="TM2"/>
            <w:tabs>
              <w:tab w:val="right" w:leader="dot" w:pos="9060"/>
            </w:tabs>
            <w:rPr>
              <w:rFonts w:eastAsiaTheme="minorEastAsia"/>
              <w:noProof/>
              <w:sz w:val="22"/>
              <w:szCs w:val="22"/>
              <w:lang w:eastAsia="fr-FR"/>
            </w:rPr>
          </w:pPr>
          <w:hyperlink w:anchor="_Toc106106771" w:history="1">
            <w:r w:rsidR="008878F8" w:rsidRPr="00F92191">
              <w:rPr>
                <w:rStyle w:val="Lienhypertexte"/>
                <w:noProof/>
              </w:rPr>
              <w:t>Application – Visualisation</w:t>
            </w:r>
            <w:r w:rsidR="008878F8">
              <w:rPr>
                <w:noProof/>
                <w:webHidden/>
              </w:rPr>
              <w:tab/>
            </w:r>
            <w:r w:rsidR="008878F8">
              <w:rPr>
                <w:noProof/>
                <w:webHidden/>
              </w:rPr>
              <w:fldChar w:fldCharType="begin"/>
            </w:r>
            <w:r w:rsidR="008878F8">
              <w:rPr>
                <w:noProof/>
                <w:webHidden/>
              </w:rPr>
              <w:instrText xml:space="preserve"> PAGEREF _Toc106106771 \h </w:instrText>
            </w:r>
            <w:r w:rsidR="008878F8">
              <w:rPr>
                <w:noProof/>
                <w:webHidden/>
              </w:rPr>
            </w:r>
            <w:r w:rsidR="008878F8">
              <w:rPr>
                <w:noProof/>
                <w:webHidden/>
              </w:rPr>
              <w:fldChar w:fldCharType="separate"/>
            </w:r>
            <w:r w:rsidR="008878F8">
              <w:rPr>
                <w:noProof/>
                <w:webHidden/>
              </w:rPr>
              <w:t>5</w:t>
            </w:r>
            <w:r w:rsidR="008878F8">
              <w:rPr>
                <w:noProof/>
                <w:webHidden/>
              </w:rPr>
              <w:fldChar w:fldCharType="end"/>
            </w:r>
          </w:hyperlink>
        </w:p>
        <w:p w14:paraId="17D629B4" w14:textId="4891EE72" w:rsidR="008878F8" w:rsidRDefault="00F85F96">
          <w:pPr>
            <w:pStyle w:val="TM1"/>
            <w:tabs>
              <w:tab w:val="right" w:leader="dot" w:pos="9060"/>
            </w:tabs>
            <w:rPr>
              <w:rFonts w:eastAsiaTheme="minorEastAsia"/>
              <w:noProof/>
              <w:sz w:val="22"/>
              <w:szCs w:val="22"/>
              <w:lang w:eastAsia="fr-FR"/>
            </w:rPr>
          </w:pPr>
          <w:hyperlink w:anchor="_Toc106106772" w:history="1">
            <w:r w:rsidR="008878F8" w:rsidRPr="00F92191">
              <w:rPr>
                <w:rStyle w:val="Lienhypertexte"/>
                <w:noProof/>
              </w:rPr>
              <w:t>Idées abandonnées</w:t>
            </w:r>
            <w:r w:rsidR="008878F8">
              <w:rPr>
                <w:noProof/>
                <w:webHidden/>
              </w:rPr>
              <w:tab/>
            </w:r>
            <w:r w:rsidR="008878F8">
              <w:rPr>
                <w:noProof/>
                <w:webHidden/>
              </w:rPr>
              <w:fldChar w:fldCharType="begin"/>
            </w:r>
            <w:r w:rsidR="008878F8">
              <w:rPr>
                <w:noProof/>
                <w:webHidden/>
              </w:rPr>
              <w:instrText xml:space="preserve"> PAGEREF _Toc106106772 \h </w:instrText>
            </w:r>
            <w:r w:rsidR="008878F8">
              <w:rPr>
                <w:noProof/>
                <w:webHidden/>
              </w:rPr>
            </w:r>
            <w:r w:rsidR="008878F8">
              <w:rPr>
                <w:noProof/>
                <w:webHidden/>
              </w:rPr>
              <w:fldChar w:fldCharType="separate"/>
            </w:r>
            <w:r w:rsidR="008878F8">
              <w:rPr>
                <w:noProof/>
                <w:webHidden/>
              </w:rPr>
              <w:t>5</w:t>
            </w:r>
            <w:r w:rsidR="008878F8">
              <w:rPr>
                <w:noProof/>
                <w:webHidden/>
              </w:rPr>
              <w:fldChar w:fldCharType="end"/>
            </w:r>
          </w:hyperlink>
        </w:p>
        <w:p w14:paraId="0E0A8D86" w14:textId="463F174B" w:rsidR="008878F8" w:rsidRDefault="00F85F96">
          <w:pPr>
            <w:pStyle w:val="TM2"/>
            <w:tabs>
              <w:tab w:val="right" w:leader="dot" w:pos="9060"/>
            </w:tabs>
            <w:rPr>
              <w:rFonts w:eastAsiaTheme="minorEastAsia"/>
              <w:noProof/>
              <w:sz w:val="22"/>
              <w:szCs w:val="22"/>
              <w:lang w:eastAsia="fr-FR"/>
            </w:rPr>
          </w:pPr>
          <w:hyperlink w:anchor="_Toc106106773" w:history="1">
            <w:r w:rsidR="008878F8" w:rsidRPr="00F92191">
              <w:rPr>
                <w:rStyle w:val="Lienhypertexte"/>
                <w:noProof/>
              </w:rPr>
              <w:t>Web sémantique</w:t>
            </w:r>
            <w:r w:rsidR="008878F8">
              <w:rPr>
                <w:noProof/>
                <w:webHidden/>
              </w:rPr>
              <w:tab/>
            </w:r>
            <w:r w:rsidR="008878F8">
              <w:rPr>
                <w:noProof/>
                <w:webHidden/>
              </w:rPr>
              <w:fldChar w:fldCharType="begin"/>
            </w:r>
            <w:r w:rsidR="008878F8">
              <w:rPr>
                <w:noProof/>
                <w:webHidden/>
              </w:rPr>
              <w:instrText xml:space="preserve"> PAGEREF _Toc106106773 \h </w:instrText>
            </w:r>
            <w:r w:rsidR="008878F8">
              <w:rPr>
                <w:noProof/>
                <w:webHidden/>
              </w:rPr>
            </w:r>
            <w:r w:rsidR="008878F8">
              <w:rPr>
                <w:noProof/>
                <w:webHidden/>
              </w:rPr>
              <w:fldChar w:fldCharType="separate"/>
            </w:r>
            <w:r w:rsidR="008878F8">
              <w:rPr>
                <w:noProof/>
                <w:webHidden/>
              </w:rPr>
              <w:t>5</w:t>
            </w:r>
            <w:r w:rsidR="008878F8">
              <w:rPr>
                <w:noProof/>
                <w:webHidden/>
              </w:rPr>
              <w:fldChar w:fldCharType="end"/>
            </w:r>
          </w:hyperlink>
        </w:p>
        <w:p w14:paraId="45E40AD2" w14:textId="16D27D79" w:rsidR="008878F8" w:rsidRDefault="00F85F96">
          <w:pPr>
            <w:pStyle w:val="TM2"/>
            <w:tabs>
              <w:tab w:val="right" w:leader="dot" w:pos="9060"/>
            </w:tabs>
            <w:rPr>
              <w:rFonts w:eastAsiaTheme="minorEastAsia"/>
              <w:noProof/>
              <w:sz w:val="22"/>
              <w:szCs w:val="22"/>
              <w:lang w:eastAsia="fr-FR"/>
            </w:rPr>
          </w:pPr>
          <w:hyperlink w:anchor="_Toc106106774" w:history="1">
            <w:r w:rsidR="008878F8" w:rsidRPr="00F92191">
              <w:rPr>
                <w:rStyle w:val="Lienhypertexte"/>
                <w:noProof/>
              </w:rPr>
              <w:t>Une interface complète</w:t>
            </w:r>
            <w:r w:rsidR="008878F8">
              <w:rPr>
                <w:noProof/>
                <w:webHidden/>
              </w:rPr>
              <w:tab/>
            </w:r>
            <w:r w:rsidR="008878F8">
              <w:rPr>
                <w:noProof/>
                <w:webHidden/>
              </w:rPr>
              <w:fldChar w:fldCharType="begin"/>
            </w:r>
            <w:r w:rsidR="008878F8">
              <w:rPr>
                <w:noProof/>
                <w:webHidden/>
              </w:rPr>
              <w:instrText xml:space="preserve"> PAGEREF _Toc106106774 \h </w:instrText>
            </w:r>
            <w:r w:rsidR="008878F8">
              <w:rPr>
                <w:noProof/>
                <w:webHidden/>
              </w:rPr>
            </w:r>
            <w:r w:rsidR="008878F8">
              <w:rPr>
                <w:noProof/>
                <w:webHidden/>
              </w:rPr>
              <w:fldChar w:fldCharType="separate"/>
            </w:r>
            <w:r w:rsidR="008878F8">
              <w:rPr>
                <w:noProof/>
                <w:webHidden/>
              </w:rPr>
              <w:t>5</w:t>
            </w:r>
            <w:r w:rsidR="008878F8">
              <w:rPr>
                <w:noProof/>
                <w:webHidden/>
              </w:rPr>
              <w:fldChar w:fldCharType="end"/>
            </w:r>
          </w:hyperlink>
        </w:p>
        <w:p w14:paraId="587FFC85" w14:textId="33BBA30C" w:rsidR="008878F8" w:rsidRDefault="00F85F96">
          <w:pPr>
            <w:pStyle w:val="TM1"/>
            <w:tabs>
              <w:tab w:val="right" w:leader="dot" w:pos="9060"/>
            </w:tabs>
            <w:rPr>
              <w:rFonts w:eastAsiaTheme="minorEastAsia"/>
              <w:noProof/>
              <w:sz w:val="22"/>
              <w:szCs w:val="22"/>
              <w:lang w:eastAsia="fr-FR"/>
            </w:rPr>
          </w:pPr>
          <w:hyperlink w:anchor="_Toc106106775" w:history="1">
            <w:r w:rsidR="008878F8" w:rsidRPr="00F92191">
              <w:rPr>
                <w:rStyle w:val="Lienhypertexte"/>
                <w:noProof/>
              </w:rPr>
              <w:t>Gestion de projet</w:t>
            </w:r>
            <w:r w:rsidR="008878F8">
              <w:rPr>
                <w:noProof/>
                <w:webHidden/>
              </w:rPr>
              <w:tab/>
            </w:r>
            <w:r w:rsidR="008878F8">
              <w:rPr>
                <w:noProof/>
                <w:webHidden/>
              </w:rPr>
              <w:fldChar w:fldCharType="begin"/>
            </w:r>
            <w:r w:rsidR="008878F8">
              <w:rPr>
                <w:noProof/>
                <w:webHidden/>
              </w:rPr>
              <w:instrText xml:space="preserve"> PAGEREF _Toc106106775 \h </w:instrText>
            </w:r>
            <w:r w:rsidR="008878F8">
              <w:rPr>
                <w:noProof/>
                <w:webHidden/>
              </w:rPr>
            </w:r>
            <w:r w:rsidR="008878F8">
              <w:rPr>
                <w:noProof/>
                <w:webHidden/>
              </w:rPr>
              <w:fldChar w:fldCharType="separate"/>
            </w:r>
            <w:r w:rsidR="008878F8">
              <w:rPr>
                <w:noProof/>
                <w:webHidden/>
              </w:rPr>
              <w:t>5</w:t>
            </w:r>
            <w:r w:rsidR="008878F8">
              <w:rPr>
                <w:noProof/>
                <w:webHidden/>
              </w:rPr>
              <w:fldChar w:fldCharType="end"/>
            </w:r>
          </w:hyperlink>
        </w:p>
        <w:p w14:paraId="4107592D" w14:textId="304F24CC" w:rsidR="008878F8" w:rsidRDefault="00F85F96">
          <w:pPr>
            <w:pStyle w:val="TM1"/>
            <w:tabs>
              <w:tab w:val="right" w:leader="dot" w:pos="9060"/>
            </w:tabs>
            <w:rPr>
              <w:rFonts w:eastAsiaTheme="minorEastAsia"/>
              <w:noProof/>
              <w:sz w:val="22"/>
              <w:szCs w:val="22"/>
              <w:lang w:eastAsia="fr-FR"/>
            </w:rPr>
          </w:pPr>
          <w:hyperlink w:anchor="_Toc106106776" w:history="1">
            <w:r w:rsidR="008878F8" w:rsidRPr="00F92191">
              <w:rPr>
                <w:rStyle w:val="Lienhypertexte"/>
                <w:noProof/>
              </w:rPr>
              <w:t>Conclusion</w:t>
            </w:r>
            <w:r w:rsidR="008878F8">
              <w:rPr>
                <w:noProof/>
                <w:webHidden/>
              </w:rPr>
              <w:tab/>
            </w:r>
            <w:r w:rsidR="008878F8">
              <w:rPr>
                <w:noProof/>
                <w:webHidden/>
              </w:rPr>
              <w:fldChar w:fldCharType="begin"/>
            </w:r>
            <w:r w:rsidR="008878F8">
              <w:rPr>
                <w:noProof/>
                <w:webHidden/>
              </w:rPr>
              <w:instrText xml:space="preserve"> PAGEREF _Toc106106776 \h </w:instrText>
            </w:r>
            <w:r w:rsidR="008878F8">
              <w:rPr>
                <w:noProof/>
                <w:webHidden/>
              </w:rPr>
            </w:r>
            <w:r w:rsidR="008878F8">
              <w:rPr>
                <w:noProof/>
                <w:webHidden/>
              </w:rPr>
              <w:fldChar w:fldCharType="separate"/>
            </w:r>
            <w:r w:rsidR="008878F8">
              <w:rPr>
                <w:noProof/>
                <w:webHidden/>
              </w:rPr>
              <w:t>6</w:t>
            </w:r>
            <w:r w:rsidR="008878F8">
              <w:rPr>
                <w:noProof/>
                <w:webHidden/>
              </w:rPr>
              <w:fldChar w:fldCharType="end"/>
            </w:r>
          </w:hyperlink>
        </w:p>
        <w:p w14:paraId="51F4EB8A" w14:textId="43A5A4C3" w:rsidR="008878F8" w:rsidRDefault="00F85F96">
          <w:pPr>
            <w:pStyle w:val="TM1"/>
            <w:tabs>
              <w:tab w:val="right" w:leader="dot" w:pos="9060"/>
            </w:tabs>
            <w:rPr>
              <w:rFonts w:eastAsiaTheme="minorEastAsia"/>
              <w:noProof/>
              <w:sz w:val="22"/>
              <w:szCs w:val="22"/>
              <w:lang w:eastAsia="fr-FR"/>
            </w:rPr>
          </w:pPr>
          <w:hyperlink w:anchor="_Toc106106777" w:history="1">
            <w:r w:rsidR="008878F8" w:rsidRPr="00F92191">
              <w:rPr>
                <w:rStyle w:val="Lienhypertexte"/>
                <w:noProof/>
              </w:rPr>
              <w:t>Remerciements</w:t>
            </w:r>
            <w:r w:rsidR="008878F8">
              <w:rPr>
                <w:noProof/>
                <w:webHidden/>
              </w:rPr>
              <w:tab/>
            </w:r>
            <w:r w:rsidR="008878F8">
              <w:rPr>
                <w:noProof/>
                <w:webHidden/>
              </w:rPr>
              <w:fldChar w:fldCharType="begin"/>
            </w:r>
            <w:r w:rsidR="008878F8">
              <w:rPr>
                <w:noProof/>
                <w:webHidden/>
              </w:rPr>
              <w:instrText xml:space="preserve"> PAGEREF _Toc106106777 \h </w:instrText>
            </w:r>
            <w:r w:rsidR="008878F8">
              <w:rPr>
                <w:noProof/>
                <w:webHidden/>
              </w:rPr>
            </w:r>
            <w:r w:rsidR="008878F8">
              <w:rPr>
                <w:noProof/>
                <w:webHidden/>
              </w:rPr>
              <w:fldChar w:fldCharType="separate"/>
            </w:r>
            <w:r w:rsidR="008878F8">
              <w:rPr>
                <w:noProof/>
                <w:webHidden/>
              </w:rPr>
              <w:t>6</w:t>
            </w:r>
            <w:r w:rsidR="008878F8">
              <w:rPr>
                <w:noProof/>
                <w:webHidden/>
              </w:rPr>
              <w:fldChar w:fldCharType="end"/>
            </w:r>
          </w:hyperlink>
        </w:p>
        <w:p w14:paraId="482C0C28" w14:textId="3BFCDEF5" w:rsidR="000A7F61" w:rsidRDefault="000A7F61">
          <w:r>
            <w:rPr>
              <w:b/>
              <w:bCs/>
            </w:rPr>
            <w:fldChar w:fldCharType="end"/>
          </w:r>
        </w:p>
      </w:sdtContent>
    </w:sdt>
    <w:p w14:paraId="2BDC372E" w14:textId="77777777" w:rsidR="002916EC" w:rsidRDefault="002916EC" w:rsidP="002916EC">
      <w:pPr>
        <w:pStyle w:val="Titre2"/>
        <w:rPr>
          <w:noProof/>
        </w:rPr>
      </w:pPr>
      <w:r>
        <w:rPr>
          <w:noProof/>
        </w:rPr>
        <w:br w:type="page"/>
      </w:r>
    </w:p>
    <w:p w14:paraId="2573C1BF" w14:textId="381A09FE" w:rsidR="00EB63AA" w:rsidRDefault="002765BE" w:rsidP="00FE5E3E">
      <w:pPr>
        <w:pStyle w:val="Style6"/>
      </w:pPr>
      <w:bookmarkStart w:id="0" w:name="_Toc106106762"/>
      <w:r>
        <w:lastRenderedPageBreak/>
        <w:t>Introduction</w:t>
      </w:r>
      <w:bookmarkEnd w:id="0"/>
    </w:p>
    <w:p w14:paraId="4920946B" w14:textId="77777777" w:rsidR="00DF6A83" w:rsidRDefault="00DF6A83" w:rsidP="00E7463C">
      <w:pPr>
        <w:pStyle w:val="Style7"/>
      </w:pPr>
      <w:bookmarkStart w:id="1" w:name="_Toc106106763"/>
      <w:r w:rsidRPr="00DF6A83">
        <w:t>Contexte</w:t>
      </w:r>
      <w:bookmarkEnd w:id="1"/>
    </w:p>
    <w:p w14:paraId="0FECB335" w14:textId="77777777" w:rsidR="005A2A61" w:rsidRDefault="00EB63AA" w:rsidP="00B97953">
      <w:pPr>
        <w:jc w:val="both"/>
      </w:pPr>
      <w:r>
        <w:t xml:space="preserve">Notre stage a lieu dans un contexte universitaire, en effet nous l’effectuons sous la supervision de l’équipe STEAMER et plus précisément de Jérôme Gensel. </w:t>
      </w:r>
    </w:p>
    <w:p w14:paraId="0D764AB0" w14:textId="77777777" w:rsidR="004F79D6" w:rsidRDefault="00EB63AA" w:rsidP="00B97953">
      <w:pPr>
        <w:jc w:val="both"/>
      </w:pPr>
      <w:r>
        <w:t xml:space="preserve">Un premier travail concernant les trajectoires de vie a été fait par David Noël </w:t>
      </w:r>
      <w:r w:rsidR="005A2A61">
        <w:t>qui a effectué une thèse sur «</w:t>
      </w:r>
      <w:r w:rsidR="007F0392">
        <w:t>Une approche basée sur le Web</w:t>
      </w:r>
      <w:r w:rsidR="00C57884">
        <w:t xml:space="preserve"> </w:t>
      </w:r>
      <w:r w:rsidR="00FC0632">
        <w:t>Sémantique</w:t>
      </w:r>
      <w:r w:rsidR="007F0392">
        <w:t xml:space="preserve"> pour l’étude de trajectoires de vie</w:t>
      </w:r>
      <w:r w:rsidR="005A2A61">
        <w:t xml:space="preserve"> ». </w:t>
      </w:r>
    </w:p>
    <w:p w14:paraId="0EED221D" w14:textId="22C63108" w:rsidR="00EB63AA" w:rsidRDefault="005A2A61" w:rsidP="00B97953">
      <w:pPr>
        <w:jc w:val="both"/>
      </w:pPr>
      <w:r>
        <w:t>A partir de cette thèse nous avons récupérer</w:t>
      </w:r>
      <w:r w:rsidR="00EB63AA">
        <w:t xml:space="preserve"> un modèle</w:t>
      </w:r>
      <w:r w:rsidR="000F4F06">
        <w:t xml:space="preserve"> multi point de vue</w:t>
      </w:r>
      <w:r>
        <w:t xml:space="preserve"> permettant de mettre en ordre </w:t>
      </w:r>
      <w:r w:rsidR="005B4639">
        <w:t>les données fournies</w:t>
      </w:r>
      <w:r>
        <w:t xml:space="preserve"> par l’INED.</w:t>
      </w:r>
      <w:r w:rsidR="000F4F06">
        <w:t xml:space="preserve"> </w:t>
      </w:r>
      <w:r w:rsidR="005B4639">
        <w:t xml:space="preserve">En effet, l’INED a fourni un document csv contenant plusieurs informations sur </w:t>
      </w:r>
      <w:r w:rsidR="004F79D6">
        <w:t>5000</w:t>
      </w:r>
      <w:r w:rsidR="005B4639">
        <w:t xml:space="preserve"> </w:t>
      </w:r>
      <w:r w:rsidR="005563C9">
        <w:t xml:space="preserve">individus. </w:t>
      </w:r>
    </w:p>
    <w:p w14:paraId="227B19CE" w14:textId="77777777" w:rsidR="00EB63AA" w:rsidRDefault="00EB63AA" w:rsidP="00DF6A83"/>
    <w:p w14:paraId="234C574E" w14:textId="77777777" w:rsidR="00DF6A83" w:rsidRPr="00DF6A83" w:rsidRDefault="00DF6A83" w:rsidP="00E7463C">
      <w:pPr>
        <w:pStyle w:val="Style7"/>
      </w:pPr>
      <w:bookmarkStart w:id="2" w:name="_Toc106106764"/>
      <w:r w:rsidRPr="00DF6A83">
        <w:t>L’objectif du projet</w:t>
      </w:r>
      <w:bookmarkEnd w:id="2"/>
    </w:p>
    <w:p w14:paraId="1541EF8D" w14:textId="27423FE6" w:rsidR="004D0F20" w:rsidRPr="006E7739" w:rsidRDefault="004D0F20" w:rsidP="00B97953">
      <w:pPr>
        <w:jc w:val="both"/>
        <w:rPr>
          <w:i/>
          <w:iCs/>
        </w:rPr>
      </w:pPr>
      <w:r>
        <w:t xml:space="preserve">Notre travail consiste dans un premier temps à mettre ces données sous forme de base de données relationnelle en suivant le modèle multi point de vue. Pour cela nous utilisons </w:t>
      </w:r>
      <w:proofErr w:type="spellStart"/>
      <w:r>
        <w:t>PostGreSQL</w:t>
      </w:r>
      <w:proofErr w:type="spellEnd"/>
      <w:r>
        <w:t>.</w:t>
      </w:r>
      <w:r w:rsidR="00F820B0">
        <w:t xml:space="preserve"> </w:t>
      </w:r>
      <w:r>
        <w:t xml:space="preserve">Dans un deuxième temps nous utilisons Express, </w:t>
      </w:r>
      <w:proofErr w:type="spellStart"/>
      <w:r>
        <w:t>VueJS</w:t>
      </w:r>
      <w:proofErr w:type="spellEnd"/>
      <w:r>
        <w:t xml:space="preserve"> et </w:t>
      </w:r>
      <w:proofErr w:type="spellStart"/>
      <w:r>
        <w:t>NodeJS</w:t>
      </w:r>
      <w:proofErr w:type="spellEnd"/>
      <w:r>
        <w:t xml:space="preserve"> ce qui nous permet de </w:t>
      </w:r>
      <w:r w:rsidR="00B1752E">
        <w:t>développer</w:t>
      </w:r>
      <w:r>
        <w:t xml:space="preserve"> une application permettant d’exploiter les données.</w:t>
      </w:r>
      <w:r w:rsidR="007617D6">
        <w:t xml:space="preserve"> Afin que l’on puisse </w:t>
      </w:r>
      <w:r w:rsidR="00D41910">
        <w:t>accéder</w:t>
      </w:r>
      <w:r w:rsidR="007617D6">
        <w:t xml:space="preserve"> aux données sans avoir besoin de faire des </w:t>
      </w:r>
      <w:r w:rsidR="00591FE2">
        <w:t>requêtes</w:t>
      </w:r>
      <w:r w:rsidR="007617D6">
        <w:t xml:space="preserve"> </w:t>
      </w:r>
      <w:r w:rsidR="00192440">
        <w:t>à</w:t>
      </w:r>
      <w:r w:rsidR="007617D6">
        <w:t xml:space="preserve"> la main.</w:t>
      </w:r>
      <w:r>
        <w:t xml:space="preserve"> </w:t>
      </w:r>
      <w:r w:rsidR="00B1752E">
        <w:t xml:space="preserve">L’objectif </w:t>
      </w:r>
      <w:r w:rsidR="001C3088">
        <w:t>est</w:t>
      </w:r>
      <w:r w:rsidR="00B1752E">
        <w:t xml:space="preserve"> de maitriser de nouvelle technologie et d’apprendre </w:t>
      </w:r>
      <w:r w:rsidR="001314B5">
        <w:t>à</w:t>
      </w:r>
      <w:r w:rsidR="00B1752E">
        <w:t xml:space="preserve"> gérer un projet en équipe. </w:t>
      </w:r>
    </w:p>
    <w:p w14:paraId="0398906B" w14:textId="2F794C61" w:rsidR="00B30608" w:rsidRDefault="00B30608" w:rsidP="00836CB8">
      <w:pPr>
        <w:pStyle w:val="Style6"/>
      </w:pPr>
      <w:bookmarkStart w:id="3" w:name="_Toc106106766"/>
      <w:r>
        <w:t>Réalisation du projet</w:t>
      </w:r>
      <w:r w:rsidR="0044467D">
        <w:t xml:space="preserve"> </w:t>
      </w:r>
      <w:bookmarkEnd w:id="3"/>
    </w:p>
    <w:p w14:paraId="11001EBB" w14:textId="32993215" w:rsidR="006651C3" w:rsidRDefault="006651C3" w:rsidP="006651C3">
      <w:pPr>
        <w:pStyle w:val="Style7"/>
      </w:pPr>
      <w:bookmarkStart w:id="4" w:name="_Toc106106767"/>
      <w:r>
        <w:t>Base de données</w:t>
      </w:r>
      <w:r w:rsidR="0047065C">
        <w:t xml:space="preserve"> – Importation</w:t>
      </w:r>
      <w:bookmarkEnd w:id="4"/>
      <w:r w:rsidR="0047065C">
        <w:t xml:space="preserve"> </w:t>
      </w:r>
    </w:p>
    <w:p w14:paraId="22B54F3F" w14:textId="431834B6" w:rsidR="00FD23FB" w:rsidRDefault="001314B5" w:rsidP="00BA4682">
      <w:r w:rsidRPr="001314B5">
        <w:t xml:space="preserve">Pour construire la Base de données nous avons </w:t>
      </w:r>
      <w:r w:rsidR="00E30697" w:rsidRPr="001314B5">
        <w:t>suivi</w:t>
      </w:r>
      <w:r w:rsidRPr="001314B5">
        <w:t xml:space="preserve"> le modèle de David Noël</w:t>
      </w:r>
      <w:r w:rsidR="00825548">
        <w:t xml:space="preserve">. </w:t>
      </w:r>
      <w:r w:rsidR="00FD23FB">
        <w:t>Nous avons donc 1</w:t>
      </w:r>
      <w:r w:rsidR="00AE6CCB">
        <w:t>7</w:t>
      </w:r>
      <w:r w:rsidR="00FD23FB">
        <w:t xml:space="preserve"> tables, les voici </w:t>
      </w:r>
      <w:r w:rsidR="0046253E">
        <w:t xml:space="preserve">avec ce qu’elles contiennent </w:t>
      </w:r>
      <w:r w:rsidR="00FD23FB">
        <w:t xml:space="preserve">: </w:t>
      </w:r>
    </w:p>
    <w:p w14:paraId="67FD7E54" w14:textId="77777777" w:rsidR="00D5328A" w:rsidRDefault="00D5328A" w:rsidP="00B97953">
      <w:pPr>
        <w:pStyle w:val="Paragraphedeliste"/>
        <w:numPr>
          <w:ilvl w:val="0"/>
          <w:numId w:val="2"/>
        </w:numPr>
        <w:jc w:val="both"/>
        <w:sectPr w:rsidR="00D5328A" w:rsidSect="00FC33FE">
          <w:pgSz w:w="11906" w:h="16838" w:code="9"/>
          <w:pgMar w:top="1418" w:right="1418" w:bottom="1418" w:left="1418" w:header="709" w:footer="431" w:gutter="0"/>
          <w:cols w:space="708"/>
          <w:titlePg/>
          <w:docGrid w:linePitch="360"/>
        </w:sectPr>
      </w:pPr>
    </w:p>
    <w:p w14:paraId="7E6953D9" w14:textId="75517759" w:rsidR="00FD23FB" w:rsidRPr="007656B0" w:rsidRDefault="00FD23FB" w:rsidP="00FD23FB">
      <w:pPr>
        <w:pStyle w:val="Paragraphedeliste"/>
        <w:numPr>
          <w:ilvl w:val="0"/>
          <w:numId w:val="2"/>
        </w:numPr>
        <w:rPr>
          <w:b/>
          <w:bCs/>
          <w:i/>
          <w:iCs/>
        </w:rPr>
      </w:pPr>
      <w:r w:rsidRPr="007656B0">
        <w:rPr>
          <w:b/>
          <w:bCs/>
          <w:i/>
          <w:iCs/>
        </w:rPr>
        <w:t>Personne</w:t>
      </w:r>
    </w:p>
    <w:p w14:paraId="4B62A74E" w14:textId="5618ECB5" w:rsidR="0005620F" w:rsidRDefault="0005620F" w:rsidP="0005620F">
      <w:pPr>
        <w:pStyle w:val="Paragraphedeliste"/>
        <w:numPr>
          <w:ilvl w:val="1"/>
          <w:numId w:val="2"/>
        </w:numPr>
      </w:pPr>
      <w:r>
        <w:t>Son numéro d’enquêté</w:t>
      </w:r>
    </w:p>
    <w:p w14:paraId="4B0FBC67" w14:textId="31D8E828" w:rsidR="00C26031" w:rsidRDefault="00C26031" w:rsidP="00C26031">
      <w:pPr>
        <w:pStyle w:val="Paragraphedeliste"/>
        <w:numPr>
          <w:ilvl w:val="1"/>
          <w:numId w:val="2"/>
        </w:numPr>
      </w:pPr>
      <w:r>
        <w:t>La date de naissance de l’enquêté</w:t>
      </w:r>
    </w:p>
    <w:p w14:paraId="157923FA" w14:textId="77777777" w:rsidR="002B48A8" w:rsidRDefault="002B48A8" w:rsidP="002B48A8">
      <w:pPr>
        <w:pStyle w:val="Paragraphedeliste"/>
        <w:numPr>
          <w:ilvl w:val="1"/>
          <w:numId w:val="2"/>
        </w:numPr>
      </w:pPr>
      <w:r>
        <w:t>La référence du lieu où l’évènement s’est produit</w:t>
      </w:r>
    </w:p>
    <w:p w14:paraId="57F59FB0" w14:textId="71541379" w:rsidR="008A3ADE" w:rsidRPr="007656B0" w:rsidRDefault="008A3ADE" w:rsidP="00FD23FB">
      <w:pPr>
        <w:pStyle w:val="Paragraphedeliste"/>
        <w:numPr>
          <w:ilvl w:val="0"/>
          <w:numId w:val="2"/>
        </w:numPr>
        <w:rPr>
          <w:b/>
          <w:bCs/>
          <w:i/>
          <w:iCs/>
        </w:rPr>
      </w:pPr>
      <w:r w:rsidRPr="007656B0">
        <w:rPr>
          <w:b/>
          <w:bCs/>
          <w:i/>
          <w:iCs/>
        </w:rPr>
        <w:t>Conjoint</w:t>
      </w:r>
    </w:p>
    <w:p w14:paraId="417C03C4" w14:textId="06AFC00C" w:rsidR="0046253E" w:rsidRDefault="008B76E2" w:rsidP="0046253E">
      <w:pPr>
        <w:pStyle w:val="Paragraphedeliste"/>
        <w:numPr>
          <w:ilvl w:val="1"/>
          <w:numId w:val="2"/>
        </w:numPr>
      </w:pPr>
      <w:r>
        <w:t>Le numéro d’enquêté dont il est le conjoint</w:t>
      </w:r>
    </w:p>
    <w:p w14:paraId="1F673ECA" w14:textId="5A893C02" w:rsidR="008B76E2" w:rsidRDefault="008B76E2" w:rsidP="0046253E">
      <w:pPr>
        <w:pStyle w:val="Paragraphedeliste"/>
        <w:numPr>
          <w:ilvl w:val="1"/>
          <w:numId w:val="2"/>
        </w:numPr>
      </w:pPr>
      <w:r>
        <w:t>L’année ou l’</w:t>
      </w:r>
      <w:r w:rsidR="00F56725">
        <w:t>évènement</w:t>
      </w:r>
      <w:r>
        <w:t xml:space="preserve"> s’est produit</w:t>
      </w:r>
    </w:p>
    <w:p w14:paraId="77648350" w14:textId="22948EEA" w:rsidR="008B76E2" w:rsidRDefault="008B76E2" w:rsidP="0046253E">
      <w:pPr>
        <w:pStyle w:val="Paragraphedeliste"/>
        <w:numPr>
          <w:ilvl w:val="1"/>
          <w:numId w:val="2"/>
        </w:numPr>
      </w:pPr>
      <w:r>
        <w:t>L’</w:t>
      </w:r>
      <w:r w:rsidR="00F56725">
        <w:t>évènement</w:t>
      </w:r>
    </w:p>
    <w:p w14:paraId="24E2BEF9" w14:textId="618C89F1" w:rsidR="007B438E" w:rsidRDefault="004349A4" w:rsidP="007B438E">
      <w:pPr>
        <w:pStyle w:val="Paragraphedeliste"/>
        <w:numPr>
          <w:ilvl w:val="1"/>
          <w:numId w:val="2"/>
        </w:numPr>
      </w:pPr>
      <w:r>
        <w:t>La référence d</w:t>
      </w:r>
      <w:r w:rsidR="00D46369">
        <w:t>u</w:t>
      </w:r>
      <w:r w:rsidR="008B76E2">
        <w:t xml:space="preserve"> lieu </w:t>
      </w:r>
      <w:r w:rsidR="00F56725">
        <w:t>où</w:t>
      </w:r>
      <w:r w:rsidR="008B76E2">
        <w:t xml:space="preserve"> </w:t>
      </w:r>
      <w:r w:rsidR="00A64E95">
        <w:t>l’évènement</w:t>
      </w:r>
      <w:r w:rsidR="008B76E2">
        <w:t xml:space="preserve"> s’est </w:t>
      </w:r>
      <w:r w:rsidR="00F56725">
        <w:t>produit</w:t>
      </w:r>
    </w:p>
    <w:p w14:paraId="0059201B" w14:textId="71035F35" w:rsidR="008A3ADE" w:rsidRPr="007656B0" w:rsidRDefault="008A3ADE" w:rsidP="00FD23FB">
      <w:pPr>
        <w:pStyle w:val="Paragraphedeliste"/>
        <w:numPr>
          <w:ilvl w:val="0"/>
          <w:numId w:val="2"/>
        </w:numPr>
        <w:rPr>
          <w:b/>
          <w:bCs/>
          <w:i/>
          <w:iCs/>
        </w:rPr>
      </w:pPr>
      <w:r w:rsidRPr="007656B0">
        <w:rPr>
          <w:b/>
          <w:bCs/>
          <w:i/>
          <w:iCs/>
        </w:rPr>
        <w:t>Enfant</w:t>
      </w:r>
    </w:p>
    <w:p w14:paraId="24DB9A30" w14:textId="175208F2" w:rsidR="00F17EB6" w:rsidRDefault="00F17EB6" w:rsidP="00F17EB6">
      <w:pPr>
        <w:pStyle w:val="Paragraphedeliste"/>
        <w:numPr>
          <w:ilvl w:val="1"/>
          <w:numId w:val="2"/>
        </w:numPr>
      </w:pPr>
      <w:r>
        <w:t>Le numéro d’enquêté dont il est l</w:t>
      </w:r>
      <w:r w:rsidR="00376C88">
        <w:t>’enfant</w:t>
      </w:r>
    </w:p>
    <w:p w14:paraId="412DED8D" w14:textId="16B91881" w:rsidR="00376C88" w:rsidRDefault="00A16B31" w:rsidP="00F17EB6">
      <w:pPr>
        <w:pStyle w:val="Paragraphedeliste"/>
        <w:numPr>
          <w:ilvl w:val="1"/>
          <w:numId w:val="2"/>
        </w:numPr>
      </w:pPr>
      <w:r>
        <w:t>Rang</w:t>
      </w:r>
      <w:r w:rsidR="00B57C01">
        <w:t xml:space="preserve"> </w:t>
      </w:r>
      <w:r w:rsidR="002B48A8">
        <w:t>des naissances</w:t>
      </w:r>
    </w:p>
    <w:p w14:paraId="17B6E53A" w14:textId="77777777" w:rsidR="00F17EB6" w:rsidRDefault="00F17EB6" w:rsidP="00F17EB6">
      <w:pPr>
        <w:pStyle w:val="Paragraphedeliste"/>
        <w:numPr>
          <w:ilvl w:val="1"/>
          <w:numId w:val="2"/>
        </w:numPr>
      </w:pPr>
      <w:r>
        <w:t>L’année ou l’évènement s’est produit</w:t>
      </w:r>
    </w:p>
    <w:p w14:paraId="5E84A7FA" w14:textId="77777777" w:rsidR="00F17EB6" w:rsidRDefault="00F17EB6" w:rsidP="00F17EB6">
      <w:pPr>
        <w:pStyle w:val="Paragraphedeliste"/>
        <w:numPr>
          <w:ilvl w:val="1"/>
          <w:numId w:val="2"/>
        </w:numPr>
      </w:pPr>
      <w:r>
        <w:t>L’évènement</w:t>
      </w:r>
    </w:p>
    <w:p w14:paraId="199929C6" w14:textId="77777777" w:rsidR="002B48A8" w:rsidRDefault="002B48A8" w:rsidP="002B48A8">
      <w:pPr>
        <w:pStyle w:val="Paragraphedeliste"/>
        <w:numPr>
          <w:ilvl w:val="1"/>
          <w:numId w:val="2"/>
        </w:numPr>
      </w:pPr>
      <w:r>
        <w:t>La référence du lieu où l’évènement s’est produit</w:t>
      </w:r>
    </w:p>
    <w:p w14:paraId="1BAF57D6" w14:textId="5D99ACFF" w:rsidR="008A3ADE" w:rsidRPr="007656B0" w:rsidRDefault="008A3ADE" w:rsidP="008A3ADE">
      <w:pPr>
        <w:pStyle w:val="Paragraphedeliste"/>
        <w:numPr>
          <w:ilvl w:val="0"/>
          <w:numId w:val="2"/>
        </w:numPr>
        <w:rPr>
          <w:b/>
          <w:bCs/>
          <w:i/>
          <w:iCs/>
        </w:rPr>
      </w:pPr>
      <w:r w:rsidRPr="007656B0">
        <w:rPr>
          <w:b/>
          <w:bCs/>
          <w:i/>
          <w:iCs/>
        </w:rPr>
        <w:t>Parent</w:t>
      </w:r>
    </w:p>
    <w:p w14:paraId="5A8709C3" w14:textId="7BA9F85F" w:rsidR="007E3DE9" w:rsidRDefault="007E3DE9" w:rsidP="007E3DE9">
      <w:pPr>
        <w:pStyle w:val="Paragraphedeliste"/>
        <w:numPr>
          <w:ilvl w:val="1"/>
          <w:numId w:val="2"/>
        </w:numPr>
      </w:pPr>
      <w:r>
        <w:t xml:space="preserve">Le numéro d’enquêté dont il est le </w:t>
      </w:r>
      <w:r>
        <w:t>parent</w:t>
      </w:r>
    </w:p>
    <w:p w14:paraId="42AA402F" w14:textId="765184A5" w:rsidR="007E3DE9" w:rsidRDefault="007E3DE9" w:rsidP="007E3DE9">
      <w:pPr>
        <w:pStyle w:val="Paragraphedeliste"/>
        <w:numPr>
          <w:ilvl w:val="1"/>
          <w:numId w:val="2"/>
        </w:numPr>
      </w:pPr>
      <w:r>
        <w:t>Le parent 1 ou 2.</w:t>
      </w:r>
    </w:p>
    <w:p w14:paraId="098E6146" w14:textId="77777777" w:rsidR="007E3DE9" w:rsidRDefault="007E3DE9" w:rsidP="007E3DE9">
      <w:pPr>
        <w:pStyle w:val="Paragraphedeliste"/>
        <w:numPr>
          <w:ilvl w:val="1"/>
          <w:numId w:val="2"/>
        </w:numPr>
      </w:pPr>
      <w:r>
        <w:t>L’année ou l’évènement s’est produit</w:t>
      </w:r>
    </w:p>
    <w:p w14:paraId="36366F54" w14:textId="77777777" w:rsidR="007E3DE9" w:rsidRDefault="007E3DE9" w:rsidP="007E3DE9">
      <w:pPr>
        <w:pStyle w:val="Paragraphedeliste"/>
        <w:numPr>
          <w:ilvl w:val="1"/>
          <w:numId w:val="2"/>
        </w:numPr>
      </w:pPr>
      <w:r>
        <w:t>L’évènement</w:t>
      </w:r>
    </w:p>
    <w:p w14:paraId="23E4539F" w14:textId="29C519E5" w:rsidR="002B48A8" w:rsidRDefault="002B48A8" w:rsidP="002B48A8">
      <w:pPr>
        <w:pStyle w:val="Paragraphedeliste"/>
        <w:numPr>
          <w:ilvl w:val="1"/>
          <w:numId w:val="2"/>
        </w:numPr>
      </w:pPr>
      <w:r>
        <w:t>La référence du lieu où l’évènement s’est produit</w:t>
      </w:r>
    </w:p>
    <w:p w14:paraId="097F2BF4" w14:textId="77777777" w:rsidR="007B438E" w:rsidRDefault="007B438E" w:rsidP="007B438E">
      <w:pPr>
        <w:pStyle w:val="Paragraphedeliste"/>
        <w:ind w:left="1440"/>
      </w:pPr>
    </w:p>
    <w:p w14:paraId="41828179" w14:textId="4BE1F020" w:rsidR="008A3ADE" w:rsidRPr="007656B0" w:rsidRDefault="00CF5E45" w:rsidP="008A3ADE">
      <w:pPr>
        <w:pStyle w:val="Paragraphedeliste"/>
        <w:numPr>
          <w:ilvl w:val="0"/>
          <w:numId w:val="2"/>
        </w:numPr>
        <w:rPr>
          <w:b/>
          <w:bCs/>
          <w:i/>
          <w:iCs/>
        </w:rPr>
      </w:pPr>
      <w:r w:rsidRPr="007656B0">
        <w:rPr>
          <w:b/>
          <w:bCs/>
          <w:i/>
          <w:iCs/>
        </w:rPr>
        <w:t>Localisation</w:t>
      </w:r>
    </w:p>
    <w:p w14:paraId="741B58E0" w14:textId="77777777" w:rsidR="00F76A4F" w:rsidRDefault="00F76A4F" w:rsidP="00F76A4F">
      <w:pPr>
        <w:pStyle w:val="Paragraphedeliste"/>
        <w:numPr>
          <w:ilvl w:val="1"/>
          <w:numId w:val="2"/>
        </w:numPr>
      </w:pPr>
      <w:r>
        <w:t>La référence du lieu où l’évènement s’est produit</w:t>
      </w:r>
    </w:p>
    <w:p w14:paraId="35C5E3DA" w14:textId="4BF7246B" w:rsidR="004349A4" w:rsidRDefault="00F76A4F" w:rsidP="00F76A4F">
      <w:pPr>
        <w:pStyle w:val="Paragraphedeliste"/>
        <w:numPr>
          <w:ilvl w:val="1"/>
          <w:numId w:val="2"/>
        </w:numPr>
      </w:pPr>
      <w:r>
        <w:t>La commune</w:t>
      </w:r>
    </w:p>
    <w:p w14:paraId="633CF429" w14:textId="73E2491D" w:rsidR="00F76A4F" w:rsidRDefault="00F76A4F" w:rsidP="00F76A4F">
      <w:pPr>
        <w:pStyle w:val="Paragraphedeliste"/>
        <w:numPr>
          <w:ilvl w:val="1"/>
          <w:numId w:val="2"/>
        </w:numPr>
      </w:pPr>
      <w:r>
        <w:t xml:space="preserve">Le </w:t>
      </w:r>
      <w:r w:rsidR="003832B6">
        <w:t>département</w:t>
      </w:r>
    </w:p>
    <w:p w14:paraId="6166A6AB" w14:textId="6A2537C8" w:rsidR="00F76A4F" w:rsidRDefault="00F76A4F" w:rsidP="00F76A4F">
      <w:pPr>
        <w:pStyle w:val="Paragraphedeliste"/>
        <w:numPr>
          <w:ilvl w:val="1"/>
          <w:numId w:val="2"/>
        </w:numPr>
      </w:pPr>
      <w:r>
        <w:t>Le code géographique</w:t>
      </w:r>
    </w:p>
    <w:p w14:paraId="30D9EFAA" w14:textId="240B5CFA" w:rsidR="00F76A4F" w:rsidRDefault="00F76A4F" w:rsidP="00F76A4F">
      <w:pPr>
        <w:pStyle w:val="Paragraphedeliste"/>
        <w:numPr>
          <w:ilvl w:val="1"/>
          <w:numId w:val="2"/>
        </w:numPr>
      </w:pPr>
      <w:r>
        <w:t>Le pays</w:t>
      </w:r>
    </w:p>
    <w:p w14:paraId="62FAB65D" w14:textId="678C94E2" w:rsidR="00F76A4F" w:rsidRDefault="00F76A4F" w:rsidP="00F76A4F">
      <w:pPr>
        <w:pStyle w:val="Paragraphedeliste"/>
        <w:numPr>
          <w:ilvl w:val="1"/>
          <w:numId w:val="2"/>
        </w:numPr>
      </w:pPr>
      <w:r>
        <w:t>L’unité territoriale</w:t>
      </w:r>
    </w:p>
    <w:p w14:paraId="1FBB0E8B" w14:textId="197DF295" w:rsidR="00F76A4F" w:rsidRDefault="00F76A4F" w:rsidP="00F76A4F">
      <w:pPr>
        <w:pStyle w:val="Paragraphedeliste"/>
        <w:numPr>
          <w:ilvl w:val="1"/>
          <w:numId w:val="2"/>
        </w:numPr>
      </w:pPr>
      <w:r>
        <w:t>La longitude</w:t>
      </w:r>
    </w:p>
    <w:p w14:paraId="0FCFF475" w14:textId="45725AB3" w:rsidR="00F76A4F" w:rsidRDefault="00F76A4F" w:rsidP="00F76A4F">
      <w:pPr>
        <w:pStyle w:val="Paragraphedeliste"/>
        <w:numPr>
          <w:ilvl w:val="1"/>
          <w:numId w:val="2"/>
        </w:numPr>
      </w:pPr>
      <w:r>
        <w:t>La latitude</w:t>
      </w:r>
    </w:p>
    <w:p w14:paraId="4F0E7173" w14:textId="2D1C87A4" w:rsidR="00F76A4F" w:rsidRDefault="00F76A4F" w:rsidP="00F76A4F">
      <w:pPr>
        <w:pStyle w:val="Paragraphedeliste"/>
        <w:numPr>
          <w:ilvl w:val="1"/>
          <w:numId w:val="2"/>
        </w:numPr>
      </w:pPr>
      <w:r>
        <w:t xml:space="preserve">Le point </w:t>
      </w:r>
      <w:r w:rsidR="00D23C3C">
        <w:t>géométri</w:t>
      </w:r>
      <w:r w:rsidR="00755DCE">
        <w:t>que</w:t>
      </w:r>
      <w:r>
        <w:t xml:space="preserve"> avec </w:t>
      </w:r>
      <w:proofErr w:type="spellStart"/>
      <w:r>
        <w:t>posGis</w:t>
      </w:r>
      <w:proofErr w:type="spellEnd"/>
    </w:p>
    <w:p w14:paraId="0D929425" w14:textId="77777777" w:rsidR="00C13BF8" w:rsidRDefault="00C13BF8" w:rsidP="00C13BF8">
      <w:pPr>
        <w:pStyle w:val="Paragraphedeliste"/>
        <w:ind w:left="1440"/>
      </w:pPr>
    </w:p>
    <w:p w14:paraId="2423A34E" w14:textId="7F6C9C23" w:rsidR="00CF5E45" w:rsidRPr="007656B0" w:rsidRDefault="00CF5E45" w:rsidP="008A3ADE">
      <w:pPr>
        <w:pStyle w:val="Paragraphedeliste"/>
        <w:numPr>
          <w:ilvl w:val="0"/>
          <w:numId w:val="2"/>
        </w:numPr>
        <w:rPr>
          <w:b/>
          <w:bCs/>
          <w:i/>
          <w:iCs/>
        </w:rPr>
      </w:pPr>
      <w:r w:rsidRPr="007656B0">
        <w:rPr>
          <w:b/>
          <w:bCs/>
          <w:i/>
          <w:iCs/>
        </w:rPr>
        <w:lastRenderedPageBreak/>
        <w:t>Familial_trajectory</w:t>
      </w:r>
    </w:p>
    <w:p w14:paraId="46F839CA" w14:textId="68AE1568" w:rsidR="00376B0E" w:rsidRDefault="00376B0E" w:rsidP="00376B0E">
      <w:pPr>
        <w:pStyle w:val="Paragraphedeliste"/>
        <w:numPr>
          <w:ilvl w:val="1"/>
          <w:numId w:val="2"/>
        </w:numPr>
      </w:pPr>
      <w:r>
        <w:t>Le numéro d’</w:t>
      </w:r>
      <w:r w:rsidR="00D23C3C">
        <w:t>évènement</w:t>
      </w:r>
    </w:p>
    <w:p w14:paraId="012E7C81" w14:textId="77777777" w:rsidR="00E176DC" w:rsidRDefault="00E176DC" w:rsidP="00376B0E">
      <w:pPr>
        <w:pStyle w:val="Paragraphedeliste"/>
        <w:numPr>
          <w:ilvl w:val="1"/>
          <w:numId w:val="2"/>
        </w:numPr>
      </w:pPr>
      <w:r>
        <w:t>Le numéro de l’épisode</w:t>
      </w:r>
    </w:p>
    <w:p w14:paraId="5DBE56C7" w14:textId="304C97E5" w:rsidR="00E176DC" w:rsidRDefault="00E176DC" w:rsidP="00376B0E">
      <w:pPr>
        <w:pStyle w:val="Paragraphedeliste"/>
        <w:numPr>
          <w:ilvl w:val="1"/>
          <w:numId w:val="2"/>
        </w:numPr>
      </w:pPr>
      <w:r>
        <w:t xml:space="preserve"> </w:t>
      </w:r>
      <w:r>
        <w:t xml:space="preserve">Le numéro d’enquêté </w:t>
      </w:r>
    </w:p>
    <w:p w14:paraId="51B79063" w14:textId="05A51DDD" w:rsidR="00CF5E45" w:rsidRPr="007656B0" w:rsidRDefault="00CF5E45" w:rsidP="008A3ADE">
      <w:pPr>
        <w:pStyle w:val="Paragraphedeliste"/>
        <w:numPr>
          <w:ilvl w:val="0"/>
          <w:numId w:val="2"/>
        </w:numPr>
        <w:rPr>
          <w:b/>
          <w:bCs/>
          <w:i/>
          <w:iCs/>
        </w:rPr>
      </w:pPr>
      <w:r w:rsidRPr="007656B0">
        <w:rPr>
          <w:b/>
          <w:bCs/>
          <w:i/>
          <w:iCs/>
        </w:rPr>
        <w:t>Familial_episode</w:t>
      </w:r>
    </w:p>
    <w:p w14:paraId="3A7C6792" w14:textId="77777777" w:rsidR="00736126" w:rsidRDefault="00736126" w:rsidP="00736126">
      <w:pPr>
        <w:pStyle w:val="Paragraphedeliste"/>
        <w:numPr>
          <w:ilvl w:val="1"/>
          <w:numId w:val="2"/>
        </w:numPr>
      </w:pPr>
      <w:r>
        <w:t>Le numéro de l’épisode</w:t>
      </w:r>
    </w:p>
    <w:p w14:paraId="0D9F6D98" w14:textId="77777777" w:rsidR="00736126" w:rsidRDefault="00736126" w:rsidP="00736126">
      <w:pPr>
        <w:pStyle w:val="Paragraphedeliste"/>
        <w:numPr>
          <w:ilvl w:val="1"/>
          <w:numId w:val="2"/>
        </w:numPr>
      </w:pPr>
      <w:r>
        <w:t>Le numéro d’évènement associé</w:t>
      </w:r>
    </w:p>
    <w:p w14:paraId="2A77579E" w14:textId="5BD3523E" w:rsidR="00736126" w:rsidRDefault="00736126" w:rsidP="00736126">
      <w:pPr>
        <w:pStyle w:val="Paragraphedeliste"/>
        <w:numPr>
          <w:ilvl w:val="1"/>
          <w:numId w:val="2"/>
        </w:numPr>
      </w:pPr>
      <w:r>
        <w:t xml:space="preserve">Le numéro d’enquêté </w:t>
      </w:r>
    </w:p>
    <w:p w14:paraId="5506F9FA" w14:textId="22194794" w:rsidR="00736126" w:rsidRDefault="00736126" w:rsidP="00736126">
      <w:pPr>
        <w:pStyle w:val="Paragraphedeliste"/>
        <w:numPr>
          <w:ilvl w:val="1"/>
          <w:numId w:val="2"/>
        </w:numPr>
      </w:pPr>
      <w:r>
        <w:t>Le rang</w:t>
      </w:r>
    </w:p>
    <w:p w14:paraId="3EDBBDED" w14:textId="7531D3D9" w:rsidR="00736126" w:rsidRDefault="00736126" w:rsidP="00736126">
      <w:pPr>
        <w:pStyle w:val="Paragraphedeliste"/>
        <w:numPr>
          <w:ilvl w:val="1"/>
          <w:numId w:val="2"/>
        </w:numPr>
      </w:pPr>
      <w:r>
        <w:t>L’</w:t>
      </w:r>
      <w:r w:rsidR="00A459C4">
        <w:t>événement</w:t>
      </w:r>
    </w:p>
    <w:p w14:paraId="17D12288" w14:textId="31A74DAC" w:rsidR="00736126" w:rsidRDefault="00736126" w:rsidP="00736126">
      <w:pPr>
        <w:pStyle w:val="Paragraphedeliste"/>
        <w:numPr>
          <w:ilvl w:val="1"/>
          <w:numId w:val="2"/>
        </w:numPr>
      </w:pPr>
      <w:r>
        <w:t>L’année</w:t>
      </w:r>
    </w:p>
    <w:p w14:paraId="7A5B8F34" w14:textId="4F667080" w:rsidR="00736126" w:rsidRDefault="00736126" w:rsidP="00736126">
      <w:pPr>
        <w:pStyle w:val="Paragraphedeliste"/>
        <w:numPr>
          <w:ilvl w:val="1"/>
          <w:numId w:val="2"/>
        </w:numPr>
      </w:pPr>
      <w:r>
        <w:t>Le lieu</w:t>
      </w:r>
    </w:p>
    <w:p w14:paraId="1E3D57A7" w14:textId="162EB774" w:rsidR="00E038B6" w:rsidRPr="007656B0" w:rsidRDefault="00CF5E45" w:rsidP="00736126">
      <w:pPr>
        <w:pStyle w:val="Paragraphedeliste"/>
        <w:numPr>
          <w:ilvl w:val="0"/>
          <w:numId w:val="2"/>
        </w:numPr>
        <w:rPr>
          <w:b/>
          <w:bCs/>
          <w:i/>
          <w:iCs/>
        </w:rPr>
      </w:pPr>
      <w:r w:rsidRPr="007656B0">
        <w:rPr>
          <w:b/>
          <w:bCs/>
          <w:i/>
          <w:iCs/>
        </w:rPr>
        <w:t>Familial_event</w:t>
      </w:r>
    </w:p>
    <w:p w14:paraId="5ABD9311" w14:textId="77777777" w:rsidR="007E20F1" w:rsidRDefault="007E20F1" w:rsidP="007E20F1">
      <w:pPr>
        <w:pStyle w:val="Paragraphedeliste"/>
        <w:numPr>
          <w:ilvl w:val="1"/>
          <w:numId w:val="2"/>
        </w:numPr>
      </w:pPr>
      <w:r>
        <w:t>Le numéro de l’événement</w:t>
      </w:r>
    </w:p>
    <w:p w14:paraId="35BFD808" w14:textId="77777777" w:rsidR="007E20F1" w:rsidRDefault="007E20F1" w:rsidP="007E20F1">
      <w:pPr>
        <w:pStyle w:val="Paragraphedeliste"/>
        <w:numPr>
          <w:ilvl w:val="1"/>
          <w:numId w:val="2"/>
        </w:numPr>
      </w:pPr>
      <w:r>
        <w:t>Le numéro de l’épisode associé</w:t>
      </w:r>
    </w:p>
    <w:p w14:paraId="1BCF711E" w14:textId="77777777" w:rsidR="007E20F1" w:rsidRDefault="007E20F1" w:rsidP="007E20F1">
      <w:pPr>
        <w:pStyle w:val="Paragraphedeliste"/>
        <w:numPr>
          <w:ilvl w:val="1"/>
          <w:numId w:val="2"/>
        </w:numPr>
      </w:pPr>
      <w:r>
        <w:t xml:space="preserve">Le numéro d’enquêté </w:t>
      </w:r>
    </w:p>
    <w:p w14:paraId="003346F2" w14:textId="77777777" w:rsidR="007E20F1" w:rsidRDefault="007E20F1" w:rsidP="007E20F1">
      <w:pPr>
        <w:pStyle w:val="Paragraphedeliste"/>
        <w:numPr>
          <w:ilvl w:val="1"/>
          <w:numId w:val="2"/>
        </w:numPr>
      </w:pPr>
      <w:r>
        <w:t>Le rang</w:t>
      </w:r>
    </w:p>
    <w:p w14:paraId="4A356A7C" w14:textId="77777777" w:rsidR="007E20F1" w:rsidRDefault="007E20F1" w:rsidP="007E20F1">
      <w:pPr>
        <w:pStyle w:val="Paragraphedeliste"/>
        <w:numPr>
          <w:ilvl w:val="1"/>
          <w:numId w:val="2"/>
        </w:numPr>
      </w:pPr>
      <w:r>
        <w:t>L’événement</w:t>
      </w:r>
    </w:p>
    <w:p w14:paraId="7E42F634" w14:textId="77777777" w:rsidR="007E20F1" w:rsidRDefault="007E20F1" w:rsidP="007E20F1">
      <w:pPr>
        <w:pStyle w:val="Paragraphedeliste"/>
        <w:numPr>
          <w:ilvl w:val="1"/>
          <w:numId w:val="2"/>
        </w:numPr>
      </w:pPr>
      <w:r>
        <w:t>L’année</w:t>
      </w:r>
    </w:p>
    <w:p w14:paraId="19409471" w14:textId="3EF26C58" w:rsidR="00A459C4" w:rsidRDefault="007E20F1" w:rsidP="007E20F1">
      <w:pPr>
        <w:pStyle w:val="Paragraphedeliste"/>
        <w:numPr>
          <w:ilvl w:val="1"/>
          <w:numId w:val="2"/>
        </w:numPr>
      </w:pPr>
      <w:r>
        <w:t>Le lieu</w:t>
      </w:r>
    </w:p>
    <w:p w14:paraId="58815FF4" w14:textId="17D563C1" w:rsidR="00AE6CCB" w:rsidRPr="007656B0" w:rsidRDefault="00CF5E45" w:rsidP="00AE6CCB">
      <w:pPr>
        <w:pStyle w:val="Paragraphedeliste"/>
        <w:numPr>
          <w:ilvl w:val="0"/>
          <w:numId w:val="2"/>
        </w:numPr>
        <w:rPr>
          <w:b/>
          <w:bCs/>
          <w:i/>
          <w:iCs/>
        </w:rPr>
      </w:pPr>
      <w:r w:rsidRPr="007656B0">
        <w:rPr>
          <w:b/>
          <w:bCs/>
          <w:i/>
          <w:iCs/>
        </w:rPr>
        <w:t>Résidential_trajectory</w:t>
      </w:r>
    </w:p>
    <w:p w14:paraId="7B43D8CF" w14:textId="77777777" w:rsidR="00F35C4C" w:rsidRDefault="00F35C4C" w:rsidP="00F35C4C">
      <w:pPr>
        <w:pStyle w:val="Paragraphedeliste"/>
        <w:numPr>
          <w:ilvl w:val="1"/>
          <w:numId w:val="2"/>
        </w:numPr>
      </w:pPr>
      <w:r>
        <w:t>Le numéro d’évènement</w:t>
      </w:r>
    </w:p>
    <w:p w14:paraId="74E16C64" w14:textId="77777777" w:rsidR="00F35C4C" w:rsidRDefault="00F35C4C" w:rsidP="00F35C4C">
      <w:pPr>
        <w:pStyle w:val="Paragraphedeliste"/>
        <w:numPr>
          <w:ilvl w:val="1"/>
          <w:numId w:val="2"/>
        </w:numPr>
      </w:pPr>
      <w:r>
        <w:t>Le numéro de l’épisode</w:t>
      </w:r>
    </w:p>
    <w:p w14:paraId="7060A7D2" w14:textId="72222D37" w:rsidR="00F35C4C" w:rsidRDefault="00F35C4C" w:rsidP="00F35C4C">
      <w:pPr>
        <w:pStyle w:val="Paragraphedeliste"/>
        <w:numPr>
          <w:ilvl w:val="1"/>
          <w:numId w:val="2"/>
        </w:numPr>
      </w:pPr>
      <w:r>
        <w:t xml:space="preserve"> Le numéro d’enquêté </w:t>
      </w:r>
    </w:p>
    <w:p w14:paraId="437DE9FE" w14:textId="634A4935" w:rsidR="00CF5E45" w:rsidRPr="007656B0" w:rsidRDefault="00CF5E45" w:rsidP="00CF5E45">
      <w:pPr>
        <w:pStyle w:val="Paragraphedeliste"/>
        <w:numPr>
          <w:ilvl w:val="0"/>
          <w:numId w:val="2"/>
        </w:numPr>
        <w:rPr>
          <w:b/>
          <w:bCs/>
          <w:i/>
          <w:iCs/>
        </w:rPr>
      </w:pPr>
      <w:r w:rsidRPr="007656B0">
        <w:rPr>
          <w:b/>
          <w:bCs/>
          <w:i/>
          <w:iCs/>
        </w:rPr>
        <w:t>Résidential_episode</w:t>
      </w:r>
    </w:p>
    <w:p w14:paraId="4EEF583F" w14:textId="77777777" w:rsidR="00A459C4" w:rsidRDefault="00A459C4" w:rsidP="00A459C4">
      <w:pPr>
        <w:pStyle w:val="Paragraphedeliste"/>
        <w:numPr>
          <w:ilvl w:val="1"/>
          <w:numId w:val="2"/>
        </w:numPr>
      </w:pPr>
      <w:r>
        <w:t>Le numéro de l’épisode</w:t>
      </w:r>
    </w:p>
    <w:p w14:paraId="4F195ADA" w14:textId="77777777" w:rsidR="00A459C4" w:rsidRDefault="00A459C4" w:rsidP="00A459C4">
      <w:pPr>
        <w:pStyle w:val="Paragraphedeliste"/>
        <w:numPr>
          <w:ilvl w:val="1"/>
          <w:numId w:val="2"/>
        </w:numPr>
      </w:pPr>
      <w:r>
        <w:t>Le numéro d’évènement associé</w:t>
      </w:r>
    </w:p>
    <w:p w14:paraId="1ABF419A" w14:textId="77777777" w:rsidR="00A459C4" w:rsidRDefault="00A459C4" w:rsidP="00A459C4">
      <w:pPr>
        <w:pStyle w:val="Paragraphedeliste"/>
        <w:numPr>
          <w:ilvl w:val="1"/>
          <w:numId w:val="2"/>
        </w:numPr>
      </w:pPr>
      <w:r>
        <w:t xml:space="preserve">Le numéro d’enquêté </w:t>
      </w:r>
    </w:p>
    <w:p w14:paraId="364473B5" w14:textId="77777777" w:rsidR="00A459C4" w:rsidRDefault="00A459C4" w:rsidP="00A459C4">
      <w:pPr>
        <w:pStyle w:val="Paragraphedeliste"/>
        <w:numPr>
          <w:ilvl w:val="1"/>
          <w:numId w:val="2"/>
        </w:numPr>
      </w:pPr>
      <w:r>
        <w:t>Le rang</w:t>
      </w:r>
    </w:p>
    <w:p w14:paraId="7B17BA85" w14:textId="77777777" w:rsidR="00A459C4" w:rsidRDefault="00A459C4" w:rsidP="00A459C4">
      <w:pPr>
        <w:pStyle w:val="Paragraphedeliste"/>
        <w:numPr>
          <w:ilvl w:val="1"/>
          <w:numId w:val="2"/>
        </w:numPr>
      </w:pPr>
      <w:r>
        <w:t>L’événement</w:t>
      </w:r>
    </w:p>
    <w:p w14:paraId="585B835D" w14:textId="77777777" w:rsidR="00A459C4" w:rsidRDefault="00A459C4" w:rsidP="00A459C4">
      <w:pPr>
        <w:pStyle w:val="Paragraphedeliste"/>
        <w:numPr>
          <w:ilvl w:val="1"/>
          <w:numId w:val="2"/>
        </w:numPr>
      </w:pPr>
      <w:r>
        <w:t>L’année</w:t>
      </w:r>
    </w:p>
    <w:p w14:paraId="33E763E0" w14:textId="6C457428" w:rsidR="00A459C4" w:rsidRDefault="00A459C4" w:rsidP="00A459C4">
      <w:pPr>
        <w:pStyle w:val="Paragraphedeliste"/>
        <w:numPr>
          <w:ilvl w:val="1"/>
          <w:numId w:val="2"/>
        </w:numPr>
      </w:pPr>
      <w:r>
        <w:t>Le lieu</w:t>
      </w:r>
    </w:p>
    <w:p w14:paraId="508697CE" w14:textId="3F860A62" w:rsidR="00CF5E45" w:rsidRPr="007656B0" w:rsidRDefault="00CF5E45" w:rsidP="00CF5E45">
      <w:pPr>
        <w:pStyle w:val="Paragraphedeliste"/>
        <w:numPr>
          <w:ilvl w:val="0"/>
          <w:numId w:val="2"/>
        </w:numPr>
        <w:rPr>
          <w:b/>
          <w:bCs/>
          <w:i/>
          <w:iCs/>
        </w:rPr>
      </w:pPr>
      <w:r w:rsidRPr="007656B0">
        <w:rPr>
          <w:b/>
          <w:bCs/>
          <w:i/>
          <w:iCs/>
        </w:rPr>
        <w:t>Résidential_event</w:t>
      </w:r>
    </w:p>
    <w:p w14:paraId="72FD19CD" w14:textId="77777777" w:rsidR="007E20F1" w:rsidRDefault="007E20F1" w:rsidP="007E20F1">
      <w:pPr>
        <w:pStyle w:val="Paragraphedeliste"/>
        <w:numPr>
          <w:ilvl w:val="1"/>
          <w:numId w:val="2"/>
        </w:numPr>
      </w:pPr>
      <w:r>
        <w:t>Le numéro de l’événement</w:t>
      </w:r>
    </w:p>
    <w:p w14:paraId="72D3C1D5" w14:textId="77777777" w:rsidR="007E20F1" w:rsidRDefault="007E20F1" w:rsidP="007E20F1">
      <w:pPr>
        <w:pStyle w:val="Paragraphedeliste"/>
        <w:numPr>
          <w:ilvl w:val="1"/>
          <w:numId w:val="2"/>
        </w:numPr>
      </w:pPr>
      <w:r>
        <w:t>Le numéro de l’épisode associé</w:t>
      </w:r>
    </w:p>
    <w:p w14:paraId="40C00C07" w14:textId="77777777" w:rsidR="007E20F1" w:rsidRDefault="007E20F1" w:rsidP="007E20F1">
      <w:pPr>
        <w:pStyle w:val="Paragraphedeliste"/>
        <w:numPr>
          <w:ilvl w:val="1"/>
          <w:numId w:val="2"/>
        </w:numPr>
      </w:pPr>
      <w:r>
        <w:t xml:space="preserve">Le numéro d’enquêté </w:t>
      </w:r>
    </w:p>
    <w:p w14:paraId="229A47EE" w14:textId="77777777" w:rsidR="007E20F1" w:rsidRDefault="007E20F1" w:rsidP="007E20F1">
      <w:pPr>
        <w:pStyle w:val="Paragraphedeliste"/>
        <w:numPr>
          <w:ilvl w:val="1"/>
          <w:numId w:val="2"/>
        </w:numPr>
      </w:pPr>
      <w:r>
        <w:t>Le rang</w:t>
      </w:r>
    </w:p>
    <w:p w14:paraId="13C631B5" w14:textId="77777777" w:rsidR="007E20F1" w:rsidRDefault="007E20F1" w:rsidP="007E20F1">
      <w:pPr>
        <w:pStyle w:val="Paragraphedeliste"/>
        <w:numPr>
          <w:ilvl w:val="1"/>
          <w:numId w:val="2"/>
        </w:numPr>
      </w:pPr>
      <w:r>
        <w:t>L’événement</w:t>
      </w:r>
    </w:p>
    <w:p w14:paraId="356DA1BB" w14:textId="77777777" w:rsidR="007E20F1" w:rsidRDefault="007E20F1" w:rsidP="007E20F1">
      <w:pPr>
        <w:pStyle w:val="Paragraphedeliste"/>
        <w:numPr>
          <w:ilvl w:val="1"/>
          <w:numId w:val="2"/>
        </w:numPr>
      </w:pPr>
      <w:r>
        <w:t>L’année</w:t>
      </w:r>
    </w:p>
    <w:p w14:paraId="49E24685" w14:textId="77777777" w:rsidR="007E20F1" w:rsidRDefault="007E20F1" w:rsidP="007E20F1">
      <w:pPr>
        <w:pStyle w:val="Paragraphedeliste"/>
        <w:numPr>
          <w:ilvl w:val="1"/>
          <w:numId w:val="2"/>
        </w:numPr>
      </w:pPr>
      <w:r>
        <w:t>Le lieu</w:t>
      </w:r>
    </w:p>
    <w:p w14:paraId="2D7F7E6E" w14:textId="242D8640" w:rsidR="00CF5E45" w:rsidRPr="007656B0" w:rsidRDefault="00CF5E45" w:rsidP="00CF5E45">
      <w:pPr>
        <w:pStyle w:val="Paragraphedeliste"/>
        <w:numPr>
          <w:ilvl w:val="0"/>
          <w:numId w:val="2"/>
        </w:numPr>
        <w:rPr>
          <w:b/>
          <w:bCs/>
          <w:i/>
          <w:iCs/>
        </w:rPr>
      </w:pPr>
      <w:r w:rsidRPr="007656B0">
        <w:rPr>
          <w:b/>
          <w:bCs/>
          <w:i/>
          <w:iCs/>
        </w:rPr>
        <w:t>Professional_trajectory</w:t>
      </w:r>
      <w:r w:rsidR="0058449D" w:rsidRPr="007656B0">
        <w:rPr>
          <w:b/>
          <w:bCs/>
          <w:i/>
          <w:iCs/>
        </w:rPr>
        <w:t xml:space="preserve"> </w:t>
      </w:r>
    </w:p>
    <w:p w14:paraId="4497D2B7" w14:textId="223554A6" w:rsidR="007E20F1" w:rsidRDefault="00F35C4C" w:rsidP="007E20F1">
      <w:pPr>
        <w:pStyle w:val="Paragraphedeliste"/>
        <w:numPr>
          <w:ilvl w:val="1"/>
          <w:numId w:val="2"/>
        </w:numPr>
      </w:pPr>
      <w:r>
        <w:t>Le numéro d’évènement</w:t>
      </w:r>
    </w:p>
    <w:p w14:paraId="7DD28395" w14:textId="77777777" w:rsidR="00F35C4C" w:rsidRDefault="00F35C4C" w:rsidP="00F35C4C">
      <w:pPr>
        <w:pStyle w:val="Paragraphedeliste"/>
        <w:numPr>
          <w:ilvl w:val="1"/>
          <w:numId w:val="2"/>
        </w:numPr>
      </w:pPr>
      <w:r>
        <w:t>Le numéro de l’épisode</w:t>
      </w:r>
    </w:p>
    <w:p w14:paraId="0184150E" w14:textId="27790A9E" w:rsidR="00F35C4C" w:rsidRDefault="00F35C4C" w:rsidP="00F35C4C">
      <w:pPr>
        <w:pStyle w:val="Paragraphedeliste"/>
        <w:numPr>
          <w:ilvl w:val="1"/>
          <w:numId w:val="2"/>
        </w:numPr>
      </w:pPr>
      <w:r>
        <w:t xml:space="preserve"> Le numéro d’enquêté </w:t>
      </w:r>
    </w:p>
    <w:p w14:paraId="0F221E6D" w14:textId="1542CDC4" w:rsidR="00CF5E45" w:rsidRPr="007656B0" w:rsidRDefault="00C56E07" w:rsidP="00CF5E45">
      <w:pPr>
        <w:pStyle w:val="Paragraphedeliste"/>
        <w:numPr>
          <w:ilvl w:val="0"/>
          <w:numId w:val="2"/>
        </w:numPr>
        <w:rPr>
          <w:b/>
          <w:bCs/>
          <w:i/>
          <w:iCs/>
        </w:rPr>
      </w:pPr>
      <w:r w:rsidRPr="007656B0">
        <w:rPr>
          <w:b/>
          <w:bCs/>
          <w:i/>
          <w:iCs/>
        </w:rPr>
        <w:t>Professional</w:t>
      </w:r>
      <w:r w:rsidR="00CF5E45" w:rsidRPr="007656B0">
        <w:rPr>
          <w:b/>
          <w:bCs/>
          <w:i/>
          <w:iCs/>
        </w:rPr>
        <w:t>_episode</w:t>
      </w:r>
    </w:p>
    <w:p w14:paraId="2F9C503A" w14:textId="77777777" w:rsidR="00A459C4" w:rsidRDefault="00A459C4" w:rsidP="00A459C4">
      <w:pPr>
        <w:pStyle w:val="Paragraphedeliste"/>
        <w:numPr>
          <w:ilvl w:val="1"/>
          <w:numId w:val="2"/>
        </w:numPr>
      </w:pPr>
      <w:r>
        <w:t>Le numéro de l’épisode</w:t>
      </w:r>
    </w:p>
    <w:p w14:paraId="1ABE8DE0" w14:textId="77777777" w:rsidR="00A459C4" w:rsidRDefault="00A459C4" w:rsidP="00A459C4">
      <w:pPr>
        <w:pStyle w:val="Paragraphedeliste"/>
        <w:numPr>
          <w:ilvl w:val="1"/>
          <w:numId w:val="2"/>
        </w:numPr>
      </w:pPr>
      <w:r>
        <w:t>Le numéro d’évènement associé</w:t>
      </w:r>
    </w:p>
    <w:p w14:paraId="1B5584D2" w14:textId="77777777" w:rsidR="00A459C4" w:rsidRDefault="00A459C4" w:rsidP="00A459C4">
      <w:pPr>
        <w:pStyle w:val="Paragraphedeliste"/>
        <w:numPr>
          <w:ilvl w:val="1"/>
          <w:numId w:val="2"/>
        </w:numPr>
      </w:pPr>
      <w:r>
        <w:t xml:space="preserve">Le numéro d’enquêté </w:t>
      </w:r>
    </w:p>
    <w:p w14:paraId="3AD539D7" w14:textId="77777777" w:rsidR="00A459C4" w:rsidRDefault="00A459C4" w:rsidP="00A459C4">
      <w:pPr>
        <w:pStyle w:val="Paragraphedeliste"/>
        <w:numPr>
          <w:ilvl w:val="1"/>
          <w:numId w:val="2"/>
        </w:numPr>
      </w:pPr>
      <w:r>
        <w:t>Le rang</w:t>
      </w:r>
    </w:p>
    <w:p w14:paraId="2118C6DF" w14:textId="77777777" w:rsidR="00A459C4" w:rsidRDefault="00A459C4" w:rsidP="00A459C4">
      <w:pPr>
        <w:pStyle w:val="Paragraphedeliste"/>
        <w:numPr>
          <w:ilvl w:val="1"/>
          <w:numId w:val="2"/>
        </w:numPr>
      </w:pPr>
      <w:r>
        <w:t>L’événement</w:t>
      </w:r>
    </w:p>
    <w:p w14:paraId="4E9223B7" w14:textId="77777777" w:rsidR="00A459C4" w:rsidRDefault="00A459C4" w:rsidP="00A459C4">
      <w:pPr>
        <w:pStyle w:val="Paragraphedeliste"/>
        <w:numPr>
          <w:ilvl w:val="1"/>
          <w:numId w:val="2"/>
        </w:numPr>
      </w:pPr>
      <w:r>
        <w:t>L’année</w:t>
      </w:r>
    </w:p>
    <w:p w14:paraId="3EDC9712" w14:textId="0B3716B3" w:rsidR="00A459C4" w:rsidRDefault="00A459C4" w:rsidP="00A459C4">
      <w:pPr>
        <w:pStyle w:val="Paragraphedeliste"/>
        <w:numPr>
          <w:ilvl w:val="1"/>
          <w:numId w:val="2"/>
        </w:numPr>
      </w:pPr>
      <w:r>
        <w:t>Le lieu</w:t>
      </w:r>
    </w:p>
    <w:p w14:paraId="2AF5F49F" w14:textId="5B6E778B" w:rsidR="00CF5E45" w:rsidRPr="007656B0" w:rsidRDefault="00C56E07" w:rsidP="00CF5E45">
      <w:pPr>
        <w:pStyle w:val="Paragraphedeliste"/>
        <w:numPr>
          <w:ilvl w:val="0"/>
          <w:numId w:val="2"/>
        </w:numPr>
        <w:rPr>
          <w:b/>
          <w:bCs/>
          <w:i/>
          <w:iCs/>
        </w:rPr>
      </w:pPr>
      <w:r w:rsidRPr="007656B0">
        <w:rPr>
          <w:b/>
          <w:bCs/>
          <w:i/>
          <w:iCs/>
        </w:rPr>
        <w:t>Professional</w:t>
      </w:r>
      <w:r w:rsidR="00CF5E45" w:rsidRPr="007656B0">
        <w:rPr>
          <w:b/>
          <w:bCs/>
          <w:i/>
          <w:iCs/>
        </w:rPr>
        <w:t>_event</w:t>
      </w:r>
    </w:p>
    <w:p w14:paraId="1689605D" w14:textId="19E2B9A8" w:rsidR="00A459C4" w:rsidRDefault="00A459C4" w:rsidP="00A459C4">
      <w:pPr>
        <w:pStyle w:val="Paragraphedeliste"/>
        <w:numPr>
          <w:ilvl w:val="1"/>
          <w:numId w:val="2"/>
        </w:numPr>
      </w:pPr>
      <w:r>
        <w:t xml:space="preserve">Le numéro de </w:t>
      </w:r>
      <w:r w:rsidR="00844AA6">
        <w:t>l’</w:t>
      </w:r>
      <w:r w:rsidR="007E20F1">
        <w:t>événement</w:t>
      </w:r>
    </w:p>
    <w:p w14:paraId="2F42824A" w14:textId="0094EC7D" w:rsidR="00A459C4" w:rsidRDefault="00A459C4" w:rsidP="00A459C4">
      <w:pPr>
        <w:pStyle w:val="Paragraphedeliste"/>
        <w:numPr>
          <w:ilvl w:val="1"/>
          <w:numId w:val="2"/>
        </w:numPr>
      </w:pPr>
      <w:r>
        <w:t xml:space="preserve">Le numéro </w:t>
      </w:r>
      <w:r w:rsidR="00844AA6">
        <w:t xml:space="preserve">de </w:t>
      </w:r>
      <w:r w:rsidR="00844AA6">
        <w:t>l’épisode</w:t>
      </w:r>
      <w:r w:rsidR="00844AA6">
        <w:t xml:space="preserve"> </w:t>
      </w:r>
      <w:r>
        <w:t>associé</w:t>
      </w:r>
    </w:p>
    <w:p w14:paraId="258D14B2" w14:textId="77777777" w:rsidR="00A459C4" w:rsidRDefault="00A459C4" w:rsidP="00A459C4">
      <w:pPr>
        <w:pStyle w:val="Paragraphedeliste"/>
        <w:numPr>
          <w:ilvl w:val="1"/>
          <w:numId w:val="2"/>
        </w:numPr>
      </w:pPr>
      <w:r>
        <w:t xml:space="preserve">Le numéro d’enquêté </w:t>
      </w:r>
    </w:p>
    <w:p w14:paraId="305FB2E7" w14:textId="77777777" w:rsidR="00A459C4" w:rsidRDefault="00A459C4" w:rsidP="00A459C4">
      <w:pPr>
        <w:pStyle w:val="Paragraphedeliste"/>
        <w:numPr>
          <w:ilvl w:val="1"/>
          <w:numId w:val="2"/>
        </w:numPr>
      </w:pPr>
      <w:r>
        <w:t>Le rang</w:t>
      </w:r>
    </w:p>
    <w:p w14:paraId="625F1145" w14:textId="77777777" w:rsidR="00A459C4" w:rsidRDefault="00A459C4" w:rsidP="00A459C4">
      <w:pPr>
        <w:pStyle w:val="Paragraphedeliste"/>
        <w:numPr>
          <w:ilvl w:val="1"/>
          <w:numId w:val="2"/>
        </w:numPr>
      </w:pPr>
      <w:r>
        <w:t>L’événement</w:t>
      </w:r>
    </w:p>
    <w:p w14:paraId="74267D99" w14:textId="77777777" w:rsidR="00A459C4" w:rsidRDefault="00A459C4" w:rsidP="00A459C4">
      <w:pPr>
        <w:pStyle w:val="Paragraphedeliste"/>
        <w:numPr>
          <w:ilvl w:val="1"/>
          <w:numId w:val="2"/>
        </w:numPr>
      </w:pPr>
      <w:r>
        <w:t>L’année</w:t>
      </w:r>
    </w:p>
    <w:p w14:paraId="37ECE7E7" w14:textId="0D0035C4" w:rsidR="00A459C4" w:rsidRDefault="00A459C4" w:rsidP="00A459C4">
      <w:pPr>
        <w:pStyle w:val="Paragraphedeliste"/>
        <w:numPr>
          <w:ilvl w:val="1"/>
          <w:numId w:val="2"/>
        </w:numPr>
      </w:pPr>
      <w:r>
        <w:t>Le lieu</w:t>
      </w:r>
    </w:p>
    <w:p w14:paraId="38B63401" w14:textId="699927A9" w:rsidR="00CF5E45" w:rsidRPr="007656B0" w:rsidRDefault="006367D7" w:rsidP="00CF5E45">
      <w:pPr>
        <w:pStyle w:val="Paragraphedeliste"/>
        <w:numPr>
          <w:ilvl w:val="0"/>
          <w:numId w:val="2"/>
        </w:numPr>
        <w:rPr>
          <w:b/>
          <w:bCs/>
          <w:i/>
          <w:iCs/>
        </w:rPr>
      </w:pPr>
      <w:r w:rsidRPr="007656B0">
        <w:rPr>
          <w:b/>
          <w:bCs/>
          <w:i/>
          <w:iCs/>
        </w:rPr>
        <w:t>Leisure</w:t>
      </w:r>
      <w:r w:rsidR="00CF5E45" w:rsidRPr="007656B0">
        <w:rPr>
          <w:b/>
          <w:bCs/>
          <w:i/>
          <w:iCs/>
        </w:rPr>
        <w:t>_trajectory</w:t>
      </w:r>
    </w:p>
    <w:p w14:paraId="68E4D9BF" w14:textId="77777777" w:rsidR="00F35C4C" w:rsidRDefault="00F35C4C" w:rsidP="00F35C4C">
      <w:pPr>
        <w:pStyle w:val="Paragraphedeliste"/>
        <w:numPr>
          <w:ilvl w:val="1"/>
          <w:numId w:val="2"/>
        </w:numPr>
      </w:pPr>
      <w:r>
        <w:t>Le numéro d’évènement</w:t>
      </w:r>
    </w:p>
    <w:p w14:paraId="2E827172" w14:textId="77777777" w:rsidR="00F35C4C" w:rsidRDefault="00F35C4C" w:rsidP="00F35C4C">
      <w:pPr>
        <w:pStyle w:val="Paragraphedeliste"/>
        <w:numPr>
          <w:ilvl w:val="1"/>
          <w:numId w:val="2"/>
        </w:numPr>
      </w:pPr>
      <w:r>
        <w:t>Le numéro de l’épisode</w:t>
      </w:r>
    </w:p>
    <w:p w14:paraId="33937D8D" w14:textId="5D162093" w:rsidR="00F35C4C" w:rsidRDefault="00F35C4C" w:rsidP="00F35C4C">
      <w:pPr>
        <w:pStyle w:val="Paragraphedeliste"/>
        <w:numPr>
          <w:ilvl w:val="1"/>
          <w:numId w:val="2"/>
        </w:numPr>
      </w:pPr>
      <w:r>
        <w:t xml:space="preserve"> Le numéro d’enquêté </w:t>
      </w:r>
    </w:p>
    <w:p w14:paraId="40F5E5B3" w14:textId="5D824635" w:rsidR="00CF5E45" w:rsidRPr="007656B0" w:rsidRDefault="006367D7" w:rsidP="00CF5E45">
      <w:pPr>
        <w:pStyle w:val="Paragraphedeliste"/>
        <w:numPr>
          <w:ilvl w:val="0"/>
          <w:numId w:val="2"/>
        </w:numPr>
        <w:rPr>
          <w:b/>
          <w:bCs/>
          <w:i/>
          <w:iCs/>
        </w:rPr>
      </w:pPr>
      <w:r w:rsidRPr="007656B0">
        <w:rPr>
          <w:b/>
          <w:bCs/>
          <w:i/>
          <w:iCs/>
        </w:rPr>
        <w:t>Leisure_</w:t>
      </w:r>
      <w:r w:rsidR="00CF5E45" w:rsidRPr="007656B0">
        <w:rPr>
          <w:b/>
          <w:bCs/>
          <w:i/>
          <w:iCs/>
        </w:rPr>
        <w:t>episode</w:t>
      </w:r>
    </w:p>
    <w:p w14:paraId="5F2C4C0C" w14:textId="569D8F16" w:rsidR="007E20F1" w:rsidRDefault="007E20F1" w:rsidP="007E20F1">
      <w:pPr>
        <w:pStyle w:val="Paragraphedeliste"/>
        <w:numPr>
          <w:ilvl w:val="1"/>
          <w:numId w:val="2"/>
        </w:numPr>
      </w:pPr>
      <w:r>
        <w:t xml:space="preserve">Le numéro de </w:t>
      </w:r>
      <w:r>
        <w:t>l’</w:t>
      </w:r>
      <w:r w:rsidR="007F0D6A">
        <w:t>épisode</w:t>
      </w:r>
    </w:p>
    <w:p w14:paraId="416E4F50" w14:textId="59246CB1" w:rsidR="007E20F1" w:rsidRDefault="007E20F1" w:rsidP="007E20F1">
      <w:pPr>
        <w:pStyle w:val="Paragraphedeliste"/>
        <w:numPr>
          <w:ilvl w:val="1"/>
          <w:numId w:val="2"/>
        </w:numPr>
      </w:pPr>
      <w:r>
        <w:t>Le numéro de l’événement</w:t>
      </w:r>
      <w:r>
        <w:t xml:space="preserve"> </w:t>
      </w:r>
      <w:r>
        <w:t>associé</w:t>
      </w:r>
    </w:p>
    <w:p w14:paraId="3FE57991" w14:textId="77777777" w:rsidR="007E20F1" w:rsidRDefault="007E20F1" w:rsidP="007E20F1">
      <w:pPr>
        <w:pStyle w:val="Paragraphedeliste"/>
        <w:numPr>
          <w:ilvl w:val="1"/>
          <w:numId w:val="2"/>
        </w:numPr>
      </w:pPr>
      <w:r>
        <w:t xml:space="preserve">Le numéro d’enquêté </w:t>
      </w:r>
    </w:p>
    <w:p w14:paraId="617590C8" w14:textId="77777777" w:rsidR="007E20F1" w:rsidRDefault="007E20F1" w:rsidP="007E20F1">
      <w:pPr>
        <w:pStyle w:val="Paragraphedeliste"/>
        <w:numPr>
          <w:ilvl w:val="1"/>
          <w:numId w:val="2"/>
        </w:numPr>
      </w:pPr>
      <w:r>
        <w:t>Le rang</w:t>
      </w:r>
    </w:p>
    <w:p w14:paraId="76403214" w14:textId="77777777" w:rsidR="007E20F1" w:rsidRDefault="007E20F1" w:rsidP="007E20F1">
      <w:pPr>
        <w:pStyle w:val="Paragraphedeliste"/>
        <w:numPr>
          <w:ilvl w:val="1"/>
          <w:numId w:val="2"/>
        </w:numPr>
      </w:pPr>
      <w:r>
        <w:t>L’événement</w:t>
      </w:r>
    </w:p>
    <w:p w14:paraId="17CE18E9" w14:textId="77777777" w:rsidR="007E20F1" w:rsidRDefault="007E20F1" w:rsidP="007E20F1">
      <w:pPr>
        <w:pStyle w:val="Paragraphedeliste"/>
        <w:numPr>
          <w:ilvl w:val="1"/>
          <w:numId w:val="2"/>
        </w:numPr>
      </w:pPr>
      <w:r>
        <w:t>L’année</w:t>
      </w:r>
    </w:p>
    <w:p w14:paraId="69CC56D6" w14:textId="48DDF5F8" w:rsidR="007E20F1" w:rsidRDefault="007E20F1" w:rsidP="007E20F1">
      <w:pPr>
        <w:pStyle w:val="Paragraphedeliste"/>
        <w:numPr>
          <w:ilvl w:val="1"/>
          <w:numId w:val="2"/>
        </w:numPr>
      </w:pPr>
      <w:r>
        <w:t>Le lieu</w:t>
      </w:r>
    </w:p>
    <w:p w14:paraId="110C152C" w14:textId="32721451" w:rsidR="007E20F1" w:rsidRPr="007656B0" w:rsidRDefault="006367D7" w:rsidP="007E20F1">
      <w:pPr>
        <w:pStyle w:val="Paragraphedeliste"/>
        <w:numPr>
          <w:ilvl w:val="0"/>
          <w:numId w:val="2"/>
        </w:numPr>
        <w:rPr>
          <w:b/>
          <w:bCs/>
          <w:i/>
          <w:iCs/>
        </w:rPr>
      </w:pPr>
      <w:r w:rsidRPr="007656B0">
        <w:rPr>
          <w:b/>
          <w:bCs/>
          <w:i/>
          <w:iCs/>
        </w:rPr>
        <w:t>Leisure</w:t>
      </w:r>
      <w:r w:rsidR="00CF5E45" w:rsidRPr="007656B0">
        <w:rPr>
          <w:b/>
          <w:bCs/>
          <w:i/>
          <w:iCs/>
        </w:rPr>
        <w:t>_event</w:t>
      </w:r>
    </w:p>
    <w:p w14:paraId="1795032B" w14:textId="77777777" w:rsidR="007E20F1" w:rsidRDefault="007E20F1" w:rsidP="007E20F1">
      <w:pPr>
        <w:pStyle w:val="Paragraphedeliste"/>
        <w:numPr>
          <w:ilvl w:val="1"/>
          <w:numId w:val="2"/>
        </w:numPr>
      </w:pPr>
      <w:r>
        <w:t>Le numéro de l’événement</w:t>
      </w:r>
    </w:p>
    <w:p w14:paraId="4AA7355A" w14:textId="77777777" w:rsidR="007E20F1" w:rsidRDefault="007E20F1" w:rsidP="007E20F1">
      <w:pPr>
        <w:pStyle w:val="Paragraphedeliste"/>
        <w:numPr>
          <w:ilvl w:val="1"/>
          <w:numId w:val="2"/>
        </w:numPr>
      </w:pPr>
      <w:r>
        <w:t>Le numéro de l’épisode associé</w:t>
      </w:r>
    </w:p>
    <w:p w14:paraId="0BB6A866" w14:textId="77777777" w:rsidR="007E20F1" w:rsidRDefault="007E20F1" w:rsidP="007E20F1">
      <w:pPr>
        <w:pStyle w:val="Paragraphedeliste"/>
        <w:numPr>
          <w:ilvl w:val="1"/>
          <w:numId w:val="2"/>
        </w:numPr>
      </w:pPr>
      <w:r>
        <w:t xml:space="preserve">Le numéro d’enquêté </w:t>
      </w:r>
    </w:p>
    <w:p w14:paraId="7966F757" w14:textId="77777777" w:rsidR="007E20F1" w:rsidRDefault="007E20F1" w:rsidP="007E20F1">
      <w:pPr>
        <w:pStyle w:val="Paragraphedeliste"/>
        <w:numPr>
          <w:ilvl w:val="1"/>
          <w:numId w:val="2"/>
        </w:numPr>
      </w:pPr>
      <w:r>
        <w:t>Le rang</w:t>
      </w:r>
    </w:p>
    <w:p w14:paraId="7E2BBDD6" w14:textId="77777777" w:rsidR="007E20F1" w:rsidRDefault="007E20F1" w:rsidP="007E20F1">
      <w:pPr>
        <w:pStyle w:val="Paragraphedeliste"/>
        <w:numPr>
          <w:ilvl w:val="1"/>
          <w:numId w:val="2"/>
        </w:numPr>
      </w:pPr>
      <w:r>
        <w:t>L’événement</w:t>
      </w:r>
    </w:p>
    <w:p w14:paraId="6F1EB70C" w14:textId="77777777" w:rsidR="007E20F1" w:rsidRDefault="007E20F1" w:rsidP="007E20F1">
      <w:pPr>
        <w:pStyle w:val="Paragraphedeliste"/>
        <w:numPr>
          <w:ilvl w:val="1"/>
          <w:numId w:val="2"/>
        </w:numPr>
      </w:pPr>
      <w:r>
        <w:t>L’année</w:t>
      </w:r>
    </w:p>
    <w:p w14:paraId="08612E64" w14:textId="77777777" w:rsidR="007E20F1" w:rsidRDefault="007E20F1" w:rsidP="007E20F1">
      <w:pPr>
        <w:pStyle w:val="Paragraphedeliste"/>
        <w:numPr>
          <w:ilvl w:val="1"/>
          <w:numId w:val="2"/>
        </w:numPr>
      </w:pPr>
      <w:r>
        <w:t>Le lieu</w:t>
      </w:r>
    </w:p>
    <w:p w14:paraId="02E450A9" w14:textId="3BCF0BFF" w:rsidR="007E20F1" w:rsidRDefault="007E20F1" w:rsidP="007E20F1">
      <w:pPr>
        <w:sectPr w:rsidR="007E20F1" w:rsidSect="00D5328A">
          <w:type w:val="continuous"/>
          <w:pgSz w:w="11906" w:h="16838" w:code="9"/>
          <w:pgMar w:top="1418" w:right="1418" w:bottom="1418" w:left="1418" w:header="709" w:footer="431" w:gutter="0"/>
          <w:cols w:num="2" w:space="708"/>
          <w:titlePg/>
          <w:docGrid w:linePitch="360"/>
        </w:sectPr>
      </w:pPr>
    </w:p>
    <w:p w14:paraId="0F95760F" w14:textId="77777777" w:rsidR="00D5328A" w:rsidRDefault="00D5328A" w:rsidP="006367D7">
      <w:pPr>
        <w:sectPr w:rsidR="00D5328A" w:rsidSect="00D5328A">
          <w:type w:val="continuous"/>
          <w:pgSz w:w="11906" w:h="16838" w:code="9"/>
          <w:pgMar w:top="1418" w:right="1418" w:bottom="1418" w:left="1418" w:header="709" w:footer="431" w:gutter="0"/>
          <w:cols w:space="708"/>
          <w:titlePg/>
          <w:docGrid w:linePitch="360"/>
        </w:sectPr>
      </w:pPr>
    </w:p>
    <w:p w14:paraId="2CB5EFC7" w14:textId="3E904618" w:rsidR="001314B5" w:rsidRDefault="001314B5" w:rsidP="00FD23FB"/>
    <w:p w14:paraId="3FDDE341" w14:textId="3E641AF7" w:rsidR="0070141D" w:rsidRDefault="0070141D" w:rsidP="00FD23FB"/>
    <w:p w14:paraId="216B5438" w14:textId="77777777" w:rsidR="0070141D" w:rsidRDefault="0070141D" w:rsidP="00FD23FB"/>
    <w:p w14:paraId="687DAE26" w14:textId="23669BAC" w:rsidR="00A6575E" w:rsidRDefault="00A6575E" w:rsidP="00B97953">
      <w:pPr>
        <w:jc w:val="both"/>
      </w:pPr>
      <w:r>
        <w:lastRenderedPageBreak/>
        <w:t>La mise en place de la Base de données nous a pris du temps car nous avons effectué plusieurs modifications tout au long du projet. En effet, plusieurs changements ont été effectués notamment pour la trajectoire familiale qui ne fonctionnait pas comme les autres trajectoires.</w:t>
      </w:r>
    </w:p>
    <w:p w14:paraId="08A1135D" w14:textId="7838DCDC" w:rsidR="006557CB" w:rsidRDefault="00810458" w:rsidP="00B97953">
      <w:pPr>
        <w:jc w:val="both"/>
      </w:pPr>
      <w:r>
        <w:t>Concernant la répartition des tâches,</w:t>
      </w:r>
      <w:r w:rsidR="00411834">
        <w:t xml:space="preserve"> Pierre et Célia se sont occupés de la base de </w:t>
      </w:r>
      <w:r w:rsidR="008F37D8">
        <w:t>données</w:t>
      </w:r>
      <w:r w:rsidR="00411834">
        <w:t>.</w:t>
      </w:r>
      <w:r>
        <w:t xml:space="preserve"> </w:t>
      </w:r>
      <w:r w:rsidR="006557CB">
        <w:t>Pierre a</w:t>
      </w:r>
      <w:r w:rsidR="008F37D8">
        <w:t xml:space="preserve"> principalement</w:t>
      </w:r>
      <w:r w:rsidR="006557CB">
        <w:t xml:space="preserve"> </w:t>
      </w:r>
      <w:r w:rsidR="00F14244">
        <w:t>travaillé</w:t>
      </w:r>
      <w:r w:rsidR="006557CB">
        <w:t xml:space="preserve"> sur la création des tables et les liens des différentes tables entre-elle,</w:t>
      </w:r>
      <w:r w:rsidR="00411834">
        <w:t xml:space="preserve"> avec les clés primaire et étrangère </w:t>
      </w:r>
      <w:r w:rsidR="006557CB">
        <w:t xml:space="preserve">et Célia a </w:t>
      </w:r>
      <w:r w:rsidR="005D7523">
        <w:t xml:space="preserve">principalement </w:t>
      </w:r>
      <w:r w:rsidR="006557CB">
        <w:t>travailler sur le remplissage des tables</w:t>
      </w:r>
      <w:r w:rsidR="00F14244">
        <w:t xml:space="preserve">. Salwa à travailler sur les différentes requêtes qui peuvent être poser à la base de données. </w:t>
      </w:r>
    </w:p>
    <w:p w14:paraId="387DE0E7" w14:textId="77777777" w:rsidR="006654D0" w:rsidRDefault="006654D0" w:rsidP="00BA4682"/>
    <w:p w14:paraId="0F07C816" w14:textId="5029D6DB" w:rsidR="005D7523" w:rsidRDefault="005D7523" w:rsidP="009E3342">
      <w:pPr>
        <w:pStyle w:val="Style7"/>
      </w:pPr>
      <w:bookmarkStart w:id="5" w:name="_Toc106106768"/>
      <w:r>
        <w:t>Base de données – Vérification</w:t>
      </w:r>
      <w:bookmarkEnd w:id="5"/>
      <w:r>
        <w:t xml:space="preserve"> </w:t>
      </w:r>
    </w:p>
    <w:p w14:paraId="702480B3" w14:textId="05012D4B" w:rsidR="006654D0" w:rsidRDefault="006654D0" w:rsidP="00B97953">
      <w:pPr>
        <w:jc w:val="both"/>
      </w:pPr>
      <w:r>
        <w:t>Une fois la base de données approuvé, nous avons dût vérifier que celle-ci correspondent aux données présente dans le fichier csv.</w:t>
      </w:r>
    </w:p>
    <w:p w14:paraId="1933509E" w14:textId="4AA37649" w:rsidR="009E3342" w:rsidRDefault="009E3342" w:rsidP="00B97953">
      <w:pPr>
        <w:jc w:val="both"/>
      </w:pPr>
      <w:r>
        <w:t xml:space="preserve">Comme les lignes sont condensé nous avons dût faire la vérification comme </w:t>
      </w:r>
      <w:r w:rsidR="009B3A25">
        <w:t xml:space="preserve">expliquer dans le plan de test. </w:t>
      </w:r>
    </w:p>
    <w:p w14:paraId="02475F9C" w14:textId="1C7C48DC" w:rsidR="00F14244" w:rsidRDefault="00F14244" w:rsidP="00BA4682"/>
    <w:p w14:paraId="408CEF83" w14:textId="298DB36E" w:rsidR="00DD3169" w:rsidRDefault="002946FF" w:rsidP="00BA4682">
      <w:pPr>
        <w:pStyle w:val="Style7"/>
      </w:pPr>
      <w:bookmarkStart w:id="6" w:name="_Toc106106769"/>
      <w:r>
        <w:t>Requêtes</w:t>
      </w:r>
      <w:r w:rsidR="0047065C">
        <w:t xml:space="preserve"> – Analyse</w:t>
      </w:r>
      <w:bookmarkEnd w:id="6"/>
      <w:r w:rsidR="0047065C">
        <w:t xml:space="preserve"> </w:t>
      </w:r>
    </w:p>
    <w:p w14:paraId="1A92E964" w14:textId="77777777" w:rsidR="00032F84" w:rsidRDefault="00C201AF" w:rsidP="00B97953">
      <w:pPr>
        <w:jc w:val="both"/>
      </w:pPr>
      <w:r>
        <w:t>En deuxième partie, n</w:t>
      </w:r>
      <w:r w:rsidR="00DD3169">
        <w:t xml:space="preserve">ous devons faire une interface permettant d’exploiter les données, pour cela nous devons savoir ce qu’il est possible de faire avec l’application. </w:t>
      </w:r>
      <w:r w:rsidR="00DD3169">
        <w:br/>
        <w:t xml:space="preserve">Nous répartissons les taches, Salwa trouve des </w:t>
      </w:r>
      <w:r w:rsidR="00590833">
        <w:t>requêtes</w:t>
      </w:r>
      <w:r w:rsidR="00DD3169">
        <w:t xml:space="preserve"> qui sont possible </w:t>
      </w:r>
      <w:r w:rsidR="00032F84">
        <w:t xml:space="preserve">de faire </w:t>
      </w:r>
      <w:r w:rsidR="00DD3169">
        <w:t xml:space="preserve">par rapport au fichier que nous a fourni </w:t>
      </w:r>
      <w:r w:rsidR="00CC7498">
        <w:t>l’INED</w:t>
      </w:r>
      <w:r w:rsidR="00032F84">
        <w:t>.</w:t>
      </w:r>
    </w:p>
    <w:p w14:paraId="6B41BF0C" w14:textId="3D6C53A9" w:rsidR="00DD3169" w:rsidRDefault="00DD3169" w:rsidP="00B97953">
      <w:pPr>
        <w:jc w:val="both"/>
      </w:pPr>
      <w:r>
        <w:t xml:space="preserve">Pierre et Célia écrivent les </w:t>
      </w:r>
      <w:r w:rsidR="00CC7498">
        <w:t>requêtes</w:t>
      </w:r>
      <w:r>
        <w:t xml:space="preserve"> avec PostgreSQL afin de vérifier que cela est possible avec la base de données. </w:t>
      </w:r>
    </w:p>
    <w:p w14:paraId="7FD248D7" w14:textId="0D51170A" w:rsidR="00032F84" w:rsidRDefault="00032F84" w:rsidP="00B97953">
      <w:pPr>
        <w:jc w:val="both"/>
      </w:pPr>
      <w:r>
        <w:t xml:space="preserve">De plus un travail commun est </w:t>
      </w:r>
      <w:r w:rsidR="004F7ABA">
        <w:t>effectué</w:t>
      </w:r>
      <w:r>
        <w:t xml:space="preserve"> afin de trier les données selon leur « type » nous avons ainsi des données spatial ou temporel et des données de point de vue qui sont familial, professionnel, résidentiel ou de voyage. </w:t>
      </w:r>
    </w:p>
    <w:p w14:paraId="58C1DB6F" w14:textId="200C131C" w:rsidR="002946FF" w:rsidRDefault="002946FF" w:rsidP="00DD3169"/>
    <w:p w14:paraId="0A45CE3A" w14:textId="77886A33" w:rsidR="002946FF" w:rsidRDefault="0047065C" w:rsidP="002946FF">
      <w:pPr>
        <w:pStyle w:val="Style7"/>
      </w:pPr>
      <w:bookmarkStart w:id="7" w:name="_Toc106106770"/>
      <w:r>
        <w:t>Visualisation</w:t>
      </w:r>
      <w:bookmarkEnd w:id="7"/>
      <w:r w:rsidR="00B30E8B">
        <w:t xml:space="preserve"> – </w:t>
      </w:r>
      <w:r w:rsidR="00B30E8B">
        <w:t>Interface</w:t>
      </w:r>
      <w:r w:rsidR="00B30E8B">
        <w:t xml:space="preserve"> </w:t>
      </w:r>
      <w:r>
        <w:t xml:space="preserve"> </w:t>
      </w:r>
    </w:p>
    <w:p w14:paraId="7436EC8A" w14:textId="50F5C66A" w:rsidR="002946FF" w:rsidRDefault="002946FF" w:rsidP="00B97953">
      <w:pPr>
        <w:jc w:val="both"/>
      </w:pPr>
      <w:r>
        <w:t>Pour le développement de l’application Maxime Sage se joint au projet dans le cadre également d’un stage</w:t>
      </w:r>
      <w:r w:rsidR="009409C9">
        <w:t xml:space="preserve"> mais qui pour lui se termine </w:t>
      </w:r>
      <w:r w:rsidR="00990832">
        <w:t xml:space="preserve">fin juillet. </w:t>
      </w:r>
      <w:r w:rsidR="009409C9">
        <w:t xml:space="preserve"> </w:t>
      </w:r>
    </w:p>
    <w:p w14:paraId="23131444" w14:textId="77777777" w:rsidR="004F216E" w:rsidRDefault="00BF5E65" w:rsidP="00B97953">
      <w:pPr>
        <w:jc w:val="both"/>
      </w:pPr>
      <w:r>
        <w:t xml:space="preserve">Dans un premier temps, Maxime et </w:t>
      </w:r>
      <w:r w:rsidR="00D220F1">
        <w:t>S</w:t>
      </w:r>
      <w:r>
        <w:t xml:space="preserve">alwa se concentre sur une interface </w:t>
      </w:r>
      <w:r w:rsidR="007E058E">
        <w:t>à</w:t>
      </w:r>
      <w:r>
        <w:t xml:space="preserve"> proposer pour représenter les données.</w:t>
      </w:r>
    </w:p>
    <w:p w14:paraId="4545909D" w14:textId="5E1D3F52" w:rsidR="002946FF" w:rsidRDefault="00BF5E65" w:rsidP="00B97953">
      <w:pPr>
        <w:jc w:val="both"/>
      </w:pPr>
      <w:r>
        <w:t xml:space="preserve">Pierre et Célia </w:t>
      </w:r>
      <w:r w:rsidR="004F7ABA">
        <w:t xml:space="preserve">continue sur les requêtes et l’analyse des données. </w:t>
      </w:r>
    </w:p>
    <w:p w14:paraId="019C4966" w14:textId="77777777" w:rsidR="00DD3169" w:rsidRDefault="00DD3169" w:rsidP="00B97953">
      <w:pPr>
        <w:pStyle w:val="Texte"/>
        <w:jc w:val="both"/>
      </w:pPr>
    </w:p>
    <w:p w14:paraId="6703E0F5" w14:textId="6F37DD06" w:rsidR="00BA4682" w:rsidRDefault="00B30E8B" w:rsidP="00BA4682">
      <w:pPr>
        <w:pStyle w:val="Style7"/>
      </w:pPr>
      <w:bookmarkStart w:id="8" w:name="_Toc106106771"/>
      <w:r>
        <w:t xml:space="preserve">Visualisation </w:t>
      </w:r>
      <w:r w:rsidR="00986F96">
        <w:t>–</w:t>
      </w:r>
      <w:bookmarkEnd w:id="8"/>
      <w:r>
        <w:t xml:space="preserve"> </w:t>
      </w:r>
      <w:r>
        <w:t>Application</w:t>
      </w:r>
    </w:p>
    <w:p w14:paraId="5DCB46D4" w14:textId="186BE719" w:rsidR="00A22D2B" w:rsidRDefault="00BA4682" w:rsidP="00B97953">
      <w:pPr>
        <w:jc w:val="both"/>
      </w:pPr>
      <w:r>
        <w:t xml:space="preserve">L’application se fait avec </w:t>
      </w:r>
      <w:r w:rsidR="001F57AD" w:rsidRPr="001F57AD">
        <w:rPr>
          <w:i/>
          <w:iCs/>
        </w:rPr>
        <w:t>Vue.js</w:t>
      </w:r>
      <w:r>
        <w:t xml:space="preserve"> pour le Frontend et </w:t>
      </w:r>
      <w:r w:rsidR="001F57AD" w:rsidRPr="001F57AD">
        <w:rPr>
          <w:i/>
          <w:iCs/>
        </w:rPr>
        <w:t>Node.js</w:t>
      </w:r>
      <w:r>
        <w:t xml:space="preserve"> pour le Backend. L’idée est de récupérer les données dans la base de </w:t>
      </w:r>
      <w:r w:rsidR="00A22D2B">
        <w:t>données</w:t>
      </w:r>
      <w:r>
        <w:t xml:space="preserve"> et de les stocker dans un fichier </w:t>
      </w:r>
      <w:r w:rsidR="00651F36">
        <w:t>JSON</w:t>
      </w:r>
      <w:r>
        <w:t xml:space="preserve"> qui sera ensuite utiliser par le frontend pour récupérer les différentes données selon les objets </w:t>
      </w:r>
      <w:r w:rsidR="00EA27FF">
        <w:t>sélectionner</w:t>
      </w:r>
      <w:r>
        <w:t xml:space="preserve">. </w:t>
      </w:r>
    </w:p>
    <w:p w14:paraId="65C5F997" w14:textId="6B9B7FB1" w:rsidR="00C76AA6" w:rsidRDefault="00A22D2B" w:rsidP="00B97953">
      <w:pPr>
        <w:jc w:val="both"/>
      </w:pPr>
      <w:r>
        <w:t xml:space="preserve">Pour le développement de l’application, nous remarquons qu’il y a plusieurs rubriques qui la compose. Notre stage ne nous permet pas de finir l’application par manque de temps. Nous nous concentrons donc sur la partie individuelle. </w:t>
      </w:r>
    </w:p>
    <w:p w14:paraId="477EA887" w14:textId="77777777" w:rsidR="004F216E" w:rsidRDefault="004F216E" w:rsidP="00B97953">
      <w:pPr>
        <w:jc w:val="both"/>
      </w:pPr>
    </w:p>
    <w:p w14:paraId="184BD936" w14:textId="022856D5" w:rsidR="00C76AA6" w:rsidRDefault="00C76AA6" w:rsidP="00B97953">
      <w:pPr>
        <w:jc w:val="both"/>
      </w:pPr>
      <w:r>
        <w:t xml:space="preserve">Pour commencer une petite formation individuelle s’impose car aucun de nous n’avait utiliser Vue.js et Node.js. </w:t>
      </w:r>
    </w:p>
    <w:p w14:paraId="6097DC7A" w14:textId="21780E85" w:rsidR="00C76AA6" w:rsidRDefault="00C76AA6" w:rsidP="00B97953">
      <w:pPr>
        <w:jc w:val="both"/>
      </w:pPr>
      <w:r>
        <w:t xml:space="preserve">Ensuite une première répartition des rôles se fait, Maxime et Célia s’occupe en premier du backend, avec Node, afin de </w:t>
      </w:r>
      <w:r w:rsidR="00863363">
        <w:t>récupérer</w:t>
      </w:r>
      <w:r>
        <w:t xml:space="preserve"> les données depuis la base de données et de les mettre sous forme d’un </w:t>
      </w:r>
      <w:proofErr w:type="spellStart"/>
      <w:r>
        <w:t>Json</w:t>
      </w:r>
      <w:proofErr w:type="spellEnd"/>
      <w:r>
        <w:t>.</w:t>
      </w:r>
    </w:p>
    <w:p w14:paraId="55934690" w14:textId="2115A685" w:rsidR="00C76AA6" w:rsidRDefault="00C76AA6" w:rsidP="00B97953">
      <w:pPr>
        <w:jc w:val="both"/>
      </w:pPr>
      <w:r>
        <w:lastRenderedPageBreak/>
        <w:t xml:space="preserve">Pierre et Salwa eux se concentre sur le frontend, avec Vue, afin d’avoir </w:t>
      </w:r>
      <w:r w:rsidR="00F83445">
        <w:t>une première interface fonctionnelle</w:t>
      </w:r>
      <w:r w:rsidR="00B94322">
        <w:t xml:space="preserve"> </w:t>
      </w:r>
      <w:r>
        <w:t>en vue.</w:t>
      </w:r>
    </w:p>
    <w:p w14:paraId="416C3C51" w14:textId="312D89F6" w:rsidR="007E3FCE" w:rsidRDefault="00863363" w:rsidP="00B97953">
      <w:pPr>
        <w:jc w:val="both"/>
      </w:pPr>
      <w:r>
        <w:t xml:space="preserve">Dans un deuxième temps, Pierre se concentre sur la mise en place </w:t>
      </w:r>
      <w:r w:rsidR="007E3FCE">
        <w:t xml:space="preserve">des </w:t>
      </w:r>
      <w:proofErr w:type="spellStart"/>
      <w:r w:rsidR="007E3FCE">
        <w:t>checkbox</w:t>
      </w:r>
      <w:proofErr w:type="spellEnd"/>
      <w:r w:rsidR="007E3FCE">
        <w:t xml:space="preserve"> ainsi que des </w:t>
      </w:r>
      <w:r w:rsidR="007C13AC">
        <w:t>différentes</w:t>
      </w:r>
      <w:r w:rsidR="007E3FCE">
        <w:t xml:space="preserve"> options de l’application. Salwa se concentre sur les lignes de vie avec la visualisation de celle-ci. Maxime se concentre sur la récupération des données dans un </w:t>
      </w:r>
      <w:proofErr w:type="spellStart"/>
      <w:r w:rsidR="007E3FCE">
        <w:t>Json</w:t>
      </w:r>
      <w:proofErr w:type="spellEnd"/>
      <w:r w:rsidR="007E3FCE">
        <w:t xml:space="preserve"> ainsi que la mise en place d’un </w:t>
      </w:r>
      <w:proofErr w:type="spellStart"/>
      <w:r w:rsidR="007E3FCE">
        <w:t>Json</w:t>
      </w:r>
      <w:proofErr w:type="spellEnd"/>
      <w:r w:rsidR="007E3FCE">
        <w:t xml:space="preserve"> </w:t>
      </w:r>
      <w:r w:rsidR="007C13AC">
        <w:t>aux normes</w:t>
      </w:r>
      <w:r w:rsidR="007E3FCE">
        <w:t xml:space="preserve">. Célia se concentre sur </w:t>
      </w:r>
      <w:proofErr w:type="spellStart"/>
      <w:r w:rsidR="007E3FCE">
        <w:t>OpenLayers</w:t>
      </w:r>
      <w:proofErr w:type="spellEnd"/>
      <w:r w:rsidR="007E3FCE">
        <w:t xml:space="preserve"> afin de faire de la visualisation</w:t>
      </w:r>
      <w:r w:rsidR="001B4B3A">
        <w:t xml:space="preserve"> sur une </w:t>
      </w:r>
      <w:proofErr w:type="spellStart"/>
      <w:r w:rsidR="001B4B3A">
        <w:t>map</w:t>
      </w:r>
      <w:proofErr w:type="spellEnd"/>
      <w:r w:rsidR="007E3FCE">
        <w:t xml:space="preserve"> puis </w:t>
      </w:r>
      <w:r w:rsidR="00530AAD">
        <w:t xml:space="preserve">fais un peu de </w:t>
      </w:r>
      <w:proofErr w:type="spellStart"/>
      <w:r w:rsidR="00530AAD">
        <w:t>representation</w:t>
      </w:r>
      <w:proofErr w:type="spellEnd"/>
      <w:r w:rsidR="00530AAD">
        <w:t xml:space="preserve"> de ligne de vie afin de proposer plusieurs idées de la représentation de celle-ci. </w:t>
      </w:r>
    </w:p>
    <w:p w14:paraId="0A24765F" w14:textId="33DDCF30" w:rsidR="00A12789" w:rsidRDefault="00A12789" w:rsidP="00BA4682"/>
    <w:p w14:paraId="379E4B1D" w14:textId="28BFA4BA" w:rsidR="00747DFC" w:rsidRDefault="00A12789" w:rsidP="00B7674A">
      <w:pPr>
        <w:pStyle w:val="Style6"/>
      </w:pPr>
      <w:bookmarkStart w:id="9" w:name="_Toc106106772"/>
      <w:r>
        <w:t>Idées abandonnées</w:t>
      </w:r>
      <w:bookmarkEnd w:id="9"/>
      <w:r>
        <w:t xml:space="preserve"> </w:t>
      </w:r>
    </w:p>
    <w:p w14:paraId="25D215AF" w14:textId="1F17E88C" w:rsidR="002A2C41" w:rsidRDefault="002A2C41" w:rsidP="00A12789">
      <w:pPr>
        <w:pStyle w:val="Style7"/>
      </w:pPr>
      <w:bookmarkStart w:id="10" w:name="_Toc106106773"/>
      <w:r>
        <w:t>Web sémantique</w:t>
      </w:r>
      <w:bookmarkEnd w:id="10"/>
    </w:p>
    <w:p w14:paraId="734102EC" w14:textId="340CA3FE" w:rsidR="002A2C41" w:rsidRDefault="008E0B42" w:rsidP="008E0B42">
      <w:r>
        <w:t xml:space="preserve">Au début du projet nous devions faire du web sémantique mais comme nous n’avions aucune base il a été décider que nous utiliserons une base de </w:t>
      </w:r>
      <w:r w:rsidR="009E0D41">
        <w:t>données</w:t>
      </w:r>
      <w:r>
        <w:t>.</w:t>
      </w:r>
    </w:p>
    <w:p w14:paraId="7AF6CCAB" w14:textId="77777777" w:rsidR="002E7B37" w:rsidRDefault="002E7B37" w:rsidP="008E0B42"/>
    <w:p w14:paraId="7EB84BC9" w14:textId="6C94DC3E" w:rsidR="00A12789" w:rsidRDefault="00220DC5" w:rsidP="00A12789">
      <w:pPr>
        <w:pStyle w:val="Style7"/>
      </w:pPr>
      <w:bookmarkStart w:id="11" w:name="_Toc106106774"/>
      <w:r>
        <w:t>Une i</w:t>
      </w:r>
      <w:r w:rsidR="00A12789">
        <w:t>nterface complète</w:t>
      </w:r>
      <w:bookmarkEnd w:id="11"/>
    </w:p>
    <w:p w14:paraId="4B00E105" w14:textId="01C31516" w:rsidR="0016321A" w:rsidRDefault="00DF5FD6" w:rsidP="00B97953">
      <w:pPr>
        <w:jc w:val="both"/>
      </w:pPr>
      <w:r>
        <w:t>L</w:t>
      </w:r>
      <w:r w:rsidR="00C51FD9">
        <w:t xml:space="preserve">e projet en temps plein </w:t>
      </w:r>
      <w:r w:rsidR="005278C2">
        <w:t>n’étant</w:t>
      </w:r>
      <w:r w:rsidR="00C51FD9">
        <w:t xml:space="preserve"> que de 2 mois nous </w:t>
      </w:r>
      <w:r w:rsidR="005278C2">
        <w:t xml:space="preserve">avons vite compris que </w:t>
      </w:r>
      <w:r w:rsidR="00C51FD9">
        <w:t xml:space="preserve">ne </w:t>
      </w:r>
      <w:r w:rsidR="00A12789">
        <w:t>pourrons pas tout réaliser</w:t>
      </w:r>
      <w:r w:rsidR="00C51FD9">
        <w:t xml:space="preserve"> au niveau de l’interface</w:t>
      </w:r>
      <w:r w:rsidR="00A12789">
        <w:t xml:space="preserve">. </w:t>
      </w:r>
      <w:r w:rsidR="00C51FD9">
        <w:t>Nous</w:t>
      </w:r>
      <w:r w:rsidR="00A12789">
        <w:t xml:space="preserve"> nous sommes donc concentrés uniquement sur</w:t>
      </w:r>
      <w:r w:rsidR="00C51FD9">
        <w:t xml:space="preserve"> la partie individuelle qui </w:t>
      </w:r>
      <w:r w:rsidR="00DD7E5C">
        <w:t>représente</w:t>
      </w:r>
      <w:r w:rsidR="00C51FD9">
        <w:t xml:space="preserve"> les données pour un individu donné. </w:t>
      </w:r>
    </w:p>
    <w:p w14:paraId="15A1B139" w14:textId="77777777" w:rsidR="0016321A" w:rsidRDefault="0016321A" w:rsidP="0016321A">
      <w:pPr>
        <w:pStyle w:val="Style6"/>
      </w:pPr>
      <w:bookmarkStart w:id="12" w:name="_Toc106106775"/>
      <w:r>
        <w:t>Gestion de projet</w:t>
      </w:r>
      <w:bookmarkEnd w:id="12"/>
    </w:p>
    <w:p w14:paraId="0E9B2D23" w14:textId="1B4D8B59" w:rsidR="00494FFC" w:rsidRDefault="0016321A" w:rsidP="00B97953">
      <w:pPr>
        <w:jc w:val="both"/>
      </w:pPr>
      <w:r>
        <w:t xml:space="preserve">Pour la réalisation de notre projet nous avons </w:t>
      </w:r>
      <w:r w:rsidR="000E1E83">
        <w:t xml:space="preserve">dans un premier temps consacrer les lundis </w:t>
      </w:r>
      <w:r w:rsidR="008776CE">
        <w:t>après-midi</w:t>
      </w:r>
      <w:r w:rsidR="000E1E83">
        <w:t xml:space="preserve"> </w:t>
      </w:r>
      <w:proofErr w:type="spellStart"/>
      <w:r w:rsidR="000E1E83">
        <w:t>a</w:t>
      </w:r>
      <w:proofErr w:type="spellEnd"/>
      <w:r w:rsidR="000E1E83">
        <w:t xml:space="preserve"> la réalisation de celui-ci</w:t>
      </w:r>
      <w:r w:rsidR="000B2CAF">
        <w:t>. N</w:t>
      </w:r>
      <w:r w:rsidR="000E1E83">
        <w:t xml:space="preserve">ous avons également </w:t>
      </w:r>
      <w:r w:rsidR="005534BC">
        <w:t>avancé</w:t>
      </w:r>
      <w:r w:rsidR="000E1E83">
        <w:t xml:space="preserve"> pendant les semaines</w:t>
      </w:r>
      <w:r w:rsidR="00F57AF1">
        <w:t>, principalement</w:t>
      </w:r>
      <w:r w:rsidR="002752CB">
        <w:t xml:space="preserve"> celles</w:t>
      </w:r>
      <w:r w:rsidR="000E1E83">
        <w:t xml:space="preserve"> </w:t>
      </w:r>
      <w:r w:rsidR="008776CE">
        <w:t>où</w:t>
      </w:r>
      <w:r w:rsidR="000E1E83">
        <w:t xml:space="preserve"> nous avions le moins de cours</w:t>
      </w:r>
      <w:r w:rsidR="00AB6D5A">
        <w:t xml:space="preserve"> car une semaine sur deux nous avions les alternants et donc les cours était</w:t>
      </w:r>
      <w:r w:rsidR="006E0287">
        <w:t xml:space="preserve"> plus</w:t>
      </w:r>
      <w:r w:rsidR="00AB6D5A">
        <w:t xml:space="preserve"> dense cette semaine. </w:t>
      </w:r>
    </w:p>
    <w:p w14:paraId="349493FC" w14:textId="77777777" w:rsidR="00494FFC" w:rsidRDefault="00494FFC" w:rsidP="00B97953">
      <w:pPr>
        <w:jc w:val="both"/>
      </w:pPr>
    </w:p>
    <w:p w14:paraId="54E378BC" w14:textId="0AF4CF84" w:rsidR="00A12789" w:rsidRDefault="0062153C" w:rsidP="00F726AB">
      <w:pPr>
        <w:jc w:val="both"/>
      </w:pPr>
      <w:r>
        <w:t>Nous nous donnions alors</w:t>
      </w:r>
      <w:r w:rsidR="008C335B">
        <w:t xml:space="preserve"> des objectifs de résultat </w:t>
      </w:r>
      <w:r w:rsidR="00D778AD">
        <w:t xml:space="preserve">plus important </w:t>
      </w:r>
      <w:r w:rsidR="008C335B">
        <w:t xml:space="preserve">pour le lundi qui suivait afin de proposer quelque chose de nouveau </w:t>
      </w:r>
      <w:r w:rsidR="004A6506">
        <w:t>à</w:t>
      </w:r>
      <w:r w:rsidR="008C335B">
        <w:t xml:space="preserve"> </w:t>
      </w:r>
      <w:proofErr w:type="spellStart"/>
      <w:r w:rsidR="008C335B">
        <w:t>M.Gensel</w:t>
      </w:r>
      <w:proofErr w:type="spellEnd"/>
      <w:r w:rsidR="008C335B">
        <w:t xml:space="preserve">. </w:t>
      </w:r>
    </w:p>
    <w:p w14:paraId="7229BB2E" w14:textId="4F9BCB18" w:rsidR="008776CE" w:rsidRPr="001314B5" w:rsidRDefault="008776CE" w:rsidP="00F726AB">
      <w:pPr>
        <w:jc w:val="both"/>
      </w:pPr>
      <w:r>
        <w:t xml:space="preserve">Nous avons également mis en place un GIT mais pour la première partie celui-ci n’a pas été utile. Ensuite, nous </w:t>
      </w:r>
      <w:r w:rsidR="00E2195F">
        <w:t xml:space="preserve">devons </w:t>
      </w:r>
      <w:r w:rsidR="003C5F52">
        <w:t>effectuer</w:t>
      </w:r>
      <w:r w:rsidR="00E2195F">
        <w:t xml:space="preserve"> </w:t>
      </w:r>
      <w:r>
        <w:t xml:space="preserve">35h/semaine au LIG du 02 mai au </w:t>
      </w:r>
      <w:r w:rsidR="00DE6E29">
        <w:t>24</w:t>
      </w:r>
      <w:r>
        <w:t xml:space="preserve"> juin. </w:t>
      </w:r>
      <w:r w:rsidR="002334F7">
        <w:t xml:space="preserve">Pendant ce temps plein nous avons </w:t>
      </w:r>
      <w:r w:rsidR="00417C9A">
        <w:t>commencé</w:t>
      </w:r>
      <w:r w:rsidR="002334F7">
        <w:t xml:space="preserve"> à coder l’interface, pour cela nous avons </w:t>
      </w:r>
      <w:r w:rsidR="00C22047">
        <w:t>utilisé</w:t>
      </w:r>
      <w:r w:rsidR="002334F7">
        <w:t xml:space="preserve"> le </w:t>
      </w:r>
      <w:proofErr w:type="spellStart"/>
      <w:r w:rsidR="002334F7">
        <w:t>GitLab</w:t>
      </w:r>
      <w:proofErr w:type="spellEnd"/>
      <w:r w:rsidR="002334F7">
        <w:t xml:space="preserve"> que l’</w:t>
      </w:r>
      <w:r w:rsidR="00262923">
        <w:t>équipe</w:t>
      </w:r>
      <w:r w:rsidR="002334F7">
        <w:t xml:space="preserve"> </w:t>
      </w:r>
      <w:r w:rsidR="00D1601A">
        <w:t>STEAMER</w:t>
      </w:r>
      <w:r w:rsidR="002334F7">
        <w:t xml:space="preserve"> a mis </w:t>
      </w:r>
      <w:r w:rsidR="00916F85">
        <w:t>à</w:t>
      </w:r>
      <w:r w:rsidR="002334F7">
        <w:t xml:space="preserve"> notre disposition, nous avons alors crée une branche </w:t>
      </w:r>
      <w:r w:rsidR="00A71ED0">
        <w:t xml:space="preserve">pour </w:t>
      </w:r>
      <w:r w:rsidR="002334F7">
        <w:t xml:space="preserve">chacun dans laquelle chacun de nous pouvait </w:t>
      </w:r>
      <w:r w:rsidR="007F62B4">
        <w:t>développer</w:t>
      </w:r>
      <w:r w:rsidR="002334F7">
        <w:t xml:space="preserve"> sa partie sans crainte. </w:t>
      </w:r>
    </w:p>
    <w:p w14:paraId="4569D86A" w14:textId="5FDD9136" w:rsidR="00C00E8E" w:rsidRDefault="0094460C" w:rsidP="00361C1E">
      <w:pPr>
        <w:pStyle w:val="Style6"/>
      </w:pPr>
      <w:bookmarkStart w:id="13" w:name="_Toc106106776"/>
      <w:r>
        <w:t>Conclusion</w:t>
      </w:r>
      <w:bookmarkEnd w:id="13"/>
    </w:p>
    <w:p w14:paraId="2CA7C2B6" w14:textId="00E81568" w:rsidR="00A22D2B" w:rsidRDefault="00A22D2B" w:rsidP="00B0453A">
      <w:pPr>
        <w:jc w:val="both"/>
      </w:pPr>
      <w:r>
        <w:t xml:space="preserve">Le premier objectif a été atteint, mais pour le second il est en cours en effet l’application n’est pas complète, nous nous sommes </w:t>
      </w:r>
      <w:r w:rsidR="00594F46">
        <w:t>concentrés sur la partie individuelle. Cette partie est relativement complète… ? Il reste les deux autres parties, groupe et métadonnées à coder</w:t>
      </w:r>
      <w:r w:rsidR="00B0453A">
        <w:t>.</w:t>
      </w:r>
      <w:r w:rsidR="00512A59">
        <w:t xml:space="preserve"> </w:t>
      </w:r>
    </w:p>
    <w:p w14:paraId="2751B79C" w14:textId="2E5FE998" w:rsidR="00E30697" w:rsidRDefault="00E30697" w:rsidP="00B97953">
      <w:pPr>
        <w:jc w:val="both"/>
      </w:pPr>
      <w:r>
        <w:t>I</w:t>
      </w:r>
      <w:r w:rsidR="0052624D">
        <w:t xml:space="preserve">l </w:t>
      </w:r>
      <w:r>
        <w:t>faut donc compléter l’application en rajoutant la partie « Group » qui concerne les informations globales sur plusieurs individus en même temps ainsi on peut faire des recherches sur une population.</w:t>
      </w:r>
    </w:p>
    <w:p w14:paraId="3F1099D8" w14:textId="6289F259" w:rsidR="0052624D" w:rsidRDefault="0052624D" w:rsidP="00B97953">
      <w:pPr>
        <w:jc w:val="both"/>
      </w:pPr>
      <w:r>
        <w:lastRenderedPageBreak/>
        <w:t xml:space="preserve">Il reste également la partie « méta-data » qui </w:t>
      </w:r>
      <w:r w:rsidR="00B90A5D">
        <w:t>représente</w:t>
      </w:r>
      <w:r>
        <w:t xml:space="preserve"> les données qui ne sont ni </w:t>
      </w:r>
      <w:r w:rsidR="000123C5">
        <w:t xml:space="preserve">dans </w:t>
      </w:r>
      <w:r>
        <w:t xml:space="preserve">le groupe ni </w:t>
      </w:r>
      <w:r w:rsidR="003E7A0C">
        <w:t xml:space="preserve">dans </w:t>
      </w:r>
      <w:r>
        <w:t xml:space="preserve">l’individu. Par exemple </w:t>
      </w:r>
      <w:r w:rsidR="00B90A5D">
        <w:t xml:space="preserve">pour une région donnée, le nombre de naissance qui ont eu lieu. </w:t>
      </w:r>
    </w:p>
    <w:p w14:paraId="1D02EC5A" w14:textId="4EEA8DB3" w:rsidR="00B0453A" w:rsidRDefault="00B0453A" w:rsidP="007169BA">
      <w:pPr>
        <w:jc w:val="both"/>
      </w:pPr>
      <w:r>
        <w:t>Le projet a été très enrichissant en effet nous avons appris à travailler en groupe et à</w:t>
      </w:r>
      <w:r w:rsidR="007B4E6F">
        <w:t xml:space="preserve"> </w:t>
      </w:r>
      <w:r>
        <w:t>gérer</w:t>
      </w:r>
      <w:r w:rsidR="007B4E6F">
        <w:t xml:space="preserve"> </w:t>
      </w:r>
      <w:r>
        <w:t xml:space="preserve">nos horaires et les contraintes de celle-ci. Nous avons également appris à réaliser une application et à rédiger la documentation liée à celle-ci. </w:t>
      </w:r>
    </w:p>
    <w:p w14:paraId="612329AE" w14:textId="77777777" w:rsidR="00B0453A" w:rsidRDefault="00B0453A" w:rsidP="00B97953">
      <w:pPr>
        <w:jc w:val="both"/>
      </w:pPr>
    </w:p>
    <w:p w14:paraId="02252D1E" w14:textId="1619975E" w:rsidR="00C00E8E" w:rsidRDefault="00C00E8E" w:rsidP="00C00E8E">
      <w:pPr>
        <w:pStyle w:val="Style6"/>
      </w:pPr>
      <w:bookmarkStart w:id="14" w:name="_Toc106106777"/>
      <w:r>
        <w:t>Remerciements</w:t>
      </w:r>
      <w:bookmarkEnd w:id="14"/>
    </w:p>
    <w:p w14:paraId="7AB6B52C" w14:textId="77777777" w:rsidR="00A4283E" w:rsidRDefault="00C44B8D" w:rsidP="00F726AB">
      <w:pPr>
        <w:jc w:val="both"/>
      </w:pPr>
      <w:r>
        <w:t>Nous tenons à remercier Jérôme Gensel pour avoir proposé ce sujet très intéressant et nous avoir permis de réaliser notre projet dans de bonne conditions</w:t>
      </w:r>
      <w:r w:rsidR="00063421">
        <w:t xml:space="preserve"> en étant disponible tout au long du projet.</w:t>
      </w:r>
      <w:r w:rsidR="006E6F14">
        <w:t xml:space="preserve"> </w:t>
      </w:r>
    </w:p>
    <w:p w14:paraId="6ED0AEBD" w14:textId="12D7C53F" w:rsidR="00C44B8D" w:rsidRPr="006B7126" w:rsidRDefault="00C44B8D" w:rsidP="00F726AB">
      <w:r>
        <w:t xml:space="preserve">Nous tenons également </w:t>
      </w:r>
      <w:r w:rsidR="005C7811">
        <w:t>à</w:t>
      </w:r>
      <w:r>
        <w:t xml:space="preserve"> remercier Camille Bernard, Samandar Ibragimov et Marlène Villanova-Oliver</w:t>
      </w:r>
      <w:r w:rsidR="00A16357">
        <w:t xml:space="preserve"> pour leur </w:t>
      </w:r>
      <w:r w:rsidR="00034B8C">
        <w:t>implication</w:t>
      </w:r>
      <w:r w:rsidR="00A16357">
        <w:t xml:space="preserve"> tout au long de notre stage.</w:t>
      </w:r>
    </w:p>
    <w:sectPr w:rsidR="00C44B8D" w:rsidRPr="006B7126" w:rsidSect="00D5328A">
      <w:type w:val="continuous"/>
      <w:pgSz w:w="11906" w:h="16838" w:code="9"/>
      <w:pgMar w:top="1418" w:right="1418" w:bottom="1418" w:left="1418"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1C0BA" w14:textId="77777777" w:rsidR="00F85F96" w:rsidRDefault="00F85F96" w:rsidP="001205A1">
      <w:r>
        <w:separator/>
      </w:r>
    </w:p>
  </w:endnote>
  <w:endnote w:type="continuationSeparator" w:id="0">
    <w:p w14:paraId="795C28A2" w14:textId="77777777" w:rsidR="00F85F96" w:rsidRDefault="00F85F9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EndPr>
      <w:rPr>
        <w:rStyle w:val="Numrodepage"/>
      </w:rPr>
    </w:sdtEndPr>
    <w:sdtContent>
      <w:p w14:paraId="21B5CCAB"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67971D8"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05ED" w14:textId="77777777" w:rsidR="00FC33FE" w:rsidRDefault="00FC33FE">
    <w:pPr>
      <w:pStyle w:val="Pieddepage"/>
      <w:tabs>
        <w:tab w:val="clear" w:pos="4680"/>
        <w:tab w:val="clear" w:pos="9360"/>
      </w:tabs>
      <w:jc w:val="center"/>
      <w:rPr>
        <w:caps/>
        <w:color w:val="123869" w:themeColor="accent1"/>
      </w:rPr>
    </w:pPr>
    <w:r>
      <w:rPr>
        <w:caps/>
        <w:color w:val="123869" w:themeColor="accent1"/>
      </w:rPr>
      <w:fldChar w:fldCharType="begin"/>
    </w:r>
    <w:r>
      <w:rPr>
        <w:caps/>
        <w:color w:val="123869" w:themeColor="accent1"/>
      </w:rPr>
      <w:instrText>PAGE   \* MERGEFORMAT</w:instrText>
    </w:r>
    <w:r>
      <w:rPr>
        <w:caps/>
        <w:color w:val="123869" w:themeColor="accent1"/>
      </w:rPr>
      <w:fldChar w:fldCharType="separate"/>
    </w:r>
    <w:r>
      <w:rPr>
        <w:caps/>
        <w:color w:val="123869" w:themeColor="accent1"/>
      </w:rPr>
      <w:t>2</w:t>
    </w:r>
    <w:r>
      <w:rPr>
        <w:caps/>
        <w:color w:val="123869" w:themeColor="accent1"/>
      </w:rPr>
      <w:fldChar w:fldCharType="end"/>
    </w:r>
  </w:p>
  <w:p w14:paraId="1B49A2C5"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2F28A" w14:textId="77777777" w:rsidR="00F85F96" w:rsidRDefault="00F85F96" w:rsidP="001205A1">
      <w:r>
        <w:separator/>
      </w:r>
    </w:p>
  </w:footnote>
  <w:footnote w:type="continuationSeparator" w:id="0">
    <w:p w14:paraId="5B7542D7" w14:textId="77777777" w:rsidR="00F85F96" w:rsidRDefault="00F85F9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F33F8"/>
    <w:multiLevelType w:val="hybridMultilevel"/>
    <w:tmpl w:val="EC8EB21A"/>
    <w:lvl w:ilvl="0" w:tplc="6AEA02E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8717AF"/>
    <w:multiLevelType w:val="hybridMultilevel"/>
    <w:tmpl w:val="B902EF74"/>
    <w:lvl w:ilvl="0" w:tplc="13200082">
      <w:numFmt w:val="bullet"/>
      <w:lvlText w:val="-"/>
      <w:lvlJc w:val="left"/>
      <w:pPr>
        <w:ind w:left="720" w:hanging="360"/>
      </w:pPr>
      <w:rPr>
        <w:rFonts w:ascii="Georgia" w:eastAsiaTheme="minorHAnsi" w:hAnsi="Georg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6681508">
    <w:abstractNumId w:val="0"/>
  </w:num>
  <w:num w:numId="2" w16cid:durableId="163243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DE"/>
    <w:rsid w:val="00011F28"/>
    <w:rsid w:val="000123C5"/>
    <w:rsid w:val="00032F84"/>
    <w:rsid w:val="00034B8C"/>
    <w:rsid w:val="0005620F"/>
    <w:rsid w:val="00063421"/>
    <w:rsid w:val="00097395"/>
    <w:rsid w:val="000A7F61"/>
    <w:rsid w:val="000B2CAF"/>
    <w:rsid w:val="000C4ED1"/>
    <w:rsid w:val="000E1E83"/>
    <w:rsid w:val="000F4F06"/>
    <w:rsid w:val="00113E27"/>
    <w:rsid w:val="001205A1"/>
    <w:rsid w:val="001314B5"/>
    <w:rsid w:val="0016321A"/>
    <w:rsid w:val="001761B0"/>
    <w:rsid w:val="00186101"/>
    <w:rsid w:val="0018764B"/>
    <w:rsid w:val="00192440"/>
    <w:rsid w:val="001B078B"/>
    <w:rsid w:val="001B3444"/>
    <w:rsid w:val="001B4B3A"/>
    <w:rsid w:val="001C3088"/>
    <w:rsid w:val="001E41D6"/>
    <w:rsid w:val="001E6216"/>
    <w:rsid w:val="001F57AD"/>
    <w:rsid w:val="0020701A"/>
    <w:rsid w:val="00220DC5"/>
    <w:rsid w:val="00227304"/>
    <w:rsid w:val="002334F7"/>
    <w:rsid w:val="00240A13"/>
    <w:rsid w:val="0025400B"/>
    <w:rsid w:val="002560A5"/>
    <w:rsid w:val="00261208"/>
    <w:rsid w:val="00262923"/>
    <w:rsid w:val="002752CB"/>
    <w:rsid w:val="002765BE"/>
    <w:rsid w:val="002877E8"/>
    <w:rsid w:val="002916EC"/>
    <w:rsid w:val="002946FF"/>
    <w:rsid w:val="002A2C41"/>
    <w:rsid w:val="002B0D15"/>
    <w:rsid w:val="002B48A8"/>
    <w:rsid w:val="002E6112"/>
    <w:rsid w:val="002E7B37"/>
    <w:rsid w:val="002E7C4E"/>
    <w:rsid w:val="0031055C"/>
    <w:rsid w:val="00323819"/>
    <w:rsid w:val="003313B8"/>
    <w:rsid w:val="00361C1E"/>
    <w:rsid w:val="00371EE1"/>
    <w:rsid w:val="003766FF"/>
    <w:rsid w:val="00376B0E"/>
    <w:rsid w:val="00376C88"/>
    <w:rsid w:val="0038085F"/>
    <w:rsid w:val="003832B6"/>
    <w:rsid w:val="003A798E"/>
    <w:rsid w:val="003B5736"/>
    <w:rsid w:val="003C5F52"/>
    <w:rsid w:val="003C642C"/>
    <w:rsid w:val="003D7EDE"/>
    <w:rsid w:val="003E0F9B"/>
    <w:rsid w:val="003E60E8"/>
    <w:rsid w:val="003E7A0C"/>
    <w:rsid w:val="00411834"/>
    <w:rsid w:val="00417C9A"/>
    <w:rsid w:val="00420DE9"/>
    <w:rsid w:val="00425A99"/>
    <w:rsid w:val="004349A4"/>
    <w:rsid w:val="0044467D"/>
    <w:rsid w:val="00446359"/>
    <w:rsid w:val="00460FE7"/>
    <w:rsid w:val="0046253E"/>
    <w:rsid w:val="004658A9"/>
    <w:rsid w:val="0046593C"/>
    <w:rsid w:val="0047065C"/>
    <w:rsid w:val="00482E71"/>
    <w:rsid w:val="00494FFC"/>
    <w:rsid w:val="00496115"/>
    <w:rsid w:val="004A004F"/>
    <w:rsid w:val="004A6506"/>
    <w:rsid w:val="004D0F20"/>
    <w:rsid w:val="004E152C"/>
    <w:rsid w:val="004F216E"/>
    <w:rsid w:val="004F79D6"/>
    <w:rsid w:val="004F7ABA"/>
    <w:rsid w:val="00512A59"/>
    <w:rsid w:val="0052624D"/>
    <w:rsid w:val="005278C2"/>
    <w:rsid w:val="00530AAD"/>
    <w:rsid w:val="00546F33"/>
    <w:rsid w:val="005506B2"/>
    <w:rsid w:val="005534BC"/>
    <w:rsid w:val="005563C9"/>
    <w:rsid w:val="00566F82"/>
    <w:rsid w:val="00570DE9"/>
    <w:rsid w:val="00577D91"/>
    <w:rsid w:val="0058449D"/>
    <w:rsid w:val="00590833"/>
    <w:rsid w:val="00590D63"/>
    <w:rsid w:val="00591FE2"/>
    <w:rsid w:val="00594F46"/>
    <w:rsid w:val="005A2A61"/>
    <w:rsid w:val="005A4D20"/>
    <w:rsid w:val="005A5859"/>
    <w:rsid w:val="005B4639"/>
    <w:rsid w:val="005C7811"/>
    <w:rsid w:val="005D7523"/>
    <w:rsid w:val="005E6B25"/>
    <w:rsid w:val="005F0A4E"/>
    <w:rsid w:val="005F4F46"/>
    <w:rsid w:val="0062153C"/>
    <w:rsid w:val="00626810"/>
    <w:rsid w:val="00630DD1"/>
    <w:rsid w:val="006367D7"/>
    <w:rsid w:val="00646662"/>
    <w:rsid w:val="00651F36"/>
    <w:rsid w:val="006557CB"/>
    <w:rsid w:val="006651C3"/>
    <w:rsid w:val="006654D0"/>
    <w:rsid w:val="006B7126"/>
    <w:rsid w:val="006C60E6"/>
    <w:rsid w:val="006D65AA"/>
    <w:rsid w:val="006E0287"/>
    <w:rsid w:val="006E6463"/>
    <w:rsid w:val="006E6F14"/>
    <w:rsid w:val="006E7739"/>
    <w:rsid w:val="0070141D"/>
    <w:rsid w:val="007039F6"/>
    <w:rsid w:val="007169BA"/>
    <w:rsid w:val="00716D94"/>
    <w:rsid w:val="007268F9"/>
    <w:rsid w:val="0073551D"/>
    <w:rsid w:val="00736126"/>
    <w:rsid w:val="00747DFC"/>
    <w:rsid w:val="00750E3C"/>
    <w:rsid w:val="00755DCE"/>
    <w:rsid w:val="007571B0"/>
    <w:rsid w:val="007617D6"/>
    <w:rsid w:val="00763722"/>
    <w:rsid w:val="007656B0"/>
    <w:rsid w:val="00767551"/>
    <w:rsid w:val="007816D7"/>
    <w:rsid w:val="007902D1"/>
    <w:rsid w:val="007B0740"/>
    <w:rsid w:val="007B438E"/>
    <w:rsid w:val="007B4E6F"/>
    <w:rsid w:val="007C13AC"/>
    <w:rsid w:val="007C1BAB"/>
    <w:rsid w:val="007E058E"/>
    <w:rsid w:val="007E20F1"/>
    <w:rsid w:val="007E3DE9"/>
    <w:rsid w:val="007E3FCE"/>
    <w:rsid w:val="007E6431"/>
    <w:rsid w:val="007F0392"/>
    <w:rsid w:val="007F0D6A"/>
    <w:rsid w:val="007F46CE"/>
    <w:rsid w:val="007F62B4"/>
    <w:rsid w:val="00804641"/>
    <w:rsid w:val="00810458"/>
    <w:rsid w:val="008160AA"/>
    <w:rsid w:val="00825548"/>
    <w:rsid w:val="008270FC"/>
    <w:rsid w:val="00831E88"/>
    <w:rsid w:val="00836CB8"/>
    <w:rsid w:val="00837006"/>
    <w:rsid w:val="00844AA6"/>
    <w:rsid w:val="00863363"/>
    <w:rsid w:val="00874782"/>
    <w:rsid w:val="008776CE"/>
    <w:rsid w:val="008878F8"/>
    <w:rsid w:val="008A35FB"/>
    <w:rsid w:val="008A3ADE"/>
    <w:rsid w:val="008B2B3E"/>
    <w:rsid w:val="008B76E2"/>
    <w:rsid w:val="008C16AD"/>
    <w:rsid w:val="008C335B"/>
    <w:rsid w:val="008E0B42"/>
    <w:rsid w:val="008E153A"/>
    <w:rsid w:val="008F37D8"/>
    <w:rsid w:val="00916F85"/>
    <w:rsid w:val="00933715"/>
    <w:rsid w:val="009409C9"/>
    <w:rsid w:val="0094460C"/>
    <w:rsid w:val="0095340E"/>
    <w:rsid w:val="00954FDF"/>
    <w:rsid w:val="00964781"/>
    <w:rsid w:val="00974401"/>
    <w:rsid w:val="00986F96"/>
    <w:rsid w:val="00990832"/>
    <w:rsid w:val="00997643"/>
    <w:rsid w:val="009B3A25"/>
    <w:rsid w:val="009C1121"/>
    <w:rsid w:val="009D3CE6"/>
    <w:rsid w:val="009E0D41"/>
    <w:rsid w:val="009E1175"/>
    <w:rsid w:val="009E3342"/>
    <w:rsid w:val="00A12789"/>
    <w:rsid w:val="00A13AB8"/>
    <w:rsid w:val="00A142EB"/>
    <w:rsid w:val="00A15CF7"/>
    <w:rsid w:val="00A16357"/>
    <w:rsid w:val="00A16B31"/>
    <w:rsid w:val="00A22D2B"/>
    <w:rsid w:val="00A24793"/>
    <w:rsid w:val="00A31A5B"/>
    <w:rsid w:val="00A359D9"/>
    <w:rsid w:val="00A4155B"/>
    <w:rsid w:val="00A4283E"/>
    <w:rsid w:val="00A459C4"/>
    <w:rsid w:val="00A461BF"/>
    <w:rsid w:val="00A50993"/>
    <w:rsid w:val="00A64E95"/>
    <w:rsid w:val="00A6575E"/>
    <w:rsid w:val="00A71ED0"/>
    <w:rsid w:val="00A738DD"/>
    <w:rsid w:val="00A81248"/>
    <w:rsid w:val="00A836B5"/>
    <w:rsid w:val="00A84125"/>
    <w:rsid w:val="00AA196E"/>
    <w:rsid w:val="00AA2563"/>
    <w:rsid w:val="00AA7EA4"/>
    <w:rsid w:val="00AB6D5A"/>
    <w:rsid w:val="00AD60CB"/>
    <w:rsid w:val="00AD6B96"/>
    <w:rsid w:val="00AE6CCB"/>
    <w:rsid w:val="00AF37F8"/>
    <w:rsid w:val="00B0453A"/>
    <w:rsid w:val="00B1752E"/>
    <w:rsid w:val="00B224C5"/>
    <w:rsid w:val="00B2401B"/>
    <w:rsid w:val="00B30608"/>
    <w:rsid w:val="00B30E8B"/>
    <w:rsid w:val="00B40CD2"/>
    <w:rsid w:val="00B5108D"/>
    <w:rsid w:val="00B57C01"/>
    <w:rsid w:val="00B6172D"/>
    <w:rsid w:val="00B65A90"/>
    <w:rsid w:val="00B73765"/>
    <w:rsid w:val="00B7674A"/>
    <w:rsid w:val="00B81B7B"/>
    <w:rsid w:val="00B90A5D"/>
    <w:rsid w:val="00B94322"/>
    <w:rsid w:val="00B947FB"/>
    <w:rsid w:val="00B97953"/>
    <w:rsid w:val="00BA4682"/>
    <w:rsid w:val="00BA5399"/>
    <w:rsid w:val="00BC09A5"/>
    <w:rsid w:val="00BE4D31"/>
    <w:rsid w:val="00BF5E65"/>
    <w:rsid w:val="00C00E8E"/>
    <w:rsid w:val="00C075A7"/>
    <w:rsid w:val="00C13BF8"/>
    <w:rsid w:val="00C201AF"/>
    <w:rsid w:val="00C22047"/>
    <w:rsid w:val="00C242F0"/>
    <w:rsid w:val="00C26031"/>
    <w:rsid w:val="00C44B8D"/>
    <w:rsid w:val="00C45847"/>
    <w:rsid w:val="00C51FD9"/>
    <w:rsid w:val="00C54670"/>
    <w:rsid w:val="00C56E07"/>
    <w:rsid w:val="00C57884"/>
    <w:rsid w:val="00C64EBD"/>
    <w:rsid w:val="00C66528"/>
    <w:rsid w:val="00C673F6"/>
    <w:rsid w:val="00C76AA6"/>
    <w:rsid w:val="00C77AFC"/>
    <w:rsid w:val="00C915F0"/>
    <w:rsid w:val="00CA23F7"/>
    <w:rsid w:val="00CB0D39"/>
    <w:rsid w:val="00CC7498"/>
    <w:rsid w:val="00CF301A"/>
    <w:rsid w:val="00CF5E45"/>
    <w:rsid w:val="00D01264"/>
    <w:rsid w:val="00D1279D"/>
    <w:rsid w:val="00D1601A"/>
    <w:rsid w:val="00D220F1"/>
    <w:rsid w:val="00D23C3C"/>
    <w:rsid w:val="00D401D2"/>
    <w:rsid w:val="00D41910"/>
    <w:rsid w:val="00D4494C"/>
    <w:rsid w:val="00D46369"/>
    <w:rsid w:val="00D5328A"/>
    <w:rsid w:val="00D778AD"/>
    <w:rsid w:val="00D94D7A"/>
    <w:rsid w:val="00DB07BA"/>
    <w:rsid w:val="00DD3169"/>
    <w:rsid w:val="00DD7E5C"/>
    <w:rsid w:val="00DE6E29"/>
    <w:rsid w:val="00DF09FF"/>
    <w:rsid w:val="00DF5FD6"/>
    <w:rsid w:val="00DF6A83"/>
    <w:rsid w:val="00E01C66"/>
    <w:rsid w:val="00E038B6"/>
    <w:rsid w:val="00E057DE"/>
    <w:rsid w:val="00E139E4"/>
    <w:rsid w:val="00E176DC"/>
    <w:rsid w:val="00E2195F"/>
    <w:rsid w:val="00E30697"/>
    <w:rsid w:val="00E3699C"/>
    <w:rsid w:val="00E40506"/>
    <w:rsid w:val="00E7463C"/>
    <w:rsid w:val="00EA27FF"/>
    <w:rsid w:val="00EA52DD"/>
    <w:rsid w:val="00EB60BD"/>
    <w:rsid w:val="00EB63AA"/>
    <w:rsid w:val="00F14244"/>
    <w:rsid w:val="00F17EB6"/>
    <w:rsid w:val="00F34EE8"/>
    <w:rsid w:val="00F35C4C"/>
    <w:rsid w:val="00F56725"/>
    <w:rsid w:val="00F57AF1"/>
    <w:rsid w:val="00F61509"/>
    <w:rsid w:val="00F71701"/>
    <w:rsid w:val="00F726AB"/>
    <w:rsid w:val="00F76A4F"/>
    <w:rsid w:val="00F820B0"/>
    <w:rsid w:val="00F83445"/>
    <w:rsid w:val="00F85F96"/>
    <w:rsid w:val="00FA5CFA"/>
    <w:rsid w:val="00FB65B8"/>
    <w:rsid w:val="00FC0632"/>
    <w:rsid w:val="00FC33FE"/>
    <w:rsid w:val="00FC49AE"/>
    <w:rsid w:val="00FD23FB"/>
    <w:rsid w:val="00FD2FC3"/>
    <w:rsid w:val="00FE5E3E"/>
    <w:rsid w:val="00FE6E9B"/>
    <w:rsid w:val="00FE76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6B3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semiHidden/>
    <w:qFormat/>
    <w:rsid w:val="002765BE"/>
    <w:pPr>
      <w:ind w:left="720"/>
      <w:contextualSpacing/>
    </w:pPr>
  </w:style>
  <w:style w:type="paragraph" w:styleId="En-ttedetabledesmatires">
    <w:name w:val="TOC Heading"/>
    <w:basedOn w:val="Titre1"/>
    <w:next w:val="Normal"/>
    <w:uiPriority w:val="39"/>
    <w:unhideWhenUsed/>
    <w:qFormat/>
    <w:rsid w:val="002916EC"/>
    <w:pPr>
      <w:spacing w:line="259" w:lineRule="auto"/>
      <w:outlineLvl w:val="9"/>
    </w:pPr>
    <w:rPr>
      <w:b w:val="0"/>
      <w:color w:val="0D294E" w:themeColor="accent1" w:themeShade="BF"/>
      <w:sz w:val="32"/>
      <w:lang w:eastAsia="fr-FR"/>
    </w:rPr>
  </w:style>
  <w:style w:type="paragraph" w:styleId="TM1">
    <w:name w:val="toc 1"/>
    <w:basedOn w:val="Normal"/>
    <w:next w:val="Normal"/>
    <w:autoRedefine/>
    <w:uiPriority w:val="39"/>
    <w:rsid w:val="002916EC"/>
    <w:pPr>
      <w:spacing w:after="100"/>
    </w:pPr>
  </w:style>
  <w:style w:type="paragraph" w:styleId="TM2">
    <w:name w:val="toc 2"/>
    <w:basedOn w:val="Normal"/>
    <w:next w:val="Normal"/>
    <w:autoRedefine/>
    <w:uiPriority w:val="39"/>
    <w:rsid w:val="002916EC"/>
    <w:pPr>
      <w:spacing w:after="100"/>
      <w:ind w:left="240"/>
    </w:pPr>
  </w:style>
  <w:style w:type="paragraph" w:styleId="TM3">
    <w:name w:val="toc 3"/>
    <w:basedOn w:val="Normal"/>
    <w:next w:val="Normal"/>
    <w:autoRedefine/>
    <w:uiPriority w:val="39"/>
    <w:rsid w:val="002916EC"/>
    <w:pPr>
      <w:spacing w:after="100"/>
      <w:ind w:left="480"/>
    </w:pPr>
  </w:style>
  <w:style w:type="character" w:styleId="Lienhypertexte">
    <w:name w:val="Hyperlink"/>
    <w:basedOn w:val="Policepardfaut"/>
    <w:uiPriority w:val="99"/>
    <w:unhideWhenUsed/>
    <w:rsid w:val="002916EC"/>
    <w:rPr>
      <w:color w:val="0000FF" w:themeColor="hyperlink"/>
      <w:u w:val="single"/>
    </w:rPr>
  </w:style>
  <w:style w:type="paragraph" w:customStyle="1" w:styleId="Style1">
    <w:name w:val="Style1"/>
    <w:basedOn w:val="Titre3"/>
    <w:link w:val="Style1Car"/>
    <w:uiPriority w:val="6"/>
    <w:rsid w:val="00482E71"/>
    <w:rPr>
      <w:b w:val="0"/>
      <w:noProof/>
      <w:sz w:val="28"/>
      <w:szCs w:val="20"/>
    </w:rPr>
  </w:style>
  <w:style w:type="paragraph" w:customStyle="1" w:styleId="Style2">
    <w:name w:val="Style2"/>
    <w:basedOn w:val="Titre3"/>
    <w:link w:val="Style2Car"/>
    <w:uiPriority w:val="6"/>
    <w:rsid w:val="00482E71"/>
    <w:rPr>
      <w:b w:val="0"/>
    </w:rPr>
  </w:style>
  <w:style w:type="character" w:customStyle="1" w:styleId="Style1Car">
    <w:name w:val="Style1 Car"/>
    <w:basedOn w:val="Titre3Car"/>
    <w:link w:val="Style1"/>
    <w:uiPriority w:val="6"/>
    <w:rsid w:val="00482E71"/>
    <w:rPr>
      <w:rFonts w:asciiTheme="majorHAnsi" w:eastAsiaTheme="majorEastAsia" w:hAnsiTheme="majorHAnsi" w:cstheme="majorBidi"/>
      <w:b w:val="0"/>
      <w:noProof/>
      <w:color w:val="123869" w:themeColor="accent1"/>
      <w:sz w:val="28"/>
      <w:szCs w:val="20"/>
    </w:rPr>
  </w:style>
  <w:style w:type="paragraph" w:customStyle="1" w:styleId="Style3">
    <w:name w:val="Style3"/>
    <w:basedOn w:val="Titre3"/>
    <w:link w:val="Style3Car"/>
    <w:uiPriority w:val="6"/>
    <w:qFormat/>
    <w:rsid w:val="0018764B"/>
    <w:rPr>
      <w:b w:val="0"/>
      <w:sz w:val="28"/>
    </w:rPr>
  </w:style>
  <w:style w:type="character" w:customStyle="1" w:styleId="Style2Car">
    <w:name w:val="Style2 Car"/>
    <w:basedOn w:val="Titre3Car"/>
    <w:link w:val="Style2"/>
    <w:uiPriority w:val="6"/>
    <w:rsid w:val="00482E71"/>
    <w:rPr>
      <w:rFonts w:asciiTheme="majorHAnsi" w:eastAsiaTheme="majorEastAsia" w:hAnsiTheme="majorHAnsi" w:cstheme="majorBidi"/>
      <w:b w:val="0"/>
      <w:color w:val="123869" w:themeColor="accent1"/>
      <w:sz w:val="36"/>
    </w:rPr>
  </w:style>
  <w:style w:type="paragraph" w:customStyle="1" w:styleId="Style4">
    <w:name w:val="Style4"/>
    <w:basedOn w:val="Titre4"/>
    <w:link w:val="Style4Car"/>
    <w:uiPriority w:val="6"/>
    <w:qFormat/>
    <w:rsid w:val="000A7F61"/>
    <w:rPr>
      <w:noProof/>
      <w:color w:val="82FBFF" w:themeColor="accent2" w:themeTint="66"/>
      <w:sz w:val="28"/>
      <w:szCs w:val="22"/>
    </w:rPr>
  </w:style>
  <w:style w:type="character" w:customStyle="1" w:styleId="Style3Car">
    <w:name w:val="Style3 Car"/>
    <w:basedOn w:val="Titre3Car"/>
    <w:link w:val="Style3"/>
    <w:uiPriority w:val="6"/>
    <w:rsid w:val="0018764B"/>
    <w:rPr>
      <w:rFonts w:asciiTheme="majorHAnsi" w:eastAsiaTheme="majorEastAsia" w:hAnsiTheme="majorHAnsi" w:cstheme="majorBidi"/>
      <w:b w:val="0"/>
      <w:color w:val="123869" w:themeColor="accent1"/>
      <w:sz w:val="28"/>
    </w:rPr>
  </w:style>
  <w:style w:type="paragraph" w:customStyle="1" w:styleId="Style5">
    <w:name w:val="Style5"/>
    <w:basedOn w:val="Titre4"/>
    <w:link w:val="Style5Car"/>
    <w:uiPriority w:val="6"/>
    <w:qFormat/>
    <w:rsid w:val="000A7F61"/>
    <w:rPr>
      <w:color w:val="7AAAE8" w:themeColor="accent1" w:themeTint="66"/>
    </w:rPr>
  </w:style>
  <w:style w:type="character" w:customStyle="1" w:styleId="Style4Car">
    <w:name w:val="Style4 Car"/>
    <w:basedOn w:val="Titre4Car"/>
    <w:link w:val="Style4"/>
    <w:uiPriority w:val="6"/>
    <w:rsid w:val="000A7F61"/>
    <w:rPr>
      <w:rFonts w:eastAsiaTheme="majorEastAsia" w:cstheme="majorBidi"/>
      <w:i/>
      <w:iCs/>
      <w:noProof/>
      <w:color w:val="82FBFF" w:themeColor="accent2" w:themeTint="66"/>
      <w:sz w:val="28"/>
      <w:szCs w:val="22"/>
    </w:rPr>
  </w:style>
  <w:style w:type="paragraph" w:customStyle="1" w:styleId="Style6">
    <w:name w:val="Style6"/>
    <w:basedOn w:val="Titre1"/>
    <w:link w:val="Style6Car"/>
    <w:uiPriority w:val="6"/>
    <w:qFormat/>
    <w:rsid w:val="00A142EB"/>
    <w:rPr>
      <w:noProof/>
      <w:sz w:val="40"/>
    </w:rPr>
  </w:style>
  <w:style w:type="character" w:customStyle="1" w:styleId="Style5Car">
    <w:name w:val="Style5 Car"/>
    <w:basedOn w:val="Titre4Car"/>
    <w:link w:val="Style5"/>
    <w:uiPriority w:val="6"/>
    <w:rsid w:val="000A7F61"/>
    <w:rPr>
      <w:rFonts w:eastAsiaTheme="majorEastAsia" w:cstheme="majorBidi"/>
      <w:i/>
      <w:iCs/>
      <w:color w:val="7AAAE8" w:themeColor="accent1" w:themeTint="66"/>
      <w:sz w:val="30"/>
    </w:rPr>
  </w:style>
  <w:style w:type="character" w:customStyle="1" w:styleId="Style6Car">
    <w:name w:val="Style6 Car"/>
    <w:basedOn w:val="Titre1Car"/>
    <w:link w:val="Style6"/>
    <w:uiPriority w:val="6"/>
    <w:rsid w:val="00A142EB"/>
    <w:rPr>
      <w:rFonts w:asciiTheme="majorHAnsi" w:eastAsiaTheme="majorEastAsia" w:hAnsiTheme="majorHAnsi" w:cstheme="majorBidi"/>
      <w:b/>
      <w:noProof/>
      <w:color w:val="123869" w:themeColor="accent1"/>
      <w:sz w:val="40"/>
      <w:szCs w:val="32"/>
    </w:rPr>
  </w:style>
  <w:style w:type="paragraph" w:customStyle="1" w:styleId="Style7">
    <w:name w:val="Style7"/>
    <w:basedOn w:val="Titre2"/>
    <w:link w:val="Style7Car"/>
    <w:uiPriority w:val="6"/>
    <w:qFormat/>
    <w:rsid w:val="00E7463C"/>
    <w:rPr>
      <w:sz w:val="36"/>
      <w:szCs w:val="24"/>
    </w:rPr>
  </w:style>
  <w:style w:type="character" w:customStyle="1" w:styleId="Style7Car">
    <w:name w:val="Style7 Car"/>
    <w:basedOn w:val="Titre2Car"/>
    <w:link w:val="Style7"/>
    <w:uiPriority w:val="6"/>
    <w:rsid w:val="00E7463C"/>
    <w:rPr>
      <w:rFonts w:eastAsiaTheme="majorEastAsia" w:cstheme="majorBidi"/>
      <w:i/>
      <w:color w:val="00C1C7" w:themeColor="accent2"/>
      <w:sz w:val="3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EABC198-4DB6-46F1-8701-BA1DA4C92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7</Pages>
  <Words>1761</Words>
  <Characters>9691</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2022-06-07T09:18:00Z</dcterms:created>
  <dcterms:modified xsi:type="dcterms:W3CDTF">2022-06-15T08:50:00Z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